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4311aded1402749b451e395b54a54470bb6065e"/>
    <w:p>
      <w:pPr>
        <w:pStyle w:val="Heading1"/>
      </w:pPr>
      <w:r>
        <w:t xml:space="preserve">Analysis of Mean Weight by Age for Commercial Fleet and Acoustic Surveys with Linear Mixed-Effects Models: Observations and Estimations from 1989 to 2024</w:t>
      </w:r>
    </w:p>
    <w:p>
      <w:pPr>
        <w:pStyle w:val="FirstParagraph"/>
      </w:pPr>
      <w:r>
        <w:t xml:space="preserve">María José Zúñiga, Margarita Rincón, Fernando Ramos</w:t>
      </w:r>
    </w:p>
    <w:p>
      <w:pPr>
        <w:pStyle w:val="TextBody"/>
      </w:pPr>
      <w:r>
        <w:t xml:space="preserve">Fish body weight is essential for converting modeled numbers-at-age into metrics such as total catch biomass or a biomass-based abundance index</w:t>
      </w:r>
      <w:r>
        <w:t xml:space="preserve"> </w:t>
      </w:r>
      <w:r>
        <w:t xml:space="preserve">(Methot and Wetzel, 2013)</w:t>
      </w:r>
      <w:r>
        <w:t xml:space="preserve">. Stock Synthesis (SS3) uses a file called</w:t>
      </w:r>
      <w:r>
        <w:t xml:space="preserve"> </w:t>
      </w:r>
      <w:r>
        <w:rPr>
          <w:rStyle w:val="VerbatimChar"/>
        </w:rPr>
        <w:t xml:space="preserve">"wtatage.ss"</w:t>
      </w:r>
      <w:r>
        <w:t xml:space="preserve"> </w:t>
      </w:r>
      <w:r>
        <w:t xml:space="preserve">to incorporate empirical weight-at-age observations</w:t>
      </w:r>
      <w:r>
        <w:t xml:space="preserve"> </w:t>
      </w:r>
      <w:r>
        <w:t xml:space="preserve">(SS3, Methot</w:t>
      </w:r>
      <w:r>
        <w:t xml:space="preserve"> </w:t>
      </w:r>
      <w:r>
        <w:rPr>
          <w:iCs/>
          <w:i/>
        </w:rPr>
        <w:t xml:space="preserve">et al.</w:t>
      </w:r>
      <w:r>
        <w:t xml:space="preserve">, 2024)</w:t>
      </w:r>
      <w:r>
        <w:t xml:space="preserve">. For anchovy in the Gulf of Cádiz, mean weight by age data is available from the commercial fleet (</w:t>
      </w:r>
      <w:r>
        <w:rPr>
          <w:iCs/>
          <w:i/>
        </w:rPr>
        <w:t xml:space="preserve">SEINE</w:t>
      </w:r>
      <w:r>
        <w:t xml:space="preserve">, Figure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fig_weight_by_quarters_SEINE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) and three acoustic surveys (</w:t>
      </w:r>
      <w:r>
        <w:rPr>
          <w:iCs/>
          <w:i/>
        </w:rPr>
        <w:t xml:space="preserve">PELAGO</w:t>
      </w:r>
      <w:r>
        <w:t xml:space="preserve">,</w:t>
      </w:r>
      <w:r>
        <w:t xml:space="preserve"> </w:t>
      </w:r>
      <w:r>
        <w:rPr>
          <w:iCs/>
          <w:i/>
        </w:rPr>
        <w:t xml:space="preserve">ECOCADIZ</w:t>
      </w:r>
      <w:r>
        <w:t xml:space="preserve">, and</w:t>
      </w:r>
      <w:r>
        <w:t xml:space="preserve"> </w:t>
      </w:r>
      <w:r>
        <w:rPr>
          <w:iCs/>
          <w:i/>
        </w:rPr>
        <w:t xml:space="preserve">ECOCADIZ-RECLUTAS</w:t>
      </w:r>
      <w:r>
        <w:t xml:space="preserve">, Figure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fig_weight_by_quarters_SURVEY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). Out-of-range values were removed based on specific criteria:</w:t>
      </w:r>
    </w:p>
    <w:p>
      <w:pPr>
        <w:numPr>
          <w:ilvl w:val="0"/>
          <w:numId w:val="1001"/>
        </w:numPr>
        <w:pStyle w:val="Compact"/>
      </w:pPr>
      <w:r>
        <w:t xml:space="preserve">Weights below 15 grams for ages 2 and 3.</w:t>
      </w:r>
    </w:p>
    <w:p>
      <w:pPr>
        <w:numPr>
          <w:ilvl w:val="0"/>
          <w:numId w:val="1001"/>
        </w:numPr>
        <w:pStyle w:val="Compact"/>
      </w:pPr>
      <w:r>
        <w:t xml:space="preserve">Age 0 individuals were removed in quarters 1 and 2.</w:t>
      </w:r>
    </w:p>
    <w:p>
      <w:pPr>
        <w:numPr>
          <w:ilvl w:val="0"/>
          <w:numId w:val="1001"/>
        </w:numPr>
        <w:pStyle w:val="Compact"/>
      </w:pPr>
      <w:r>
        <w:t xml:space="preserve">Weights less than or equal to 2 grams across all quarters.</w:t>
      </w:r>
    </w:p>
    <w:p>
      <w:pPr>
        <w:numPr>
          <w:ilvl w:val="0"/>
          <w:numId w:val="1001"/>
        </w:numPr>
        <w:pStyle w:val="Compact"/>
      </w:pPr>
      <w:r>
        <w:t xml:space="preserve">Weights above 40 grams were discarded.</w:t>
      </w:r>
    </w:p>
    <w:p>
      <w:pPr>
        <w:numPr>
          <w:ilvl w:val="0"/>
          <w:numId w:val="1001"/>
        </w:numPr>
        <w:pStyle w:val="Compact"/>
      </w:pPr>
      <w:r>
        <w:t xml:space="preserve">Weights below 20 grams for age 3 in quarter 4.</w:t>
      </w:r>
    </w:p>
    <w:p>
      <w:pPr>
        <w:pStyle w:val="FirstParagraph"/>
      </w:pPr>
      <w:r>
        <w:t xml:space="preserve">This procedure was applied to each dataset prior to merging them into a single unified dataset</w:t>
      </w:r>
      <w:r>
        <w:t xml:space="preserve"> </w:t>
      </w:r>
      <w:r>
        <w:t xml:space="preserve">(Taylor</w:t>
      </w:r>
      <w:r>
        <w:t xml:space="preserve"> </w:t>
      </w:r>
      <w:r>
        <w:rPr>
          <w:iCs/>
          <w:i/>
        </w:rPr>
        <w:t xml:space="preserve">et al.</w:t>
      </w:r>
      <w:r>
        <w:t xml:space="preserve">, 2014)</w:t>
      </w:r>
      <w:r>
        <w:t xml:space="preserve">. Missing values were removed, and weight was transformed using the natural logarithm. For each quarter and each subset, a linear mixed model was fitted, with log-transformed weight as the dependent variable and age as the fixed effect. A random effect for year was incorporated to capture interannual variability. Estimated datasets were generated for combinations of year (1989–2024) and age (0–3), and log-transformed weight estimates were calculated accordingly. Figure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fig_weight_by_quarters_obs_est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presents a comparison between observed and predicted values for each quarter. These mixed models account for both fixed and random variability in the data. Nonlinear mixed-effects models were implemented using the nlme R package, version 3.1-164</w:t>
      </w:r>
      <w:r>
        <w:t xml:space="preserve"> </w:t>
      </w:r>
      <w:r>
        <w:t xml:space="preserve">(Lindstrom and Bates, 1990; Pinheiro and Bates, 1996; Pinheiro and Bates, 2002)</w:t>
      </w:r>
      <w:r>
        <w:t xml:space="preserve">.</w:t>
      </w:r>
    </w:p>
    <w:p>
      <w:pPr>
        <w:pStyle w:val="TextBody"/>
      </w:pPr>
      <w:r>
        <w:t xml:space="preserve">The mean weights estimate from the linear mixed-effects model were used to populate the</w:t>
      </w:r>
      <w:r>
        <w:t xml:space="preserve"> </w:t>
      </w:r>
      <w:r>
        <w:rPr>
          <w:rStyle w:val="VerbatimChar"/>
        </w:rPr>
        <w:t xml:space="preserve">"wtatage.ss"</w:t>
      </w:r>
      <w:r>
        <w:t xml:space="preserve"> </w:t>
      </w:r>
      <w:r>
        <w:t xml:space="preserve">file, which requires mean weight data for ages 0 to 3, covering the period 1989-2023. These weights were specified for both the beginning and mid-point of each quarter and are used for all data sets included in the model.</w:t>
      </w:r>
    </w:p>
    <w:p>
      <w:pPr>
        <w:pStyle w:val="TextBody"/>
      </w:pPr>
      <w:r>
        <w:drawing>
          <wp:inline>
            <wp:extent cx="4587290" cy="45872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/run/S1/fig_weight_by_quarters_SEIN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Figure</w:t>
      </w:r>
      <w:r>
        <w:t xml:space="preserve"> </w:t>
      </w:r>
      <w:bookmarkStart w:id="707ba51f-6196-4965-9a0b-981916705460" w:name="fig_weight_by_quarters_SEINE"/>
      <w:r>
        <w:rPr/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STYLEREF 3 \r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.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 \r 1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  <w:bookmarkEnd w:id="707ba51f-6196-4965-9a0b-981916705460"/>
      <w:r>
        <w:t xml:space="preserve">: ane.27.9a stock. Observed mean weights (in kilograms) for commercial fleet (</w:t>
      </w:r>
      <w:r>
        <w:rPr>
          <w:iCs/>
          <w:i/>
        </w:rPr>
        <w:t xml:space="preserve">SEINE</w:t>
      </w:r>
      <w:r>
        <w:t xml:space="preserve">) by age group (0 to 3 years) for four quarters (Q1, Q2, Q3, Q4) over the period 1989 to 2024.</w:t>
      </w:r>
    </w:p>
    <w:p>
      <w:pPr>
        <w:pStyle w:val="TextBody"/>
      </w:pPr>
      <w:r>
        <w:drawing>
          <wp:inline>
            <wp:extent cx="4587290" cy="458729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/run/S1/fig_weight_by_quarters_SURVEY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Figure</w:t>
      </w:r>
      <w:r>
        <w:t xml:space="preserve"> </w:t>
      </w:r>
      <w:bookmarkStart w:id="314f7eca-40b7-4dec-b406-ed409171cc3a" w:name="fig_weight_by_quarters_SURVEY"/>
      <w:r>
        <w:rPr/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STYLEREF 3 \r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.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  <w:bookmarkEnd w:id="314f7eca-40b7-4dec-b406-ed409171cc3a"/>
      <w:r>
        <w:t xml:space="preserve">: ane.27.9a stock. Observed mean weights (in kilograms) for acoustic surveys (</w:t>
      </w:r>
      <w:r>
        <w:rPr>
          <w:iCs/>
          <w:i/>
        </w:rPr>
        <w:t xml:space="preserve">PELAGO</w:t>
      </w:r>
      <w:r>
        <w:t xml:space="preserve">,</w:t>
      </w:r>
      <w:r>
        <w:t xml:space="preserve"> </w:t>
      </w:r>
      <w:r>
        <w:rPr>
          <w:iCs/>
          <w:i/>
        </w:rPr>
        <w:t xml:space="preserve">ECOCADIZ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ECOCADIZ-RECLUTAS</w:t>
      </w:r>
      <w:r>
        <w:t xml:space="preserve">) by age group (0 to 3 years).</w:t>
      </w:r>
    </w:p>
    <w:p>
      <w:pPr>
        <w:pStyle w:val="TextBody"/>
      </w:pPr>
      <w:r>
        <w:drawing>
          <wp:inline>
            <wp:extent cx="4587290" cy="458729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/run/S1/fig_weight_by_quarters_obs_es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Figure</w:t>
      </w:r>
      <w:r>
        <w:t xml:space="preserve"> </w:t>
      </w:r>
      <w:bookmarkStart w:id="72d1ed12-a6f2-4414-a17b-b5f520ca6ba4" w:name="fig_weight_by_quarters_obs_est"/>
      <w:r>
        <w:rPr/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STYLEREF 3 \r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.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  <w:bookmarkEnd w:id="72d1ed12-a6f2-4414-a17b-b5f520ca6ba4"/>
      <w:r>
        <w:t xml:space="preserve">: ane.27.9a stock. Observed and predicted mean weights (in kilograms) by age group (0 to 3 years) for four quarters (Q1, Q2, Q3, Q4) over the period 1989 to 2024. Circles represent observed data points, while solid lines indicate estimates from the linear mixed-effects model. Each panel corresponds to a specific quarter. Data were obtained from the commercial fleet (SEINE) and acoustic surveys (</w:t>
      </w:r>
      <w:r>
        <w:rPr>
          <w:iCs/>
          <w:i/>
        </w:rPr>
        <w:t xml:space="preserve">PELAGO</w:t>
      </w:r>
      <w:r>
        <w:t xml:space="preserve">,</w:t>
      </w:r>
      <w:r>
        <w:t xml:space="preserve"> </w:t>
      </w:r>
      <w:r>
        <w:rPr>
          <w:iCs/>
          <w:i/>
        </w:rPr>
        <w:t xml:space="preserve">ECOCADIZ</w:t>
      </w:r>
      <w:r>
        <w:t xml:space="preserve">, and</w:t>
      </w:r>
      <w:r>
        <w:t xml:space="preserve"> </w:t>
      </w:r>
      <w:r>
        <w:rPr>
          <w:iCs/>
          <w:i/>
        </w:rPr>
        <w:t xml:space="preserve">ECOCADIZ-RECLUTAS</w:t>
      </w:r>
      <w:r>
        <w:t xml:space="preserve">).</w:t>
      </w:r>
    </w:p>
    <w:bookmarkEnd w:id="29"/>
    <w:bookmarkStart w:id="40" w:name="referencias"/>
    <w:p>
      <w:pPr>
        <w:pStyle w:val="Heading1"/>
      </w:pPr>
      <w:r>
        <w:t xml:space="preserve">Referencias</w:t>
      </w:r>
    </w:p>
    <w:bookmarkStart w:id="39" w:name="refs"/>
    <w:bookmarkStart w:id="30" w:name="ref-Lindstrom1990"/>
    <w:p>
      <w:pPr>
        <w:pStyle w:val="Bibliography"/>
      </w:pPr>
      <w:r>
        <w:t xml:space="preserve">Lindstrom, M. J., and Bates, D. M. 1990. Nonlinear mixed effects models for repeated measures data. Biometrics, 46: 673–687.</w:t>
      </w:r>
    </w:p>
    <w:bookmarkEnd w:id="30"/>
    <w:bookmarkStart w:id="32" w:name="ref-Methot2013"/>
    <w:p>
      <w:pPr>
        <w:pStyle w:val="Bibliography"/>
      </w:pPr>
      <w:r>
        <w:t xml:space="preserve">Methot, R. D., and Wetzel, C. R. 2013. Stock synthesis: A biological and statistical framework for fish stock assessment and fishery management. Fisheries Research, 142: 86–99.</w:t>
      </w:r>
      <w:r>
        <w:t xml:space="preserve"> </w:t>
      </w:r>
      <w:hyperlink r:id="rId31">
        <w:r>
          <w:rPr>
            <w:rStyle w:val="InternetLink"/>
          </w:rPr>
          <w:t xml:space="preserve">https://doi.org/10.1016/j.fishres.2012.10.012</w:t>
        </w:r>
      </w:hyperlink>
      <w:r>
        <w:t xml:space="preserve">.</w:t>
      </w:r>
    </w:p>
    <w:bookmarkEnd w:id="32"/>
    <w:bookmarkStart w:id="34" w:name="ref-Methot2024"/>
    <w:p>
      <w:pPr>
        <w:pStyle w:val="Bibliography"/>
      </w:pPr>
      <w:r>
        <w:t xml:space="preserve">Methot, R. D., Wetzel, C. R., Taylor, I. G., Doering, K., Perl, E., and K. Johnson. 2024. Stock synthesis user manual : Version 3.30.22.1.</w:t>
      </w:r>
      <w:r>
        <w:t xml:space="preserve"> </w:t>
      </w:r>
      <w:hyperlink r:id="rId33">
        <w:r>
          <w:rPr>
            <w:rStyle w:val="InternetLink"/>
          </w:rPr>
          <w:t xml:space="preserve">https://github.com/nmfs-ost/ss3-source-code/releases</w:t>
        </w:r>
      </w:hyperlink>
      <w:r>
        <w:t xml:space="preserve">.</w:t>
      </w:r>
    </w:p>
    <w:bookmarkEnd w:id="34"/>
    <w:bookmarkStart w:id="35" w:name="ref-Pinheiro1996"/>
    <w:p>
      <w:pPr>
        <w:pStyle w:val="Bibliography"/>
      </w:pPr>
      <w:r>
        <w:t xml:space="preserve">Pinheiro, J. C., and Bates, D. M. 1996. Unconstrained parametrizations for variance-covariance matrices. Statistics and Computing, 6: 289–296.</w:t>
      </w:r>
    </w:p>
    <w:bookmarkEnd w:id="35"/>
    <w:bookmarkStart w:id="37" w:name="ref-Pinheiro2002"/>
    <w:p>
      <w:pPr>
        <w:pStyle w:val="Bibliography"/>
      </w:pPr>
      <w:r>
        <w:t xml:space="preserve">Pinheiro, J. C., and Bates, D. M. 2002.</w:t>
      </w:r>
      <w:r>
        <w:t xml:space="preserve"> </w:t>
      </w:r>
      <w:hyperlink r:id="rId36">
        <w:r>
          <w:rPr>
            <w:rStyle w:val="InternetLink"/>
          </w:rPr>
          <w:t xml:space="preserve">Mixed-effects models in s and s-PLUS</w:t>
        </w:r>
      </w:hyperlink>
      <w:r>
        <w:t xml:space="preserve">. Statistics and computing. Springer New York.</w:t>
      </w:r>
    </w:p>
    <w:bookmarkEnd w:id="37"/>
    <w:bookmarkStart w:id="38" w:name="ref-Taylor2014"/>
    <w:p>
      <w:pPr>
        <w:pStyle w:val="Bibliography"/>
      </w:pPr>
      <w:r>
        <w:t xml:space="preserve">Taylor, N., Hicks, A., Taylor, I., Grandin, C., and Cox, S. 2014. Status of the pacific hake (whiting) stock in u.s. And canadian waters in 2014 with a management strategy evaluation. International Pacific Hake Joint Technical Committee.</w:t>
      </w:r>
    </w:p>
    <w:bookmarkEnd w:id="38"/>
    <w:bookmarkEnd w:id="39"/>
    <w:bookmarkEnd w:id="40"/>
    <w:sectPr>
      <w:headerReference r:id="rId9" w:type="even"/>
      <w:headerReference r:id="rId10" w:type="default"/>
      <w:type w:val="nextPage"/>
      <w:pgSz w:h="16838" w:w="11906"/>
      <w:pgMar w:bottom="765" w:footer="0" w:gutter="0" w:header="765" w:left="1729" w:right="1729" w:top="2098"/>
      <w:pgNumType w:fmt="decimal"/>
      <w:formProt w:val="false"/>
      <w:textDirection w:val="lrTb"/>
      <w:docGrid w:charSpace="8192" w:linePitch="36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  <w:font w:name="Futura Md B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604" w:type="dxa"/>
      <w:jc w:val="left"/>
      <w:tblInd w:w="-1077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623"/>
      <w:gridCol w:w="455"/>
      <w:gridCol w:w="8447"/>
      <w:gridCol w:w="455"/>
      <w:gridCol w:w="624"/>
    </w:tblGrid>
    <w:tr>
      <w:trPr/>
      <w:tc>
        <w:tcPr>
          <w:tcW w:w="623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fldChar w:fldCharType="begin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instrText xml:space="preserve"> PAGE </w:instrTex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t>0</w: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end"/>
          </w:r>
        </w:p>
      </w:tc>
      <w:tc>
        <w:tcPr>
          <w:tcW w:w="455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|</w:t>
          </w:r>
        </w:p>
      </w:tc>
      <w:tc>
        <w:tcPr>
          <w:tcW w:w="8447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 xml:space="preserve">ICES Scientific Reports </w:t>
          </w:r>
          <w:sdt>
            <w:sdtPr>
              <w:id w:val="694400414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placeholder>
                <w:docPart w:val="7373F372ED314C33AC026F38A361100A"/>
              </w:placeholder>
              <w:alias w:val="Keywords"/>
              <w:text/>
            </w:sdtPr>
            <w:sdtContent>
              <w:r>
                <w:rPr>
                  <w:rFonts w:eastAsia="Calibri" w:cs="Verdana"/>
                  <w:kern w:val="0"/>
                  <w:sz w:val="20"/>
                  <w:szCs w:val="20"/>
                  <w:lang w:eastAsia="en-US" w:bidi="ar-SA"/>
                </w:rPr>
                <w:t>VOL NO</w:t>
              </w:r>
            </w:sdtContent>
          </w:sdt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:</w:t>
          </w:r>
          <w:sdt>
            <w:sdtPr>
              <w:id w:val="2135693087"/>
              <w:dataBinding w:prefixMappings="xmlns:ns0='http://schemas.openxmlformats.org/officeDocument/2006/extended-properties' " w:xpath="/ns0:Properties[1]/ns0:Manager[1]" w:storeItemID="{6668398D-A668-4E3E-A5EB-62B293D839F1}"/>
              <w:placeholder>
                <w:docPart w:val="C1A28E881D124769A148AA0E2A055C45"/>
              </w:placeholder>
              <w:alias w:val="Manager"/>
              <w:text/>
            </w:sdtPr>
            <w:sdtContent>
              <w:r>
                <w:rPr>
                  <w:rFonts w:eastAsia="Calibri" w:cs="Verdana"/>
                  <w:kern w:val="0"/>
                  <w:sz w:val="20"/>
                  <w:szCs w:val="20"/>
                  <w:lang w:eastAsia="en-US" w:bidi="ar-SA"/>
                </w:rPr>
                <w:t>ISS NO</w:t>
              </w:r>
            </w:sdtContent>
          </w:sdt>
        </w:p>
      </w:tc>
      <w:tc>
        <w:tcPr>
          <w:tcW w:w="45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right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|</w:t>
          </w:r>
        </w:p>
      </w:tc>
      <w:tc>
        <w:tcPr>
          <w:tcW w:w="624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jc w:val="right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ICES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604" w:type="dxa"/>
      <w:jc w:val="left"/>
      <w:tblInd w:w="-1077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623"/>
      <w:gridCol w:w="455"/>
      <w:gridCol w:w="8447"/>
      <w:gridCol w:w="455"/>
      <w:gridCol w:w="624"/>
    </w:tblGrid>
    <w:tr>
      <w:trPr/>
      <w:tc>
        <w:tcPr>
          <w:tcW w:w="623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ICES</w:t>
          </w:r>
        </w:p>
      </w:tc>
      <w:tc>
        <w:tcPr>
          <w:tcW w:w="455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|</w:t>
          </w:r>
        </w:p>
      </w:tc>
      <w:tc>
        <w:tcPr>
          <w:tcW w:w="8447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sdt>
            <w:sdtPr>
              <w:id w:val="10909175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Subject"/>
              <w:text/>
            </w:sdtPr>
            <w:sdtContent>
              <w:r>
                <w:rPr>
                  <w:rFonts w:eastAsia="Calibri" w:cs="Verdana"/>
                  <w:kern w:val="0"/>
                  <w:sz w:val="20"/>
                  <w:szCs w:val="20"/>
                  <w:lang w:eastAsia="en-US" w:bidi="ar-SA"/>
                </w:rPr>
                <w:t>Acronym</w:t>
              </w:r>
            </w:sdtContent>
          </w:sdt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 xml:space="preserve">   </w:t>
          </w: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fldChar w:fldCharType="begin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instrText xml:space="preserve"> DATE \@"yyyy" </w:instrTex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t>2024</w: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end"/>
          </w:r>
        </w:p>
      </w:tc>
      <w:tc>
        <w:tcPr>
          <w:tcW w:w="45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right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t>|</w:t>
          </w:r>
        </w:p>
      </w:tc>
      <w:tc>
        <w:tcPr>
          <w:tcW w:w="624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/>
            <w:spacing w:before="0" w:after="0"/>
            <w:jc w:val="right"/>
            <w:rPr>
              <w:rFonts w:eastAsia="Calibri" w:cs="Verdana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cs="Verdana"/>
              <w:kern w:val="0"/>
              <w:sz w:val="20"/>
              <w:szCs w:val="20"/>
              <w:lang w:eastAsia="en-US" w:bidi="ar-SA"/>
            </w:rPr>
            <w:fldChar w:fldCharType="begin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instrText xml:space="preserve"> PAGE </w:instrTex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t>1</w:t>
          </w:r>
          <w:r>
            <w:rPr>
              <w:sz w:val="20"/>
              <w:kern w:val="0"/>
              <w:szCs w:val="20"/>
              <w:rFonts w:eastAsia="Calibri" w:cs="Verdana"/>
              <w:lang w:eastAsia="en-US" w:bidi="ar-SA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4"/>
      <w:pStyle w:val="Heading1"/>
      <w:numFmt w:val="decimal"/>
      <w:lvlText w:val="%1"/>
      <w:lvlJc w:val="right"/>
      <w:pPr>
        <w:tabs>
          <w:tab w:pos="0" w:val="num"/>
        </w:tabs>
        <w:ind w:hanging="397" w:left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pos="0" w:val="num"/>
        </w:tabs>
        <w:ind w:hanging="1077" w:left="1077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pos="0" w:val="num"/>
        </w:tabs>
        <w:ind w:hanging="1077" w:left="1077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pos="0" w:val="num"/>
        </w:tabs>
        <w:ind w:hanging="1077" w:left="1077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pos="0" w:val="num"/>
        </w:tabs>
        <w:ind w:hanging="1077" w:left="1077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pos="0" w:val="num"/>
        </w:tabs>
        <w:ind w:hanging="1077" w:left="1077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pos="0" w:val="num"/>
        </w:tabs>
        <w:ind w:hanging="1418" w:left="1418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pos="0" w:val="num"/>
        </w:tabs>
        <w:ind w:hanging="1418" w:left="1418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pos="0" w:val="num"/>
        </w:tabs>
        <w:ind w:hanging="1701" w:left="1701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pos="0" w:val="num"/>
        </w:tabs>
        <w:ind w:hanging="680" w:left="680"/>
      </w:pPr>
      <w:rPr>
        <w:rFonts w:ascii="Symbol" w:cs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pos="0" w:val="num"/>
        </w:tabs>
        <w:ind w:hanging="397" w:left="1077"/>
      </w:pPr>
      <w:rPr>
        <w:rFonts w:ascii="Symbol" w:cs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pos="0" w:val="num"/>
        </w:tabs>
        <w:ind w:hanging="397" w:left="1474"/>
      </w:pPr>
      <w:rPr>
        <w:rFonts w:ascii="Symbol" w:cs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pos="0" w:val="num"/>
        </w:tabs>
        <w:ind w:hanging="397" w:left="1474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0" w:val="num"/>
        </w:tabs>
        <w:ind w:hanging="397" w:left="1474"/>
      </w:pPr>
      <w:rPr>
        <w:rFonts w:ascii="Symbol" w:cs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pos="0" w:val="num"/>
        </w:tabs>
        <w:ind w:hanging="397" w:left="1474"/>
      </w:pPr>
      <w:rPr>
        <w:rFonts w:ascii="Symbol" w:cs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397" w:left="1474"/>
      </w:pPr>
      <w:rPr>
        <w:rFonts w:ascii="Symbol" w:cs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pos="0" w:val="num"/>
        </w:tabs>
        <w:ind w:hanging="397" w:left="1474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0" w:val="num"/>
        </w:tabs>
        <w:ind w:hanging="397" w:left="1474"/>
      </w:pPr>
      <w:rPr>
        <w:rFonts w:ascii="Symbol" w:cs="Symbol" w:hAnsi="Symbol" w:hint="default"/>
        <w:color w:val="auto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0" w:val="num"/>
        </w:tabs>
        <w:ind w:hanging="680" w:left="680"/>
      </w:pPr>
      <w:rPr/>
    </w:lvl>
    <w:lvl w:ilvl="1">
      <w:start w:val="1"/>
      <w:numFmt w:val="lowerLetter"/>
      <w:lvlText w:val="%2)"/>
      <w:lvlJc w:val="left"/>
      <w:pPr>
        <w:tabs>
          <w:tab w:pos="0" w:val="num"/>
        </w:tabs>
        <w:ind w:hanging="397" w:left="1077"/>
      </w:pPr>
      <w:rPr/>
    </w:lvl>
    <w:lvl w:ilvl="2">
      <w:start w:val="1"/>
      <w:numFmt w:val="lowerRoman"/>
      <w:lvlText w:val="(%3)"/>
      <w:lvlJc w:val="left"/>
      <w:pPr>
        <w:tabs>
          <w:tab w:pos="0" w:val="num"/>
        </w:tabs>
        <w:ind w:hanging="397" w:left="1474"/>
      </w:pPr>
      <w:rPr/>
    </w:lvl>
    <w:lvl w:ilvl="3">
      <w:start w:val="1"/>
      <w:numFmt w:val="decimal"/>
      <w:lvlText w:val="%4."/>
      <w:lvlJc w:val="left"/>
      <w:pPr>
        <w:tabs>
          <w:tab w:pos="0" w:val="num"/>
        </w:tabs>
        <w:ind w:hanging="397" w:left="1474"/>
      </w:pPr>
      <w:rPr/>
    </w:lvl>
    <w:lvl w:ilvl="4">
      <w:start w:val="1"/>
      <w:numFmt w:val="lowerLetter"/>
      <w:lvlText w:val="%5)"/>
      <w:lvlJc w:val="left"/>
      <w:pPr>
        <w:tabs>
          <w:tab w:pos="0" w:val="num"/>
        </w:tabs>
        <w:ind w:hanging="397" w:left="1474"/>
      </w:pPr>
      <w:rPr/>
    </w:lvl>
    <w:lvl w:ilvl="5">
      <w:start w:val="1"/>
      <w:numFmt w:val="lowerRoman"/>
      <w:lvlText w:val="(%6)"/>
      <w:lvlJc w:val="left"/>
      <w:pPr>
        <w:tabs>
          <w:tab w:pos="0" w:val="num"/>
        </w:tabs>
        <w:ind w:hanging="397" w:left="1474"/>
      </w:pPr>
      <w:rPr/>
    </w:lvl>
    <w:lvl w:ilvl="6">
      <w:start w:val="1"/>
      <w:numFmt w:val="decimal"/>
      <w:lvlText w:val="%7."/>
      <w:lvlJc w:val="left"/>
      <w:pPr>
        <w:tabs>
          <w:tab w:pos="0" w:val="num"/>
        </w:tabs>
        <w:ind w:hanging="397" w:left="1474"/>
      </w:pPr>
      <w:rPr/>
    </w:lvl>
    <w:lvl w:ilvl="7">
      <w:start w:val="1"/>
      <w:numFmt w:val="lowerLetter"/>
      <w:lvlText w:val="%8)"/>
      <w:lvlJc w:val="left"/>
      <w:pPr>
        <w:tabs>
          <w:tab w:pos="0" w:val="num"/>
        </w:tabs>
        <w:ind w:hanging="397" w:left="1474"/>
      </w:pPr>
      <w:rPr/>
    </w:lvl>
    <w:lvl w:ilvl="8">
      <w:start w:val="1"/>
      <w:numFmt w:val="lowerRoman"/>
      <w:lvlText w:val="(%9)"/>
      <w:lvlJc w:val="left"/>
      <w:pPr>
        <w:tabs>
          <w:tab w:pos="0" w:val="num"/>
        </w:tabs>
        <w:ind w:hanging="397" w:left="1474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decimal"/>
      <w:lvlText w:val="Annex %1:"/>
      <w:lvlJc w:val="left"/>
      <w:pPr>
        <w:tabs>
          <w:tab w:pos="0" w:val="num"/>
        </w:tabs>
        <w:ind w:hanging="2041" w:left="2041"/>
      </w:pPr>
      <w:rPr/>
    </w:lvl>
    <w:lvl w:ilvl="1">
      <w:start w:val="1"/>
      <w:numFmt w:val="lowerLetter"/>
      <w:lvlText w:val="%2)"/>
      <w:lvlJc w:val="left"/>
      <w:pPr>
        <w:tabs>
          <w:tab w:pos="0" w:val="num"/>
        </w:tabs>
        <w:ind w:hanging="360" w:left="720"/>
      </w:pPr>
      <w:rPr/>
    </w:lvl>
    <w:lvl w:ilvl="2">
      <w:start w:val="1"/>
      <w:numFmt w:val="lowerRoman"/>
      <w:lvlText w:val="%3)"/>
      <w:lvlJc w:val="left"/>
      <w:pPr>
        <w:tabs>
          <w:tab w:pos="0" w:val="num"/>
        </w:tabs>
        <w:ind w:hanging="360" w:left="1080"/>
      </w:pPr>
      <w:rPr/>
    </w:lvl>
    <w:lvl w:ilvl="3">
      <w:start w:val="1"/>
      <w:numFmt w:val="decimal"/>
      <w:lvlText w:val="(%4)"/>
      <w:lvlJc w:val="left"/>
      <w:pPr>
        <w:tabs>
          <w:tab w:pos="0" w:val="num"/>
        </w:tabs>
        <w:ind w:hanging="360" w:left="1440"/>
      </w:pPr>
      <w:rPr/>
    </w:lvl>
    <w:lvl w:ilvl="4">
      <w:start w:val="1"/>
      <w:numFmt w:val="lowerLetter"/>
      <w:lvlText w:val="(%5)"/>
      <w:lvlJc w:val="left"/>
      <w:pPr>
        <w:tabs>
          <w:tab w:pos="0" w:val="num"/>
        </w:tabs>
        <w:ind w:hanging="360" w:left="1800"/>
      </w:pPr>
      <w:rPr/>
    </w:lvl>
    <w:lvl w:ilvl="5">
      <w:start w:val="1"/>
      <w:numFmt w:val="lowerRoman"/>
      <w:lvlText w:val="(%6)"/>
      <w:lvlJc w:val="left"/>
      <w:pPr>
        <w:tabs>
          <w:tab w:pos="0" w:val="num"/>
        </w:tabs>
        <w:ind w:hanging="360" w:left="2160"/>
      </w:pPr>
      <w:rPr/>
    </w:lvl>
    <w:lvl w:ilvl="6">
      <w:start w:val="1"/>
      <w:numFmt w:val="decimal"/>
      <w:lvlText w:val="%7."/>
      <w:lvlJc w:val="left"/>
      <w:pPr>
        <w:tabs>
          <w:tab w:pos="0" w:val="num"/>
        </w:tabs>
        <w:ind w:hanging="360" w:left="2520"/>
      </w:pPr>
      <w:rPr/>
    </w:lvl>
    <w:lvl w:ilvl="7">
      <w:start w:val="1"/>
      <w:numFmt w:val="lowerLetter"/>
      <w:lvlText w:val="%8."/>
      <w:lvlJc w:val="left"/>
      <w:pPr>
        <w:tabs>
          <w:tab w:pos="0" w:val="num"/>
        </w:tabs>
        <w:ind w:hanging="360" w:left="2880"/>
      </w:pPr>
      <w:rPr/>
    </w:lvl>
    <w:lvl w:ilvl="8">
      <w:start w:val="1"/>
      <w:numFmt w:val="lowerRoman"/>
      <w:lvlText w:val="%9."/>
      <w:lvlJc w:val="left"/>
      <w:pPr>
        <w:tabs>
          <w:tab w:pos="0" w:val="num"/>
        </w:tabs>
        <w:ind w:hanging="360" w:left="324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pos="1077" w:val="num"/>
        </w:tabs>
        <w:ind w:hanging="680" w:left="680"/>
      </w:pPr>
      <w:rPr/>
    </w:lvl>
    <w:lvl w:ilvl="1">
      <w:start w:val="1"/>
      <w:numFmt w:val="decimal"/>
      <w:lvlText w:val="%2."/>
      <w:lvlJc w:val="left"/>
      <w:pPr>
        <w:tabs>
          <w:tab w:pos="1077" w:val="num"/>
        </w:tabs>
        <w:ind w:hanging="397" w:left="1077"/>
      </w:pPr>
      <w:rPr/>
    </w:lvl>
    <w:lvl w:ilvl="2">
      <w:start w:val="1"/>
      <w:numFmt w:val="lowerRoman"/>
      <w:lvlText w:val="(%3)"/>
      <w:lvlJc w:val="left"/>
      <w:pPr>
        <w:tabs>
          <w:tab w:pos="1077" w:val="num"/>
        </w:tabs>
        <w:ind w:hanging="397" w:left="1474"/>
      </w:pPr>
      <w:rPr/>
    </w:lvl>
    <w:lvl w:ilvl="3">
      <w:start w:val="1"/>
      <w:numFmt w:val="lowerLetter"/>
      <w:lvlText w:val="%4)"/>
      <w:lvlJc w:val="left"/>
      <w:pPr>
        <w:tabs>
          <w:tab w:pos="1077" w:val="num"/>
        </w:tabs>
        <w:ind w:hanging="397" w:left="1474"/>
      </w:pPr>
      <w:rPr/>
    </w:lvl>
    <w:lvl w:ilvl="4">
      <w:start w:val="1"/>
      <w:numFmt w:val="decimal"/>
      <w:lvlText w:val="%5."/>
      <w:lvlJc w:val="left"/>
      <w:pPr>
        <w:tabs>
          <w:tab w:pos="1077" w:val="num"/>
        </w:tabs>
        <w:ind w:hanging="397" w:left="1474"/>
      </w:pPr>
      <w:rPr/>
    </w:lvl>
    <w:lvl w:ilvl="5">
      <w:start w:val="1"/>
      <w:numFmt w:val="lowerRoman"/>
      <w:lvlText w:val="(%6)"/>
      <w:lvlJc w:val="left"/>
      <w:pPr>
        <w:tabs>
          <w:tab w:pos="1077" w:val="num"/>
        </w:tabs>
        <w:ind w:hanging="397" w:left="1474"/>
      </w:pPr>
      <w:rPr/>
    </w:lvl>
    <w:lvl w:ilvl="6">
      <w:start w:val="1"/>
      <w:numFmt w:val="lowerLetter"/>
      <w:lvlText w:val="%7)"/>
      <w:lvlJc w:val="left"/>
      <w:pPr>
        <w:tabs>
          <w:tab w:pos="1077" w:val="num"/>
        </w:tabs>
        <w:ind w:hanging="397" w:left="1474"/>
      </w:pPr>
      <w:rPr/>
    </w:lvl>
    <w:lvl w:ilvl="7">
      <w:start w:val="1"/>
      <w:numFmt w:val="decimal"/>
      <w:lvlText w:val="%8."/>
      <w:lvlJc w:val="left"/>
      <w:pPr>
        <w:tabs>
          <w:tab w:pos="1077" w:val="num"/>
        </w:tabs>
        <w:ind w:hanging="397" w:left="1474"/>
      </w:pPr>
      <w:rPr/>
    </w:lvl>
    <w:lvl w:ilvl="8">
      <w:start w:val="1"/>
      <w:numFmt w:val="lowerRoman"/>
      <w:lvlText w:val="(%9)"/>
      <w:lvlJc w:val="left"/>
      <w:pPr>
        <w:tabs>
          <w:tab w:pos="1077" w:val="num"/>
        </w:tabs>
        <w:ind w:hanging="397" w:left="1474"/>
      </w:pPr>
      <w:rPr/>
    </w:lvl>
  </w:abstractNum>
  <w:abstractNum w:abstractNumId="14">
    <w:lvl w:ilvl="0">
      <w:start w:val="1"/>
      <w:numFmt w:val="lowerRoman"/>
      <w:lvlText w:val="%1."/>
      <w:lvlJc w:val="left"/>
      <w:pPr>
        <w:tabs>
          <w:tab w:pos="0" w:val="num"/>
        </w:tabs>
        <w:ind w:hanging="680" w:left="680"/>
      </w:pPr>
      <w:rPr/>
    </w:lvl>
    <w:lvl w:ilvl="1">
      <w:start w:val="1"/>
      <w:numFmt w:val="lowerLetter"/>
      <w:lvlText w:val="%2)"/>
      <w:lvlJc w:val="left"/>
      <w:pPr>
        <w:tabs>
          <w:tab w:pos="0" w:val="num"/>
        </w:tabs>
        <w:ind w:hanging="397" w:left="1077"/>
      </w:pPr>
      <w:rPr/>
    </w:lvl>
    <w:lvl w:ilvl="2">
      <w:start w:val="1"/>
      <w:numFmt w:val="decimal"/>
      <w:lvlText w:val="(%3)"/>
      <w:lvlJc w:val="left"/>
      <w:pPr>
        <w:tabs>
          <w:tab w:pos="0" w:val="num"/>
        </w:tabs>
        <w:ind w:hanging="397" w:left="1474"/>
      </w:pPr>
      <w:rPr/>
    </w:lvl>
    <w:lvl w:ilvl="3">
      <w:start w:val="1"/>
      <w:numFmt w:val="lowerRoman"/>
      <w:lvlText w:val="%4."/>
      <w:lvlJc w:val="left"/>
      <w:pPr>
        <w:tabs>
          <w:tab w:pos="0" w:val="num"/>
        </w:tabs>
        <w:ind w:hanging="397" w:left="1474"/>
      </w:pPr>
      <w:rPr/>
    </w:lvl>
    <w:lvl w:ilvl="4">
      <w:start w:val="1"/>
      <w:numFmt w:val="lowerLetter"/>
      <w:lvlText w:val="%5)"/>
      <w:lvlJc w:val="left"/>
      <w:pPr>
        <w:tabs>
          <w:tab w:pos="0" w:val="num"/>
        </w:tabs>
        <w:ind w:hanging="397" w:left="1474"/>
      </w:pPr>
      <w:rPr/>
    </w:lvl>
    <w:lvl w:ilvl="5">
      <w:start w:val="1"/>
      <w:numFmt w:val="decimal"/>
      <w:lvlText w:val="(%6)"/>
      <w:lvlJc w:val="left"/>
      <w:pPr>
        <w:tabs>
          <w:tab w:pos="0" w:val="num"/>
        </w:tabs>
        <w:ind w:hanging="397" w:left="1474"/>
      </w:pPr>
      <w:rPr/>
    </w:lvl>
    <w:lvl w:ilvl="6">
      <w:start w:val="1"/>
      <w:numFmt w:val="lowerRoman"/>
      <w:lvlText w:val="%7."/>
      <w:lvlJc w:val="left"/>
      <w:pPr>
        <w:tabs>
          <w:tab w:pos="0" w:val="num"/>
        </w:tabs>
        <w:ind w:hanging="397" w:left="1474"/>
      </w:pPr>
      <w:rPr/>
    </w:lvl>
    <w:lvl w:ilvl="7">
      <w:start w:val="1"/>
      <w:numFmt w:val="lowerLetter"/>
      <w:lvlText w:val="%8)"/>
      <w:lvlJc w:val="left"/>
      <w:pPr>
        <w:tabs>
          <w:tab w:pos="0" w:val="num"/>
        </w:tabs>
        <w:ind w:hanging="397" w:left="1474"/>
      </w:pPr>
      <w:rPr/>
    </w:lvl>
    <w:lvl w:ilvl="8">
      <w:start w:val="1"/>
      <w:numFmt w:val="decimal"/>
      <w:lvlText w:val="(%9)"/>
      <w:lvlJc w:val="left"/>
      <w:pPr>
        <w:tabs>
          <w:tab w:pos="0" w:val="num"/>
        </w:tabs>
        <w:ind w:hanging="397" w:left="1474"/>
      </w:pPr>
      <w:rPr/>
    </w:lvl>
  </w:abstractNum>
  <w:abstractNum w:abstractNumId="15">
    <w:lvl w:ilvl="0">
      <w:start w:val="1"/>
      <w:numFmt w:val="bullet"/>
      <w:lvlText w:val="→"/>
      <w:lvlJc w:val="left"/>
      <w:pPr>
        <w:tabs>
          <w:tab w:pos="0" w:val="num"/>
        </w:tabs>
        <w:ind w:hanging="680" w:left="680"/>
      </w:pPr>
      <w:rPr>
        <w:rFonts w:ascii="Calibri" w:cs="Calibri" w:hAnsi="Calibri" w:hint="default"/>
        <w:i w:val="false"/>
        <w:b/>
        <w:color w:val="auto"/>
      </w:rPr>
    </w:lvl>
    <w:lvl w:ilvl="1">
      <w:start w:val="1"/>
      <w:numFmt w:val="bullet"/>
      <w:lvlText w:val="→"/>
      <w:lvlJc w:val="left"/>
      <w:pPr>
        <w:tabs>
          <w:tab w:pos="0" w:val="num"/>
        </w:tabs>
        <w:ind w:hanging="680" w:left="680"/>
      </w:pPr>
      <w:rPr>
        <w:rFonts w:ascii="Calibri" w:cs="Calibri" w:hAnsi="Calibri" w:hint="default"/>
        <w:color w:val="auto"/>
      </w:rPr>
    </w:lvl>
    <w:lvl w:ilvl="2">
      <w:start w:val="1"/>
      <w:numFmt w:val="bullet"/>
      <w:lvlText w:val="→"/>
      <w:lvlJc w:val="left"/>
      <w:pPr>
        <w:tabs>
          <w:tab w:pos="0" w:val="num"/>
        </w:tabs>
        <w:ind w:hanging="680" w:left="680"/>
      </w:pPr>
      <w:rPr>
        <w:rFonts w:ascii="Calibri" w:cs="Calibri" w:hAnsi="Calibri" w:hint="default"/>
        <w:color w:val="auto"/>
      </w:rPr>
    </w:lvl>
    <w:lvl w:ilvl="3">
      <w:start w:val="1"/>
      <w:numFmt w:val="bullet"/>
      <w:lvlText w:val="→"/>
      <w:lvlJc w:val="left"/>
      <w:pPr>
        <w:tabs>
          <w:tab w:pos="0" w:val="num"/>
        </w:tabs>
        <w:ind w:hanging="680" w:left="680"/>
      </w:pPr>
      <w:rPr>
        <w:rFonts w:ascii="Calibri" w:cs="Calibri" w:hAnsi="Calibri" w:hint="default"/>
        <w:color w:val="auto"/>
      </w:rPr>
    </w:lvl>
    <w:lvl w:ilvl="4">
      <w:start w:val="1"/>
      <w:numFmt w:val="bullet"/>
      <w:lvlText w:val="→"/>
      <w:lvlJc w:val="left"/>
      <w:pPr>
        <w:tabs>
          <w:tab w:pos="0" w:val="num"/>
        </w:tabs>
        <w:ind w:hanging="680" w:left="680"/>
      </w:pPr>
      <w:rPr>
        <w:rFonts w:ascii="Calibri" w:cs="Calibri" w:hAnsi="Calibri" w:hint="default"/>
        <w:color w:val="auto"/>
      </w:rPr>
    </w:lvl>
    <w:lvl w:ilvl="5">
      <w:start w:val="1"/>
      <w:numFmt w:val="bullet"/>
      <w:lvlText w:val="→"/>
      <w:lvlJc w:val="left"/>
      <w:pPr>
        <w:tabs>
          <w:tab w:pos="0" w:val="num"/>
        </w:tabs>
        <w:ind w:hanging="680" w:left="680"/>
      </w:pPr>
      <w:rPr>
        <w:rFonts w:ascii="Calibri" w:cs="Calibri" w:hAnsi="Calibri" w:hint="default"/>
        <w:color w:val="auto"/>
      </w:rPr>
    </w:lvl>
    <w:lvl w:ilvl="6">
      <w:start w:val="1"/>
      <w:numFmt w:val="bullet"/>
      <w:lvlText w:val="→"/>
      <w:lvlJc w:val="left"/>
      <w:pPr>
        <w:tabs>
          <w:tab w:pos="0" w:val="num"/>
        </w:tabs>
        <w:ind w:hanging="680" w:left="680"/>
      </w:pPr>
      <w:rPr>
        <w:rFonts w:ascii="Calibri" w:cs="Calibri" w:hAnsi="Calibri" w:hint="default"/>
        <w:color w:val="auto"/>
      </w:rPr>
    </w:lvl>
    <w:lvl w:ilvl="7">
      <w:start w:val="1"/>
      <w:numFmt w:val="bullet"/>
      <w:lvlText w:val="→"/>
      <w:lvlJc w:val="left"/>
      <w:pPr>
        <w:tabs>
          <w:tab w:pos="0" w:val="num"/>
        </w:tabs>
        <w:ind w:hanging="680" w:left="680"/>
      </w:pPr>
      <w:rPr>
        <w:rFonts w:ascii="Calibri" w:cs="Calibri" w:hAnsi="Calibri" w:hint="default"/>
        <w:color w:val="auto"/>
      </w:rPr>
    </w:lvl>
    <w:lvl w:ilvl="8">
      <w:start w:val="1"/>
      <w:numFmt w:val="bullet"/>
      <w:lvlText w:val="→"/>
      <w:lvlJc w:val="left"/>
      <w:pPr>
        <w:tabs>
          <w:tab w:pos="0" w:val="num"/>
        </w:tabs>
        <w:ind w:hanging="680" w:left="680"/>
      </w:pPr>
      <w:rPr>
        <w:rFonts w:ascii="Calibri" w:cs="Calibri" w:hAnsi="Calibri" w:hint="default"/>
        <w:color w:val="auto"/>
      </w:rPr>
    </w:lvl>
  </w:abstractNum>
  <w:abstractNum w:abstractNumId="16">
    <w:lvl w:ilvl="0">
      <w:start w:val="1"/>
      <w:numFmt w:val="lowerRoman"/>
      <w:lvlText w:val="%1"/>
      <w:lvlJc w:val="left"/>
      <w:pPr>
        <w:tabs>
          <w:tab w:pos="0" w:val="num"/>
        </w:tabs>
        <w:ind w:hanging="397" w:left="0"/>
      </w:pPr>
      <w:rPr/>
    </w:lvl>
    <w:lvl w:ilvl="1">
      <w:start w:val="1"/>
      <w:numFmt w:val="lowerRoman"/>
      <w:lvlText w:val="%1.%2"/>
      <w:lvlJc w:val="left"/>
      <w:pPr>
        <w:tabs>
          <w:tab w:pos="0" w:val="num"/>
        </w:tabs>
        <w:ind w:hanging="397" w:left="0"/>
      </w:pPr>
      <w:rPr/>
    </w:lvl>
    <w:lvl w:ilvl="2">
      <w:start w:val="1"/>
      <w:numFmt w:val="lowerRoman"/>
      <w:lvlText w:val="%1.%2.%3"/>
      <w:lvlJc w:val="left"/>
      <w:pPr>
        <w:tabs>
          <w:tab w:pos="0" w:val="num"/>
        </w:tabs>
        <w:ind w:hanging="397" w:left="0"/>
      </w:pPr>
      <w:rPr/>
    </w:lvl>
    <w:lvl w:ilvl="3">
      <w:start w:val="1"/>
      <w:numFmt w:val="lowerRoman"/>
      <w:lvlText w:val="%1.%2.%3.%4"/>
      <w:lvlJc w:val="left"/>
      <w:pPr>
        <w:tabs>
          <w:tab w:pos="0" w:val="num"/>
        </w:tabs>
        <w:ind w:hanging="397" w:left="0"/>
      </w:pPr>
      <w:rPr/>
    </w:lvl>
    <w:lvl w:ilvl="4">
      <w:start w:val="1"/>
      <w:numFmt w:val="lowerRoman"/>
      <w:lvlText w:val="%1.%2.%3.%4.%5"/>
      <w:lvlJc w:val="left"/>
      <w:pPr>
        <w:tabs>
          <w:tab w:pos="0" w:val="num"/>
        </w:tabs>
        <w:ind w:hanging="397" w:left="0"/>
      </w:pPr>
      <w:rPr/>
    </w:lvl>
    <w:lvl w:ilvl="5">
      <w:start w:val="1"/>
      <w:numFmt w:val="lowerRoman"/>
      <w:lvlText w:val="%1.%2.%3.%4.%5.%6"/>
      <w:lvlJc w:val="left"/>
      <w:pPr>
        <w:tabs>
          <w:tab w:pos="0" w:val="num"/>
        </w:tabs>
        <w:ind w:hanging="397" w:left="0"/>
      </w:pPr>
      <w:rPr/>
    </w:lvl>
    <w:lvl w:ilvl="6">
      <w:start w:val="1"/>
      <w:numFmt w:val="lowerRoman"/>
      <w:lvlText w:val="%1.%2.%3.%4.%5.%6.%7"/>
      <w:lvlJc w:val="left"/>
      <w:pPr>
        <w:tabs>
          <w:tab w:pos="0" w:val="num"/>
        </w:tabs>
        <w:ind w:hanging="397" w:left="0"/>
      </w:pPr>
      <w:rPr/>
    </w:lvl>
    <w:lvl w:ilvl="7">
      <w:start w:val="1"/>
      <w:numFmt w:val="lowerRoman"/>
      <w:lvlText w:val="%1.%2.%3.%4.%5.%6.%7.%8"/>
      <w:lvlJc w:val="left"/>
      <w:pPr>
        <w:tabs>
          <w:tab w:pos="0" w:val="num"/>
        </w:tabs>
        <w:ind w:hanging="397" w:left="0"/>
      </w:pPr>
      <w:rPr/>
    </w:lvl>
    <w:lvl w:ilvl="8">
      <w:start w:val="1"/>
      <w:numFmt w:val="lowerRoman"/>
      <w:lvlText w:val="%1.%2.%3.%4.%5.%6.%7.%8.%9"/>
      <w:lvlJc w:val="left"/>
      <w:pPr>
        <w:tabs>
          <w:tab w:pos="0" w:val="num"/>
        </w:tabs>
        <w:ind w:hanging="397" w:lef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1304"/>
  <w:autoHyphenation w:val="true"/>
  <w:evenAndOddHeaders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bidi="ar-SA" w:eastAsia="ja-JP" w:val="da-D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Verdana" w:eastAsia="Calibri" w:eastAsiaTheme="minorHAnsi" w:hAnsi="Calibri"/>
        <w:lang w:bidi="ar-SA" w:eastAsia="en-US" w:val="da-DK"/>
      </w:rPr>
    </w:rPrDefault>
    <w:pPrDefault>
      <w:pPr>
        <w:suppressAutoHyphens w:val="tru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qFormat="1" w:semiHidden="1" w:uiPriority="5" w:unhideWhenUsed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/>
    <w:lsdException w:name="List Bullet" w:qFormat="1" w:semiHidden="1" w:unhideWhenUsed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2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47143"/>
    <w:pPr>
      <w:widowControl/>
      <w:suppressAutoHyphens w:val="false"/>
      <w:bidi w:val="0"/>
      <w:spacing w:after="120" w:before="0" w:line="260" w:lineRule="atLeast"/>
      <w:jc w:val="both"/>
    </w:pPr>
    <w:rPr>
      <w:rFonts w:ascii="Palatino Linotype" w:cs="Verdana" w:eastAsia="Calibri" w:eastAsiaTheme="minorHAnsi" w:hAnsi="Palatino Linotype"/>
      <w:color w:val="auto"/>
      <w:kern w:val="0"/>
      <w:sz w:val="20"/>
      <w:szCs w:val="20"/>
      <w:lang w:bidi="ar-SA" w:eastAsia="en-US" w:val="en-GB"/>
    </w:rPr>
  </w:style>
  <w:style w:styleId="Heading1" w:type="paragraph">
    <w:name w:val="Heading 1"/>
    <w:basedOn w:val="Normal"/>
    <w:next w:val="Normal"/>
    <w:link w:val="Ttulo1Car"/>
    <w:uiPriority w:val="1"/>
    <w:qFormat/>
    <w:rsid w:val="00d33e28"/>
    <w:pPr>
      <w:keepNext w:val="true"/>
      <w:keepLines/>
      <w:pageBreakBefore/>
      <w:numPr>
        <w:ilvl w:val="0"/>
        <w:numId w:val="1"/>
      </w:numPr>
      <w:spacing w:after="600" w:before="0" w:line="240" w:lineRule="auto"/>
      <w:contextualSpacing/>
      <w:jc w:val="left"/>
      <w:outlineLvl w:val="0"/>
    </w:pPr>
    <w:rPr>
      <w:rFonts w:ascii="Calibri" w:cs="Times New Roman" w:cstheme="majorBidi" w:eastAsia="ＭＳ ゴシック" w:eastAsiaTheme="majorEastAsia" w:hAnsi="Calibri"/>
      <w:bCs/>
      <w:sz w:val="40"/>
      <w:szCs w:val="28"/>
    </w:rPr>
  </w:style>
  <w:style w:styleId="Heading2" w:type="paragraph">
    <w:name w:val="Heading 2"/>
    <w:basedOn w:val="Normal"/>
    <w:next w:val="Normal"/>
    <w:link w:val="Ttulo2Car"/>
    <w:uiPriority w:val="1"/>
    <w:qFormat/>
    <w:rsid w:val="007b5adb"/>
    <w:pPr>
      <w:keepNext w:val="true"/>
      <w:keepLines/>
      <w:numPr>
        <w:ilvl w:val="1"/>
        <w:numId w:val="1"/>
      </w:numPr>
      <w:spacing w:after="260" w:before="260" w:line="240" w:lineRule="auto"/>
      <w:contextualSpacing/>
      <w:jc w:val="left"/>
      <w:outlineLvl w:val="1"/>
    </w:pPr>
    <w:rPr>
      <w:rFonts w:ascii="Calibri" w:cs="Times New Roman" w:cstheme="majorBidi" w:eastAsia="ＭＳ ゴシック" w:eastAsiaTheme="majorEastAsia" w:hAnsi="Calibri"/>
      <w:b/>
      <w:bCs/>
      <w:sz w:val="32"/>
      <w:szCs w:val="26"/>
    </w:rPr>
  </w:style>
  <w:style w:styleId="Heading3" w:type="paragraph">
    <w:name w:val="Heading 3"/>
    <w:basedOn w:val="Normal"/>
    <w:next w:val="Normal"/>
    <w:link w:val="Ttulo3Car"/>
    <w:uiPriority w:val="1"/>
    <w:qFormat/>
    <w:rsid w:val="007b5adb"/>
    <w:pPr>
      <w:keepNext w:val="true"/>
      <w:keepLines/>
      <w:numPr>
        <w:ilvl w:val="2"/>
        <w:numId w:val="1"/>
      </w:numPr>
      <w:spacing w:after="260" w:before="260" w:line="240" w:lineRule="auto"/>
      <w:contextualSpacing/>
      <w:jc w:val="left"/>
      <w:outlineLvl w:val="2"/>
    </w:pPr>
    <w:rPr>
      <w:rFonts w:ascii="Calibri" w:cs="Times New Roman" w:cstheme="majorBidi" w:eastAsia="ＭＳ ゴシック" w:eastAsiaTheme="majorEastAsia" w:hAnsi="Calibri"/>
      <w:b/>
      <w:bCs/>
      <w:sz w:val="28"/>
    </w:rPr>
  </w:style>
  <w:style w:styleId="Heading4" w:type="paragraph">
    <w:name w:val="Heading 4"/>
    <w:basedOn w:val="Normal"/>
    <w:next w:val="Normal"/>
    <w:link w:val="Ttulo4Car"/>
    <w:uiPriority w:val="1"/>
    <w:qFormat/>
    <w:rsid w:val="007b5adb"/>
    <w:pPr>
      <w:keepNext w:val="true"/>
      <w:keepLines/>
      <w:numPr>
        <w:ilvl w:val="3"/>
        <w:numId w:val="1"/>
      </w:numPr>
      <w:spacing w:after="0" w:before="260" w:line="240" w:lineRule="auto"/>
      <w:contextualSpacing/>
      <w:jc w:val="left"/>
      <w:outlineLvl w:val="3"/>
    </w:pPr>
    <w:rPr>
      <w:rFonts w:ascii="Calibri" w:cs="Times New Roman" w:cstheme="majorBidi" w:eastAsia="ＭＳ ゴシック" w:eastAsiaTheme="majorEastAsia" w:hAnsi="Calibri"/>
      <w:b/>
      <w:bCs/>
      <w:iCs/>
      <w:sz w:val="24"/>
    </w:rPr>
  </w:style>
  <w:style w:styleId="Heading5" w:type="paragraph">
    <w:name w:val="Heading 5"/>
    <w:basedOn w:val="Normal"/>
    <w:next w:val="Introbodytext"/>
    <w:link w:val="Ttulo5Car"/>
    <w:uiPriority w:val="1"/>
    <w:qFormat/>
    <w:rsid w:val="00d33e28"/>
    <w:pPr>
      <w:keepNext w:val="true"/>
      <w:keepLines/>
      <w:numPr>
        <w:ilvl w:val="4"/>
        <w:numId w:val="1"/>
      </w:numPr>
      <w:spacing w:after="0" w:before="260"/>
      <w:contextualSpacing/>
      <w:jc w:val="left"/>
      <w:outlineLvl w:val="4"/>
    </w:pPr>
    <w:rPr>
      <w:rFonts w:ascii="Calibri" w:cs="Times New Roman" w:cstheme="majorBidi" w:eastAsia="ＭＳ ゴシック" w:eastAsiaTheme="majorEastAsia" w:hAnsi="Calibri"/>
      <w:sz w:val="24"/>
    </w:rPr>
  </w:style>
  <w:style w:styleId="Heading6" w:type="paragraph">
    <w:name w:val="Heading 6"/>
    <w:basedOn w:val="Normal"/>
    <w:next w:val="Normal"/>
    <w:link w:val="Ttulo6Car"/>
    <w:uiPriority w:val="1"/>
    <w:semiHidden/>
    <w:qFormat/>
    <w:rsid w:val="00980cb6"/>
    <w:pPr>
      <w:keepNext w:val="true"/>
      <w:keepLines/>
      <w:numPr>
        <w:ilvl w:val="5"/>
        <w:numId w:val="1"/>
      </w:numPr>
      <w:spacing w:after="120" w:before="260"/>
      <w:contextualSpacing/>
      <w:outlineLvl w:val="5"/>
    </w:pPr>
    <w:rPr>
      <w:rFonts w:ascii="Calibri" w:cs="Times New Roman" w:cstheme="majorBidi" w:eastAsia="ＭＳ ゴシック" w:eastAsiaTheme="majorEastAsia" w:hAnsi="Calibri"/>
      <w:b/>
      <w:iCs/>
    </w:rPr>
  </w:style>
  <w:style w:styleId="Heading7" w:type="paragraph">
    <w:name w:val="Heading 7"/>
    <w:basedOn w:val="Normal"/>
    <w:next w:val="Normal"/>
    <w:link w:val="Ttulo7Car"/>
    <w:uiPriority w:val="1"/>
    <w:semiHidden/>
    <w:qFormat/>
    <w:rsid w:val="00980cb6"/>
    <w:pPr>
      <w:keepNext w:val="true"/>
      <w:keepLines/>
      <w:numPr>
        <w:ilvl w:val="6"/>
        <w:numId w:val="1"/>
      </w:numPr>
      <w:spacing w:after="120" w:before="260"/>
      <w:contextualSpacing/>
      <w:outlineLvl w:val="6"/>
    </w:pPr>
    <w:rPr>
      <w:rFonts w:ascii="Calibri" w:cs="Times New Roman" w:cstheme="majorBidi" w:eastAsia="ＭＳ ゴシック" w:eastAsiaTheme="majorEastAsia" w:hAnsi="Calibri"/>
      <w:b/>
      <w:iCs/>
    </w:rPr>
  </w:style>
  <w:style w:styleId="Heading8" w:type="paragraph">
    <w:name w:val="Heading 8"/>
    <w:basedOn w:val="Normal"/>
    <w:next w:val="Normal"/>
    <w:link w:val="Ttulo8Car"/>
    <w:uiPriority w:val="1"/>
    <w:semiHidden/>
    <w:qFormat/>
    <w:rsid w:val="00980cb6"/>
    <w:pPr>
      <w:keepNext w:val="true"/>
      <w:keepLines/>
      <w:numPr>
        <w:ilvl w:val="7"/>
        <w:numId w:val="1"/>
      </w:numPr>
      <w:spacing w:after="120" w:before="260"/>
      <w:contextualSpacing/>
      <w:outlineLvl w:val="7"/>
    </w:pPr>
    <w:rPr>
      <w:rFonts w:ascii="Calibri" w:cs="Times New Roman" w:cstheme="majorBidi" w:eastAsia="ＭＳ ゴシック" w:eastAsiaTheme="majorEastAsia" w:hAnsi="Calibri"/>
      <w:b/>
    </w:rPr>
  </w:style>
  <w:style w:styleId="Heading9" w:type="paragraph">
    <w:name w:val="Heading 9"/>
    <w:basedOn w:val="Normal"/>
    <w:next w:val="Normal"/>
    <w:link w:val="Ttulo9Car"/>
    <w:uiPriority w:val="1"/>
    <w:semiHidden/>
    <w:qFormat/>
    <w:rsid w:val="00980cb6"/>
    <w:pPr>
      <w:keepNext w:val="true"/>
      <w:keepLines/>
      <w:numPr>
        <w:ilvl w:val="8"/>
        <w:numId w:val="1"/>
      </w:numPr>
      <w:spacing w:after="120" w:before="260"/>
      <w:contextualSpacing/>
      <w:outlineLvl w:val="8"/>
    </w:pPr>
    <w:rPr>
      <w:rFonts w:ascii="Calibri" w:cs="Times New Roman" w:cstheme="majorBidi" w:eastAsia="ＭＳ ゴシック" w:eastAsiaTheme="majorEastAsia" w:hAnsi="Calibri"/>
      <w:b/>
      <w:iCs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EncabezadoCar" w:type="character">
    <w:name w:val="Encabezado Car"/>
    <w:basedOn w:val="DefaultParagraphFont"/>
    <w:link w:val="Header"/>
    <w:uiPriority w:val="21"/>
    <w:qFormat/>
    <w:rsid w:val="005265af"/>
    <w:rPr>
      <w:caps/>
      <w:lang w:val="en-GB"/>
    </w:rPr>
  </w:style>
  <w:style w:customStyle="1" w:styleId="PiedepginaCar" w:type="character">
    <w:name w:val="Pie de página Car"/>
    <w:basedOn w:val="DefaultParagraphFont"/>
    <w:link w:val="Footer"/>
    <w:uiPriority w:val="21"/>
    <w:qFormat/>
    <w:rsid w:val="005265af"/>
    <w:rPr>
      <w:caps/>
      <w:sz w:val="16"/>
      <w:lang w:val="en-GB"/>
    </w:rPr>
  </w:style>
  <w:style w:customStyle="1" w:styleId="Ttulo1Car" w:type="character">
    <w:name w:val="Título 1 Car"/>
    <w:basedOn w:val="DefaultParagraphFont"/>
    <w:link w:val="Heading1"/>
    <w:uiPriority w:val="1"/>
    <w:qFormat/>
    <w:rsid w:val="00d33e28"/>
    <w:rPr>
      <w:rFonts w:cs="Times New Roman" w:cstheme="majorBidi" w:eastAsia="ＭＳ ゴシック" w:eastAsiaTheme="majorEastAsia"/>
      <w:bCs/>
      <w:sz w:val="40"/>
      <w:szCs w:val="28"/>
      <w:lang w:val="en-GB"/>
    </w:rPr>
  </w:style>
  <w:style w:customStyle="1" w:styleId="Ttulo2Car" w:type="character">
    <w:name w:val="Título 2 Car"/>
    <w:basedOn w:val="DefaultParagraphFont"/>
    <w:link w:val="Heading2"/>
    <w:uiPriority w:val="1"/>
    <w:qFormat/>
    <w:rsid w:val="007b5adb"/>
    <w:rPr>
      <w:rFonts w:cs="Times New Roman" w:cstheme="majorBidi" w:eastAsia="ＭＳ ゴシック" w:eastAsiaTheme="majorEastAsia"/>
      <w:b/>
      <w:bCs/>
      <w:sz w:val="32"/>
      <w:szCs w:val="26"/>
      <w:lang w:val="en-GB"/>
    </w:rPr>
  </w:style>
  <w:style w:customStyle="1" w:styleId="Ttulo3Car" w:type="character">
    <w:name w:val="Título 3 Car"/>
    <w:basedOn w:val="DefaultParagraphFont"/>
    <w:link w:val="Heading3"/>
    <w:uiPriority w:val="1"/>
    <w:qFormat/>
    <w:rsid w:val="007b5adb"/>
    <w:rPr>
      <w:rFonts w:cs="Times New Roman" w:cstheme="majorBidi" w:eastAsia="ＭＳ ゴシック" w:eastAsiaTheme="majorEastAsia"/>
      <w:b/>
      <w:bCs/>
      <w:sz w:val="28"/>
      <w:lang w:val="en-GB"/>
    </w:rPr>
  </w:style>
  <w:style w:customStyle="1" w:styleId="Ttulo4Car" w:type="character">
    <w:name w:val="Título 4 Car"/>
    <w:basedOn w:val="DefaultParagraphFont"/>
    <w:link w:val="Heading4"/>
    <w:uiPriority w:val="1"/>
    <w:qFormat/>
    <w:rsid w:val="007b5adb"/>
    <w:rPr>
      <w:rFonts w:cs="Times New Roman" w:cstheme="majorBidi" w:eastAsia="ＭＳ ゴシック" w:eastAsiaTheme="majorEastAsia"/>
      <w:b/>
      <w:bCs/>
      <w:iCs/>
      <w:sz w:val="24"/>
      <w:lang w:val="en-GB"/>
    </w:rPr>
  </w:style>
  <w:style w:customStyle="1" w:styleId="Ttulo5Car" w:type="character">
    <w:name w:val="Título 5 Car"/>
    <w:basedOn w:val="DefaultParagraphFont"/>
    <w:link w:val="Heading5"/>
    <w:uiPriority w:val="1"/>
    <w:qFormat/>
    <w:rsid w:val="00d33e28"/>
    <w:rPr>
      <w:rFonts w:cs="Times New Roman" w:cstheme="majorBidi" w:eastAsia="ＭＳ ゴシック" w:eastAsiaTheme="majorEastAsia"/>
      <w:sz w:val="24"/>
      <w:lang w:val="en-GB"/>
    </w:rPr>
  </w:style>
  <w:style w:customStyle="1" w:styleId="Ttulo6Car" w:type="character">
    <w:name w:val="Título 6 Car"/>
    <w:basedOn w:val="DefaultParagraphFont"/>
    <w:link w:val="Heading6"/>
    <w:uiPriority w:val="1"/>
    <w:semiHidden/>
    <w:qFormat/>
    <w:rsid w:val="008947b2"/>
    <w:rPr>
      <w:rFonts w:cs="Times New Roman" w:cstheme="majorBidi" w:eastAsia="ＭＳ ゴシック" w:eastAsiaTheme="majorEastAsia"/>
      <w:b/>
      <w:iCs/>
      <w:lang w:val="en-GB"/>
    </w:rPr>
  </w:style>
  <w:style w:customStyle="1" w:styleId="Ttulo7Car" w:type="character">
    <w:name w:val="Título 7 Car"/>
    <w:basedOn w:val="DefaultParagraphFont"/>
    <w:link w:val="Heading7"/>
    <w:uiPriority w:val="1"/>
    <w:semiHidden/>
    <w:qFormat/>
    <w:rsid w:val="008947b2"/>
    <w:rPr>
      <w:rFonts w:cs="Times New Roman" w:cstheme="majorBidi" w:eastAsia="ＭＳ ゴシック" w:eastAsiaTheme="majorEastAsia"/>
      <w:b/>
      <w:iCs/>
      <w:lang w:val="en-GB"/>
    </w:rPr>
  </w:style>
  <w:style w:customStyle="1" w:styleId="Ttulo8Car" w:type="character">
    <w:name w:val="Título 8 Car"/>
    <w:basedOn w:val="DefaultParagraphFont"/>
    <w:link w:val="Heading8"/>
    <w:uiPriority w:val="1"/>
    <w:semiHidden/>
    <w:qFormat/>
    <w:rsid w:val="008947b2"/>
    <w:rPr>
      <w:rFonts w:cs="Times New Roman" w:cstheme="majorBidi" w:eastAsia="ＭＳ ゴシック" w:eastAsiaTheme="majorEastAsia"/>
      <w:b/>
      <w:lang w:val="en-GB"/>
    </w:rPr>
  </w:style>
  <w:style w:customStyle="1" w:styleId="Ttulo9Car" w:type="character">
    <w:name w:val="Título 9 Car"/>
    <w:basedOn w:val="DefaultParagraphFont"/>
    <w:link w:val="Heading9"/>
    <w:uiPriority w:val="1"/>
    <w:semiHidden/>
    <w:qFormat/>
    <w:rsid w:val="008947b2"/>
    <w:rPr>
      <w:rFonts w:cs="Times New Roman" w:cstheme="majorBidi" w:eastAsia="ＭＳ ゴシック" w:eastAsiaTheme="majorEastAsia"/>
      <w:b/>
      <w:iCs/>
      <w:lang w:val="en-GB"/>
    </w:rPr>
  </w:style>
  <w:style w:customStyle="1" w:styleId="TtuloCar" w:type="character">
    <w:name w:val="Título Car"/>
    <w:basedOn w:val="DefaultParagraphFont"/>
    <w:link w:val="Title"/>
    <w:uiPriority w:val="19"/>
    <w:semiHidden/>
    <w:qFormat/>
    <w:rsid w:val="000217bc"/>
    <w:rPr>
      <w:rFonts w:cs="Times New Roman" w:cstheme="majorBidi" w:eastAsia="ＭＳ ゴシック" w:eastAsiaTheme="majorEastAsia"/>
      <w:b/>
      <w:kern w:val="2"/>
      <w:sz w:val="40"/>
      <w:szCs w:val="52"/>
      <w:lang w:val="en-GB"/>
    </w:rPr>
  </w:style>
  <w:style w:customStyle="1" w:styleId="SubttuloCar" w:type="character">
    <w:name w:val="Subtítulo Car"/>
    <w:basedOn w:val="DefaultParagraphFont"/>
    <w:link w:val="Subtitle"/>
    <w:uiPriority w:val="19"/>
    <w:semiHidden/>
    <w:qFormat/>
    <w:rsid w:val="000217bc"/>
    <w:rPr>
      <w:rFonts w:cs="Times New Roman" w:cstheme="majorBidi" w:eastAsia="ＭＳ ゴシック" w:eastAsiaTheme="majorEastAsia"/>
      <w:b/>
      <w:iCs/>
      <w:sz w:val="36"/>
      <w:szCs w:val="24"/>
      <w:lang w:val="en-GB"/>
    </w:rPr>
  </w:style>
  <w:style w:styleId="SubtleEmphasis" w:type="character">
    <w:name w:val="Subtle Emphasis"/>
    <w:basedOn w:val="DefaultParagraphFont"/>
    <w:uiPriority w:val="99"/>
    <w:semiHidden/>
    <w:qFormat/>
    <w:rsid w:val="009e4b94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19"/>
    <w:semiHidden/>
    <w:qFormat/>
    <w:rsid w:val="009e4b94"/>
    <w:rPr>
      <w:b/>
      <w:bCs/>
      <w:i/>
      <w:iCs/>
      <w:color w:val="auto"/>
    </w:rPr>
  </w:style>
  <w:style w:styleId="Strong" w:type="character">
    <w:name w:val="Strong"/>
    <w:basedOn w:val="DefaultParagraphFont"/>
    <w:uiPriority w:val="19"/>
    <w:semiHidden/>
    <w:qFormat/>
    <w:rsid w:val="009e4b94"/>
    <w:rPr>
      <w:b/>
      <w:bCs/>
    </w:rPr>
  </w:style>
  <w:style w:customStyle="1" w:styleId="CitadestacadaCar" w:type="character">
    <w:name w:val="Cita destacada Car"/>
    <w:basedOn w:val="DefaultParagraphFont"/>
    <w:link w:val="IntenseQuote"/>
    <w:uiPriority w:val="19"/>
    <w:semiHidden/>
    <w:qFormat/>
    <w:rsid w:val="00004865"/>
    <w:rPr>
      <w:b/>
      <w:bCs/>
      <w:i/>
      <w:iCs/>
    </w:rPr>
  </w:style>
  <w:style w:styleId="SubtleReference" w:type="character">
    <w:name w:val="Subtle Reference"/>
    <w:basedOn w:val="DefaultParagraphFont"/>
    <w:uiPriority w:val="99"/>
    <w:semiHidden/>
    <w:qFormat/>
    <w:rsid w:val="002e74a4"/>
    <w:rPr>
      <w:caps w:val="false"/>
      <w:smallCaps w:val="false"/>
      <w:color w:val="auto"/>
      <w:u w:val="single"/>
    </w:rPr>
  </w:style>
  <w:style w:styleId="IntenseReference" w:type="character">
    <w:name w:val="Intense Reference"/>
    <w:basedOn w:val="DefaultParagraphFont"/>
    <w:uiPriority w:val="99"/>
    <w:semiHidden/>
    <w:qFormat/>
    <w:rsid w:val="002e74a4"/>
    <w:rPr>
      <w:b/>
      <w:bCs/>
      <w:caps w:val="false"/>
      <w:smallCaps w:val="false"/>
      <w:color w:val="auto"/>
      <w:spacing w:val="5"/>
      <w:u w:val="single"/>
    </w:rPr>
  </w:style>
  <w:style w:customStyle="1" w:styleId="TextonotaalfinalCar" w:type="character">
    <w:name w:val="Texto nota al final Car"/>
    <w:basedOn w:val="DefaultParagraphFont"/>
    <w:link w:val="Endnote"/>
    <w:uiPriority w:val="21"/>
    <w:semiHidden/>
    <w:qFormat/>
    <w:rsid w:val="00004865"/>
    <w:rPr>
      <w:sz w:val="16"/>
      <w:szCs w:val="20"/>
    </w:rPr>
  </w:style>
  <w:style w:styleId="EndnoteCharacters" w:type="character">
    <w:name w:val="Endnote Characters"/>
    <w:basedOn w:val="DefaultParagraphFont"/>
    <w:uiPriority w:val="21"/>
    <w:semiHidden/>
    <w:qFormat/>
    <w:rsid w:val="009e4b94"/>
    <w:rPr>
      <w:vertAlign w:val="superscript"/>
    </w:rPr>
  </w:style>
  <w:style w:styleId="EndnoteAnchor" w:type="character">
    <w:name w:val="Endnote Anchor"/>
    <w:rPr>
      <w:vertAlign w:val="superscript"/>
    </w:rPr>
  </w:style>
  <w:style w:customStyle="1" w:styleId="TextonotapieCar" w:type="character">
    <w:name w:val="Texto nota pie Car"/>
    <w:basedOn w:val="DefaultParagraphFont"/>
    <w:link w:val="Footnote"/>
    <w:uiPriority w:val="21"/>
    <w:semiHidden/>
    <w:qFormat/>
    <w:rsid w:val="00f73354"/>
    <w:rPr>
      <w:sz w:val="16"/>
      <w:szCs w:val="20"/>
    </w:rPr>
  </w:style>
  <w:style w:styleId="Pagenumber" w:type="character">
    <w:name w:val="page number"/>
    <w:basedOn w:val="DefaultParagraphFont"/>
    <w:uiPriority w:val="21"/>
    <w:qFormat/>
    <w:rsid w:val="00950670"/>
    <w:rPr>
      <w:caps w:val="false"/>
      <w:smallCaps w:val="false"/>
    </w:rPr>
  </w:style>
  <w:style w:customStyle="1" w:styleId="FirmaCar" w:type="character">
    <w:name w:val="Firma Car"/>
    <w:basedOn w:val="DefaultParagraphFont"/>
    <w:link w:val="Signature"/>
    <w:uiPriority w:val="99"/>
    <w:semiHidden/>
    <w:qFormat/>
    <w:rsid w:val="00f73354"/>
    <w:rPr/>
  </w:style>
  <w:style w:styleId="PlaceholderText" w:type="character">
    <w:name w:val="Placeholder Text"/>
    <w:basedOn w:val="DefaultParagraphFont"/>
    <w:uiPriority w:val="99"/>
    <w:semiHidden/>
    <w:qFormat/>
    <w:rsid w:val="00424709"/>
    <w:rPr>
      <w:color w:val="auto"/>
    </w:rPr>
  </w:style>
  <w:style w:customStyle="1" w:styleId="CitaCar" w:type="character">
    <w:name w:val="Cita Car"/>
    <w:basedOn w:val="DefaultParagraphFont"/>
    <w:link w:val="Quote"/>
    <w:uiPriority w:val="19"/>
    <w:semiHidden/>
    <w:qFormat/>
    <w:rsid w:val="00004865"/>
    <w:rPr>
      <w:b/>
      <w:iCs/>
      <w:color w:themeColor="text1" w:val="000000"/>
      <w:sz w:val="20"/>
    </w:rPr>
  </w:style>
  <w:style w:styleId="BookTitle" w:type="character">
    <w:name w:val="Book Title"/>
    <w:basedOn w:val="DefaultParagraphFont"/>
    <w:uiPriority w:val="99"/>
    <w:semiHidden/>
    <w:qFormat/>
    <w:rsid w:val="007546af"/>
    <w:rPr>
      <w:b/>
      <w:bCs/>
      <w:caps w:val="false"/>
      <w:smallCaps w:val="false"/>
      <w:spacing w:val="5"/>
    </w:rPr>
  </w:style>
  <w:style w:customStyle="1" w:styleId="TextodegloboCar" w:type="character">
    <w:name w:val="Texto de globo Car"/>
    <w:basedOn w:val="DefaultParagraphFont"/>
    <w:link w:val="BalloonText"/>
    <w:uiPriority w:val="99"/>
    <w:semiHidden/>
    <w:qFormat/>
    <w:rsid w:val="00d27abd"/>
    <w:rPr>
      <w:rFonts w:ascii="Segoe UI" w:cs="Segoe UI" w:hAnsi="Segoe UI"/>
      <w:lang w:val="en-GB"/>
    </w:rPr>
  </w:style>
  <w:style w:customStyle="1" w:styleId="TextoindependienteCar" w:type="character">
    <w:name w:val="Texto independiente Car"/>
    <w:basedOn w:val="DefaultParagraphFont"/>
    <w:uiPriority w:val="99"/>
    <w:semiHidden/>
    <w:qFormat/>
    <w:rsid w:val="00d27abd"/>
    <w:rPr>
      <w:lang w:val="en-GB"/>
    </w:rPr>
  </w:style>
  <w:style w:customStyle="1" w:styleId="Textoindependiente2Car" w:type="character">
    <w:name w:val="Texto independiente 2 Car"/>
    <w:basedOn w:val="DefaultParagraphFont"/>
    <w:link w:val="BodyText2"/>
    <w:uiPriority w:val="99"/>
    <w:semiHidden/>
    <w:qFormat/>
    <w:rsid w:val="00d27abd"/>
    <w:rPr>
      <w:lang w:val="en-GB"/>
    </w:rPr>
  </w:style>
  <w:style w:customStyle="1" w:styleId="Textoindependiente3Car" w:type="character">
    <w:name w:val="Texto independiente 3 Car"/>
    <w:basedOn w:val="DefaultParagraphFont"/>
    <w:link w:val="BodyText3"/>
    <w:uiPriority w:val="99"/>
    <w:semiHidden/>
    <w:qFormat/>
    <w:rsid w:val="00d27abd"/>
    <w:rPr>
      <w:sz w:val="16"/>
      <w:szCs w:val="16"/>
      <w:lang w:val="en-GB"/>
    </w:rPr>
  </w:style>
  <w:style w:customStyle="1" w:styleId="TextoindependienteprimerasangraCar" w:type="character">
    <w:name w:val="Texto independiente primera sangría Car"/>
    <w:basedOn w:val="TextoindependienteCar"/>
    <w:link w:val="BodyTextIndent"/>
    <w:uiPriority w:val="99"/>
    <w:semiHidden/>
    <w:qFormat/>
    <w:rsid w:val="00d27abd"/>
    <w:rPr>
      <w:lang w:val="en-GB"/>
    </w:rPr>
  </w:style>
  <w:style w:customStyle="1" w:styleId="SangradetextonormalCar" w:type="character">
    <w:name w:val="Sangría de texto normal Car"/>
    <w:basedOn w:val="DefaultParagraphFont"/>
    <w:uiPriority w:val="99"/>
    <w:semiHidden/>
    <w:qFormat/>
    <w:rsid w:val="00d27abd"/>
    <w:rPr>
      <w:lang w:val="en-GB"/>
    </w:rPr>
  </w:style>
  <w:style w:customStyle="1" w:styleId="Textoindependienteprimerasangra2Car" w:type="character">
    <w:name w:val="Texto independiente primera sangría 2 Car"/>
    <w:basedOn w:val="SangradetextonormalCar"/>
    <w:link w:val="BodyTextFirstIndent2"/>
    <w:uiPriority w:val="99"/>
    <w:semiHidden/>
    <w:qFormat/>
    <w:rsid w:val="00d27abd"/>
    <w:rPr>
      <w:lang w:val="en-GB"/>
    </w:rPr>
  </w:style>
  <w:style w:customStyle="1" w:styleId="Sangra2detindependienteCar" w:type="character">
    <w:name w:val="Sangría 2 de t. independiente Car"/>
    <w:basedOn w:val="DefaultParagraphFont"/>
    <w:link w:val="BodyTextIndent2"/>
    <w:uiPriority w:val="99"/>
    <w:semiHidden/>
    <w:qFormat/>
    <w:rsid w:val="00d27abd"/>
    <w:rPr>
      <w:lang w:val="en-GB"/>
    </w:rPr>
  </w:style>
  <w:style w:customStyle="1" w:styleId="Sangra3detindependienteCar" w:type="character">
    <w:name w:val="Sangría 3 de t. independiente Car"/>
    <w:basedOn w:val="DefaultParagraphFont"/>
    <w:link w:val="BodyTextIndent3"/>
    <w:uiPriority w:val="99"/>
    <w:semiHidden/>
    <w:qFormat/>
    <w:rsid w:val="00d27abd"/>
    <w:rPr>
      <w:sz w:val="16"/>
      <w:szCs w:val="16"/>
      <w:lang w:val="en-GB"/>
    </w:rPr>
  </w:style>
  <w:style w:customStyle="1" w:styleId="CierreCar" w:type="character">
    <w:name w:val="Cierre Car"/>
    <w:basedOn w:val="DefaultParagraphFont"/>
    <w:link w:val="Closing"/>
    <w:uiPriority w:val="99"/>
    <w:semiHidden/>
    <w:qFormat/>
    <w:rsid w:val="00d27abd"/>
    <w:rPr>
      <w:lang w:val="en-GB"/>
    </w:rPr>
  </w:style>
  <w:style w:styleId="Annotationreference" w:type="character">
    <w:name w:val="annotation reference"/>
    <w:basedOn w:val="DefaultParagraphFont"/>
    <w:uiPriority w:val="99"/>
    <w:semiHidden/>
    <w:qFormat/>
    <w:rsid w:val="00d27abd"/>
    <w:rPr>
      <w:sz w:val="16"/>
      <w:szCs w:val="16"/>
    </w:rPr>
  </w:style>
  <w:style w:customStyle="1" w:styleId="TextocomentarioCar" w:type="character">
    <w:name w:val="Texto comentario Car"/>
    <w:basedOn w:val="DefaultParagraphFont"/>
    <w:link w:val="Annotationtext"/>
    <w:uiPriority w:val="99"/>
    <w:semiHidden/>
    <w:qFormat/>
    <w:rsid w:val="00d27abd"/>
    <w:rPr>
      <w:sz w:val="20"/>
      <w:szCs w:val="20"/>
      <w:lang w:val="en-GB"/>
    </w:rPr>
  </w:style>
  <w:style w:customStyle="1" w:styleId="AsuntodelcomentarioCar" w:type="character">
    <w:name w:val="Asunto del comentario Car"/>
    <w:basedOn w:val="TextocomentarioCar"/>
    <w:link w:val="Annotationsubject"/>
    <w:uiPriority w:val="99"/>
    <w:semiHidden/>
    <w:qFormat/>
    <w:rsid w:val="00d27abd"/>
    <w:rPr>
      <w:b/>
      <w:bCs/>
      <w:sz w:val="20"/>
      <w:szCs w:val="20"/>
      <w:lang w:val="en-GB"/>
    </w:rPr>
  </w:style>
  <w:style w:customStyle="1" w:styleId="FechaCar" w:type="character">
    <w:name w:val="Fecha Car"/>
    <w:basedOn w:val="DefaultParagraphFont"/>
    <w:link w:val="Date"/>
    <w:uiPriority w:val="99"/>
    <w:semiHidden/>
    <w:qFormat/>
    <w:rsid w:val="00d27abd"/>
    <w:rPr>
      <w:lang w:val="en-GB"/>
    </w:rPr>
  </w:style>
  <w:style w:customStyle="1" w:styleId="MapadeldocumentoCar" w:type="character">
    <w:name w:val="Mapa del documento Car"/>
    <w:basedOn w:val="DefaultParagraphFont"/>
    <w:link w:val="DocumentMap"/>
    <w:uiPriority w:val="99"/>
    <w:semiHidden/>
    <w:qFormat/>
    <w:rsid w:val="00d27abd"/>
    <w:rPr>
      <w:rFonts w:ascii="Segoe UI" w:cs="Segoe UI" w:hAnsi="Segoe UI"/>
      <w:sz w:val="16"/>
      <w:szCs w:val="16"/>
      <w:lang w:val="en-GB"/>
    </w:rPr>
  </w:style>
  <w:style w:customStyle="1" w:styleId="FirmadecorreoCar" w:type="character">
    <w:name w:val="Firma de correo Car"/>
    <w:basedOn w:val="DefaultParagraphFont"/>
    <w:link w:val="EmailSignature"/>
    <w:uiPriority w:val="99"/>
    <w:semiHidden/>
    <w:qFormat/>
    <w:rsid w:val="00d27abd"/>
    <w:rPr>
      <w:lang w:val="en-GB"/>
    </w:rPr>
  </w:style>
  <w:style w:styleId="Emphasis" w:type="character">
    <w:name w:val="Emphasis"/>
    <w:basedOn w:val="DefaultParagraphFont"/>
    <w:uiPriority w:val="19"/>
    <w:semiHidden/>
    <w:qFormat/>
    <w:rsid w:val="00d27abd"/>
    <w:rPr>
      <w:i/>
      <w:iCs/>
    </w:rPr>
  </w:style>
  <w:style w:styleId="VisitedInternetLink" w:type="character">
    <w:name w:val="FollowedHyperlink"/>
    <w:basedOn w:val="DefaultParagraphFont"/>
    <w:uiPriority w:val="21"/>
    <w:semiHidden/>
    <w:rsid w:val="00d27abd"/>
    <w:rPr>
      <w:color w:themeColor="followedHyperlink" w:val="800080"/>
      <w:u w:val="single"/>
    </w:rPr>
  </w:style>
  <w:style w:styleId="FootnoteCharacters" w:type="character">
    <w:name w:val="Footnote Characters"/>
    <w:basedOn w:val="DefaultParagraphFont"/>
    <w:uiPriority w:val="21"/>
    <w:semiHidden/>
    <w:qFormat/>
    <w:rsid w:val="00d27abd"/>
    <w:rPr>
      <w:vertAlign w:val="superscript"/>
    </w:rPr>
  </w:style>
  <w:style w:styleId="FootnoteAnchor" w:type="character">
    <w:name w:val="Footnote Anchor"/>
    <w:rPr>
      <w:vertAlign w:val="superscript"/>
    </w:rPr>
  </w:style>
  <w:style w:customStyle="1" w:styleId="Hashtag1" w:type="character">
    <w:name w:val="Hashtag1"/>
    <w:basedOn w:val="DefaultParagraphFont"/>
    <w:uiPriority w:val="99"/>
    <w:semiHidden/>
    <w:unhideWhenUsed/>
    <w:qFormat/>
    <w:rsid w:val="00d27abd"/>
    <w:rPr>
      <w:color w:val="2B579A"/>
      <w:shd w:fill="E1DFDD" w:val="clear"/>
    </w:rPr>
  </w:style>
  <w:style w:styleId="HTMLAcronym" w:type="character">
    <w:name w:val="HTML Acronym"/>
    <w:basedOn w:val="DefaultParagraphFont"/>
    <w:uiPriority w:val="99"/>
    <w:semiHidden/>
    <w:qFormat/>
    <w:rsid w:val="00d27abd"/>
    <w:rPr/>
  </w:style>
  <w:style w:customStyle="1" w:styleId="DireccinHTMLCar" w:type="character">
    <w:name w:val="Dirección HTML Car"/>
    <w:basedOn w:val="DefaultParagraphFont"/>
    <w:link w:val="HTMLAddress"/>
    <w:uiPriority w:val="99"/>
    <w:semiHidden/>
    <w:qFormat/>
    <w:rsid w:val="00d27abd"/>
    <w:rPr>
      <w:i/>
      <w:iCs/>
      <w:lang w:val="en-GB"/>
    </w:rPr>
  </w:style>
  <w:style w:styleId="HTMLCite" w:type="character">
    <w:name w:val="HTML Cite"/>
    <w:basedOn w:val="DefaultParagraphFont"/>
    <w:uiPriority w:val="99"/>
    <w:semiHidden/>
    <w:qFormat/>
    <w:rsid w:val="00d27abd"/>
    <w:rPr>
      <w:i/>
      <w:iCs/>
    </w:rPr>
  </w:style>
  <w:style w:styleId="HTMLCode" w:type="character">
    <w:name w:val="HTML Code"/>
    <w:basedOn w:val="DefaultParagraphFont"/>
    <w:uiPriority w:val="99"/>
    <w:semiHidden/>
    <w:qFormat/>
    <w:rsid w:val="00d27abd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semiHidden/>
    <w:qFormat/>
    <w:rsid w:val="00d27abd"/>
    <w:rPr>
      <w:i/>
      <w:iCs/>
    </w:rPr>
  </w:style>
  <w:style w:styleId="HTMLKeyboard" w:type="character">
    <w:name w:val="HTML Keyboard"/>
    <w:basedOn w:val="DefaultParagraphFont"/>
    <w:uiPriority w:val="99"/>
    <w:semiHidden/>
    <w:qFormat/>
    <w:rsid w:val="00d27abd"/>
    <w:rPr>
      <w:rFonts w:ascii="Consolas" w:hAnsi="Consolas"/>
      <w:sz w:val="20"/>
      <w:szCs w:val="20"/>
    </w:rPr>
  </w:style>
  <w:style w:customStyle="1" w:styleId="HTMLconformatoprevioCar" w:type="character">
    <w:name w:val="HTML con formato previo Car"/>
    <w:basedOn w:val="DefaultParagraphFont"/>
    <w:link w:val="HTMLPreformatted"/>
    <w:uiPriority w:val="99"/>
    <w:semiHidden/>
    <w:qFormat/>
    <w:rsid w:val="00d27abd"/>
    <w:rPr>
      <w:rFonts w:ascii="Consolas" w:hAnsi="Consolas"/>
      <w:sz w:val="20"/>
      <w:szCs w:val="20"/>
      <w:lang w:val="en-GB"/>
    </w:rPr>
  </w:style>
  <w:style w:styleId="HTMLSample" w:type="character">
    <w:name w:val="HTML Sample"/>
    <w:basedOn w:val="DefaultParagraphFont"/>
    <w:uiPriority w:val="99"/>
    <w:semiHidden/>
    <w:qFormat/>
    <w:rsid w:val="00d27abd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semiHidden/>
    <w:qFormat/>
    <w:rsid w:val="00d27abd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semiHidden/>
    <w:qFormat/>
    <w:rsid w:val="00d27abd"/>
    <w:rPr>
      <w:i/>
      <w:iCs/>
    </w:rPr>
  </w:style>
  <w:style w:styleId="InternetLink" w:type="character">
    <w:name w:val="Hyperlink"/>
    <w:basedOn w:val="DefaultParagraphFont"/>
    <w:uiPriority w:val="21"/>
    <w:semiHidden/>
    <w:rsid w:val="00d27abd"/>
    <w:rPr>
      <w:color w:themeColor="hyperlink" w:val="0000FF"/>
      <w:u w:val="single"/>
    </w:rPr>
  </w:style>
  <w:style w:styleId="Linenumber" w:type="character">
    <w:name w:val="line number"/>
    <w:basedOn w:val="DefaultParagraphFont"/>
    <w:uiPriority w:val="99"/>
    <w:semiHidden/>
    <w:qFormat/>
    <w:rsid w:val="00d27abd"/>
    <w:rPr/>
  </w:style>
  <w:style w:customStyle="1" w:styleId="TextomacroCar" w:type="character">
    <w:name w:val="Texto macro Car"/>
    <w:basedOn w:val="DefaultParagraphFont"/>
    <w:link w:val="Macro"/>
    <w:uiPriority w:val="99"/>
    <w:semiHidden/>
    <w:qFormat/>
    <w:rsid w:val="00d27abd"/>
    <w:rPr>
      <w:rFonts w:ascii="Consolas" w:hAnsi="Consolas"/>
      <w:sz w:val="20"/>
      <w:szCs w:val="20"/>
      <w:lang w:val="en-GB"/>
    </w:rPr>
  </w:style>
  <w:style w:customStyle="1" w:styleId="Mencionar1" w:type="character">
    <w:name w:val="Mencionar1"/>
    <w:basedOn w:val="DefaultParagraphFont"/>
    <w:uiPriority w:val="99"/>
    <w:semiHidden/>
    <w:unhideWhenUsed/>
    <w:qFormat/>
    <w:rsid w:val="00d27abd"/>
    <w:rPr>
      <w:color w:val="2B579A"/>
      <w:shd w:fill="E1DFDD" w:val="clear"/>
    </w:rPr>
  </w:style>
  <w:style w:customStyle="1" w:styleId="EncabezadodemensajeCar" w:type="character">
    <w:name w:val="Encabezado de mensaje Car"/>
    <w:basedOn w:val="DefaultParagraphFont"/>
    <w:link w:val="MessageHeader"/>
    <w:uiPriority w:val="99"/>
    <w:semiHidden/>
    <w:qFormat/>
    <w:rsid w:val="00d27abd"/>
    <w:rPr>
      <w:rFonts w:ascii="Cambria" w:asciiTheme="majorHAnsi" w:cs="Times New Roman" w:cstheme="majorBidi" w:eastAsia="ＭＳ ゴシック" w:eastAsiaTheme="majorEastAsia" w:hAnsi="Cambria" w:hAnsiTheme="majorHAnsi"/>
      <w:sz w:val="24"/>
      <w:szCs w:val="24"/>
      <w:shd w:fill="CCCCCC" w:val="clear"/>
      <w:lang w:val="en-GB"/>
    </w:rPr>
  </w:style>
  <w:style w:customStyle="1" w:styleId="EncabezadodenotaCar" w:type="character">
    <w:name w:val="Encabezado de nota Car"/>
    <w:basedOn w:val="DefaultParagraphFont"/>
    <w:link w:val="NoteHeading"/>
    <w:uiPriority w:val="99"/>
    <w:semiHidden/>
    <w:qFormat/>
    <w:rsid w:val="00d27abd"/>
    <w:rPr>
      <w:lang w:val="en-GB"/>
    </w:rPr>
  </w:style>
  <w:style w:customStyle="1" w:styleId="TextosinformatoCar" w:type="character">
    <w:name w:val="Texto sin formato Car"/>
    <w:basedOn w:val="DefaultParagraphFont"/>
    <w:link w:val="PlainText"/>
    <w:uiPriority w:val="99"/>
    <w:semiHidden/>
    <w:qFormat/>
    <w:rsid w:val="00d27abd"/>
    <w:rPr>
      <w:rFonts w:ascii="Consolas" w:hAnsi="Consolas"/>
      <w:sz w:val="21"/>
      <w:szCs w:val="21"/>
      <w:lang w:val="en-GB"/>
    </w:rPr>
  </w:style>
  <w:style w:customStyle="1" w:styleId="SaludoCar" w:type="character">
    <w:name w:val="Saludo Car"/>
    <w:basedOn w:val="DefaultParagraphFont"/>
    <w:uiPriority w:val="99"/>
    <w:semiHidden/>
    <w:qFormat/>
    <w:rsid w:val="00d27abd"/>
    <w:rPr>
      <w:lang w:val="en-GB"/>
    </w:rPr>
  </w:style>
  <w:style w:customStyle="1" w:styleId="Hipervnculointeligente1" w:type="character">
    <w:name w:val="Hipervínculo inteligente1"/>
    <w:basedOn w:val="DefaultParagraphFont"/>
    <w:uiPriority w:val="99"/>
    <w:semiHidden/>
    <w:unhideWhenUsed/>
    <w:qFormat/>
    <w:rsid w:val="00d27abd"/>
    <w:rPr>
      <w:u w:val="dotted"/>
    </w:rPr>
  </w:style>
  <w:style w:customStyle="1" w:styleId="Mencinsinresolver1" w:type="character">
    <w:name w:val="Mención sin resolver1"/>
    <w:basedOn w:val="DefaultParagraphFont"/>
    <w:uiPriority w:val="99"/>
    <w:semiHidden/>
    <w:unhideWhenUsed/>
    <w:qFormat/>
    <w:rsid w:val="00d27abd"/>
    <w:rPr>
      <w:color w:val="605E5C"/>
      <w:shd w:fill="E1DFDD" w:val="clear"/>
    </w:rPr>
  </w:style>
  <w:style w:customStyle="1" w:styleId="TableChar" w:type="character">
    <w:name w:val="table Char"/>
    <w:link w:val="Table1"/>
    <w:qFormat/>
    <w:locked/>
    <w:rsid w:val="004f5f37"/>
    <w:rPr>
      <w:rFonts w:ascii="Palatino Linotype" w:cs="Times New Roman" w:eastAsia="MS Mincho" w:hAnsi="Palatino Linotype"/>
      <w:sz w:val="17"/>
      <w:lang w:val="en-GB"/>
    </w:rPr>
  </w:style>
  <w:style w:customStyle="1" w:styleId="TableTopChar" w:type="character">
    <w:name w:val="Table Top Char"/>
    <w:link w:val="TableTop"/>
    <w:uiPriority w:val="99"/>
    <w:qFormat/>
    <w:locked/>
    <w:rsid w:val="004f5f37"/>
    <w:rPr>
      <w:rFonts w:ascii="Futura Md BT" w:cs="Times New Roman" w:eastAsia="MS Mincho" w:hAnsi="Futura Md BT"/>
      <w:b/>
      <w:bCs/>
      <w:smallCaps/>
      <w:spacing w:val="6"/>
      <w:sz w:val="15"/>
      <w:szCs w:val="15"/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TextoindependienteCar"/>
    <w:uiPriority w:val="99"/>
    <w:semiHidden/>
    <w:rsid w:val="00d27abd"/>
    <w:pPr/>
    <w:rPr/>
  </w:style>
  <w:style w:styleId="List" w:type="paragraph">
    <w:name w:val="List"/>
    <w:basedOn w:val="Normal"/>
    <w:uiPriority w:val="99"/>
    <w:semiHidden/>
    <w:rsid w:val="00d27abd"/>
    <w:pPr>
      <w:spacing w:after="120" w:before="0"/>
      <w:ind w:hanging="283" w:left="283"/>
      <w:contextualSpacing/>
    </w:pPr>
    <w:rPr/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Normal"/>
    <w:link w:val="EncabezadoCar"/>
    <w:uiPriority w:val="21"/>
    <w:rsid w:val="005265af"/>
    <w:pPr>
      <w:tabs>
        <w:tab w:pos="1304" w:val="clear"/>
        <w:tab w:leader="none" w:pos="4819" w:val="center"/>
        <w:tab w:leader="none" w:pos="9638" w:val="right"/>
      </w:tabs>
      <w:spacing w:after="0" w:before="0" w:line="200" w:lineRule="atLeast"/>
      <w:jc w:val="left"/>
    </w:pPr>
    <w:rPr>
      <w:rFonts w:ascii="Calibri" w:hAnsi="Calibri"/>
      <w:caps/>
    </w:rPr>
  </w:style>
  <w:style w:styleId="Footer" w:type="paragraph">
    <w:name w:val="Footer"/>
    <w:basedOn w:val="Normal"/>
    <w:link w:val="PiedepginaCar"/>
    <w:uiPriority w:val="21"/>
    <w:rsid w:val="005265af"/>
    <w:pPr>
      <w:tabs>
        <w:tab w:pos="1304" w:val="clear"/>
        <w:tab w:leader="none" w:pos="4819" w:val="center"/>
        <w:tab w:leader="none" w:pos="9638" w:val="right"/>
      </w:tabs>
      <w:spacing w:after="0" w:before="0" w:line="240" w:lineRule="atLeast"/>
      <w:jc w:val="left"/>
    </w:pPr>
    <w:rPr>
      <w:rFonts w:ascii="Calibri" w:hAnsi="Calibri"/>
      <w:caps/>
      <w:sz w:val="16"/>
    </w:rPr>
  </w:style>
  <w:style w:styleId="Title" w:type="paragraph">
    <w:name w:val="Title"/>
    <w:basedOn w:val="Normal"/>
    <w:next w:val="Normal"/>
    <w:link w:val="TtuloCar"/>
    <w:uiPriority w:val="19"/>
    <w:semiHidden/>
    <w:qFormat/>
    <w:rsid w:val="009e4b94"/>
    <w:pPr>
      <w:spacing w:after="500" w:before="500" w:line="500" w:lineRule="atLeast"/>
      <w:contextualSpacing/>
    </w:pPr>
    <w:rPr>
      <w:rFonts w:cs="Times New Roman" w:cstheme="majorBidi" w:eastAsia="ＭＳ ゴシック" w:eastAsiaTheme="majorEastAsia"/>
      <w:b/>
      <w:kern w:val="2"/>
      <w:sz w:val="40"/>
      <w:szCs w:val="52"/>
    </w:rPr>
  </w:style>
  <w:style w:styleId="Subtitle" w:type="paragraph">
    <w:name w:val="Subtitle"/>
    <w:basedOn w:val="Normal"/>
    <w:next w:val="Normal"/>
    <w:link w:val="SubttuloCar"/>
    <w:uiPriority w:val="19"/>
    <w:semiHidden/>
    <w:qFormat/>
    <w:rsid w:val="009e4b94"/>
    <w:pPr>
      <w:spacing w:after="400" w:before="400" w:line="400" w:lineRule="atLeast"/>
      <w:contextualSpacing/>
    </w:pPr>
    <w:rPr>
      <w:rFonts w:cs="Times New Roman" w:cstheme="majorBidi" w:eastAsia="ＭＳ ゴシック" w:eastAsiaTheme="majorEastAsia"/>
      <w:b/>
      <w:iCs/>
      <w:sz w:val="36"/>
      <w:szCs w:val="24"/>
    </w:rPr>
  </w:style>
  <w:style w:styleId="IntenseQuote" w:type="paragraph">
    <w:name w:val="Intense Quote"/>
    <w:basedOn w:val="Normal"/>
    <w:next w:val="Normal"/>
    <w:link w:val="CitadestacadaCar"/>
    <w:uiPriority w:val="19"/>
    <w:semiHidden/>
    <w:qFormat/>
    <w:rsid w:val="007546af"/>
    <w:pPr>
      <w:spacing w:after="260" w:before="260"/>
      <w:ind w:hanging="0" w:left="851" w:right="851"/>
    </w:pPr>
    <w:rPr>
      <w:b/>
      <w:bCs/>
      <w:i/>
      <w:iCs/>
    </w:rPr>
  </w:style>
  <w:style w:styleId="Caption1" w:type="paragraph">
    <w:name w:val="caption"/>
    <w:basedOn w:val="Normal"/>
    <w:next w:val="Normal"/>
    <w:uiPriority w:val="5"/>
    <w:qFormat/>
    <w:rsid w:val="00746157"/>
    <w:pPr>
      <w:keepNext w:val="true"/>
      <w:spacing w:after="120" w:before="260" w:line="200" w:lineRule="atLeast"/>
    </w:pPr>
    <w:rPr>
      <w:rFonts w:ascii="Calibri" w:hAnsi="Calibri"/>
      <w:b/>
      <w:bCs/>
      <w:sz w:val="17"/>
    </w:rPr>
  </w:style>
  <w:style w:styleId="Contents1" w:type="paragraph">
    <w:name w:val="TOC 1"/>
    <w:basedOn w:val="Normal"/>
    <w:next w:val="Normal"/>
    <w:uiPriority w:val="39"/>
    <w:rsid w:val="005265af"/>
    <w:pPr>
      <w:spacing w:after="0" w:before="0"/>
      <w:ind w:hanging="680" w:left="680" w:right="567"/>
      <w:jc w:val="left"/>
    </w:pPr>
    <w:rPr>
      <w:rFonts w:ascii="Calibri" w:hAnsi="Calibri"/>
    </w:rPr>
  </w:style>
  <w:style w:styleId="Contents2" w:type="paragraph">
    <w:name w:val="TOC 2"/>
    <w:basedOn w:val="Normal"/>
    <w:next w:val="Normal"/>
    <w:uiPriority w:val="39"/>
    <w:rsid w:val="005265af"/>
    <w:pPr>
      <w:spacing w:after="0" w:before="0"/>
      <w:ind w:hanging="680" w:left="1360" w:right="567"/>
      <w:jc w:val="left"/>
    </w:pPr>
    <w:rPr>
      <w:rFonts w:ascii="Calibri" w:hAnsi="Calibri"/>
    </w:rPr>
  </w:style>
  <w:style w:styleId="Contents3" w:type="paragraph">
    <w:name w:val="TOC 3"/>
    <w:basedOn w:val="Normal"/>
    <w:next w:val="Normal"/>
    <w:uiPriority w:val="39"/>
    <w:rsid w:val="00cd66ed"/>
    <w:pPr>
      <w:spacing w:after="0" w:before="0"/>
      <w:ind w:hanging="680" w:left="1360" w:right="567"/>
      <w:jc w:val="left"/>
    </w:pPr>
    <w:rPr>
      <w:rFonts w:ascii="Calibri" w:hAnsi="Calibri"/>
    </w:rPr>
  </w:style>
  <w:style w:styleId="Contents4" w:type="paragraph">
    <w:name w:val="TOC 4"/>
    <w:basedOn w:val="Normal"/>
    <w:next w:val="Normal"/>
    <w:uiPriority w:val="39"/>
    <w:rsid w:val="00cd66ed"/>
    <w:pPr>
      <w:spacing w:after="0" w:before="0"/>
      <w:ind w:hanging="680" w:left="1360" w:right="567"/>
      <w:jc w:val="left"/>
    </w:pPr>
    <w:rPr>
      <w:rFonts w:ascii="Calibri" w:hAnsi="Calibri"/>
    </w:rPr>
  </w:style>
  <w:style w:styleId="Contents5" w:type="paragraph">
    <w:name w:val="TOC 5"/>
    <w:basedOn w:val="Normal"/>
    <w:next w:val="Normal"/>
    <w:uiPriority w:val="39"/>
    <w:rsid w:val="00cd66ed"/>
    <w:pPr>
      <w:spacing w:after="0" w:before="0"/>
      <w:ind w:hanging="0" w:right="567"/>
      <w:jc w:val="left"/>
    </w:pPr>
    <w:rPr>
      <w:rFonts w:ascii="Calibri" w:hAnsi="Calibri"/>
    </w:rPr>
  </w:style>
  <w:style w:styleId="Contents6" w:type="paragraph">
    <w:name w:val="TOC 6"/>
    <w:basedOn w:val="Normal"/>
    <w:next w:val="Normal"/>
    <w:uiPriority w:val="39"/>
    <w:rsid w:val="00cd66ed"/>
    <w:pPr>
      <w:spacing w:after="0" w:before="0"/>
      <w:ind w:hanging="0" w:left="680" w:right="567"/>
    </w:pPr>
    <w:rPr>
      <w:rFonts w:ascii="Calibri" w:hAnsi="Calibri"/>
    </w:rPr>
  </w:style>
  <w:style w:styleId="Contents7" w:type="paragraph">
    <w:name w:val="TOC 7"/>
    <w:basedOn w:val="Normal"/>
    <w:next w:val="Normal"/>
    <w:uiPriority w:val="39"/>
    <w:rsid w:val="00af0bd4"/>
    <w:pPr>
      <w:spacing w:after="0" w:before="0"/>
      <w:ind w:hanging="1361" w:left="1361" w:right="567"/>
    </w:pPr>
    <w:rPr>
      <w:rFonts w:ascii="Calibri" w:hAnsi="Calibri"/>
    </w:rPr>
  </w:style>
  <w:style w:styleId="Contents8" w:type="paragraph">
    <w:name w:val="TOC 8"/>
    <w:basedOn w:val="Normal"/>
    <w:next w:val="Normal"/>
    <w:uiPriority w:val="39"/>
    <w:rsid w:val="00cd66ed"/>
    <w:pPr>
      <w:spacing w:after="0" w:before="0"/>
      <w:ind w:hanging="0" w:right="567"/>
    </w:pPr>
    <w:rPr>
      <w:rFonts w:ascii="Calibri" w:hAnsi="Calibri"/>
    </w:rPr>
  </w:style>
  <w:style w:styleId="Contents9" w:type="paragraph">
    <w:name w:val="TOC 9"/>
    <w:basedOn w:val="Normal"/>
    <w:next w:val="Normal"/>
    <w:uiPriority w:val="39"/>
    <w:semiHidden/>
    <w:rsid w:val="009e4b94"/>
    <w:pPr>
      <w:ind w:hanging="0" w:right="567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Normal"/>
    <w:next w:val="Normal"/>
    <w:uiPriority w:val="39"/>
    <w:rsid w:val="0075552d"/>
    <w:pPr>
      <w:spacing w:after="320" w:before="0" w:line="400" w:lineRule="atLeast"/>
      <w:jc w:val="left"/>
    </w:pPr>
    <w:rPr>
      <w:rFonts w:ascii="Calibri" w:hAnsi="Calibri"/>
      <w:sz w:val="40"/>
    </w:rPr>
  </w:style>
  <w:style w:styleId="BlockText" w:type="paragraph">
    <w:name w:val="Block Text"/>
    <w:basedOn w:val="Normal"/>
    <w:uiPriority w:val="99"/>
    <w:semiHidden/>
    <w:qFormat/>
    <w:rsid w:val="009e4b94"/>
    <w:pPr>
      <w:pBdr>
        <w:top w:color="7F7F7F" w:space="10" w:sz="2" w:val="single"/>
        <w:left w:color="7F7F7F" w:space="10" w:sz="2" w:val="single"/>
        <w:bottom w:color="7F7F7F" w:space="10" w:sz="2" w:val="single"/>
        <w:right w:color="7F7F7F" w:space="10" w:sz="2" w:val="single"/>
      </w:pBdr>
      <w:ind w:hanging="0" w:left="1151" w:right="1151"/>
    </w:pPr>
    <w:rPr>
      <w:rFonts w:eastAsia="ＭＳ 明朝" w:eastAsiaTheme="minorEastAsia"/>
      <w:i/>
      <w:iCs/>
    </w:rPr>
  </w:style>
  <w:style w:styleId="Endnote" w:type="paragraph">
    <w:name w:val="Endnote Text"/>
    <w:basedOn w:val="Normal"/>
    <w:link w:val="TextonotaalfinalCar"/>
    <w:uiPriority w:val="21"/>
    <w:semiHidden/>
    <w:rsid w:val="009e4b94"/>
    <w:pPr>
      <w:spacing w:line="240" w:lineRule="atLeast"/>
      <w:ind w:hanging="85" w:left="85"/>
    </w:pPr>
    <w:rPr>
      <w:sz w:val="16"/>
    </w:rPr>
  </w:style>
  <w:style w:styleId="Footnote" w:type="paragraph">
    <w:name w:val="Footnote Text"/>
    <w:basedOn w:val="Normal"/>
    <w:link w:val="TextonotapieCar"/>
    <w:uiPriority w:val="21"/>
    <w:semiHidden/>
    <w:rsid w:val="009e4b94"/>
    <w:pPr>
      <w:spacing w:line="240" w:lineRule="atLeast"/>
      <w:ind w:hanging="85" w:left="85"/>
    </w:pPr>
    <w:rPr>
      <w:sz w:val="16"/>
    </w:rPr>
  </w:style>
  <w:style w:styleId="ListBullet" w:type="paragraph">
    <w:name w:val="List Bullet"/>
    <w:basedOn w:val="Normal"/>
    <w:uiPriority w:val="3"/>
    <w:qFormat/>
    <w:rsid w:val="006b30a9"/>
    <w:pPr>
      <w:numPr>
        <w:ilvl w:val="0"/>
        <w:numId w:val="2"/>
      </w:numPr>
      <w:spacing w:after="120" w:before="0"/>
      <w:contextualSpacing/>
    </w:pPr>
    <w:rPr/>
  </w:style>
  <w:style w:styleId="ListNumber" w:type="paragraph">
    <w:name w:val="List Number"/>
    <w:basedOn w:val="Normal"/>
    <w:uiPriority w:val="3"/>
    <w:qFormat/>
    <w:rsid w:val="006b30a9"/>
    <w:pPr>
      <w:numPr>
        <w:ilvl w:val="0"/>
        <w:numId w:val="7"/>
      </w:numPr>
      <w:spacing w:after="120" w:before="0"/>
      <w:contextualSpacing/>
    </w:pPr>
    <w:rPr/>
  </w:style>
  <w:style w:customStyle="1" w:styleId="Template" w:type="paragraph">
    <w:name w:val="Template"/>
    <w:uiPriority w:val="8"/>
    <w:semiHidden/>
    <w:qFormat/>
    <w:rsid w:val="00893791"/>
    <w:pPr>
      <w:widowControl/>
      <w:bidi w:val="0"/>
      <w:spacing w:after="0" w:before="0" w:line="260" w:lineRule="atLeast"/>
      <w:jc w:val="left"/>
    </w:pPr>
    <w:rPr>
      <w:rFonts w:ascii="Calibri" w:cs="Verdana" w:eastAsia="Calibri" w:eastAsiaTheme="minorHAnsi" w:hAnsi="Calibri"/>
      <w:color w:val="auto"/>
      <w:kern w:val="0"/>
      <w:sz w:val="16"/>
      <w:szCs w:val="20"/>
      <w:lang w:bidi="ar-SA" w:eastAsia="en-US" w:val="en-GB"/>
    </w:rPr>
  </w:style>
  <w:style w:customStyle="1" w:styleId="Table" w:type="paragraph">
    <w:name w:val="Table"/>
    <w:uiPriority w:val="4"/>
    <w:qFormat/>
    <w:rsid w:val="00ac41ca"/>
    <w:pPr>
      <w:widowControl/>
      <w:bidi w:val="0"/>
      <w:spacing w:after="40" w:before="40" w:line="200" w:lineRule="atLeast"/>
      <w:ind w:hanging="0" w:left="113" w:right="113"/>
      <w:jc w:val="left"/>
    </w:pPr>
    <w:rPr>
      <w:rFonts w:ascii="Calibri" w:cs="Verdana" w:eastAsia="Calibri" w:eastAsiaTheme="minorHAnsi" w:hAnsi="Calibri"/>
      <w:color w:val="auto"/>
      <w:kern w:val="0"/>
      <w:sz w:val="17"/>
      <w:szCs w:val="20"/>
      <w:lang w:bidi="ar-SA" w:eastAsia="en-US" w:val="en-GB"/>
    </w:rPr>
  </w:style>
  <w:style w:customStyle="1" w:styleId="TableHeading" w:type="paragraph">
    <w:name w:val="Table - Heading"/>
    <w:basedOn w:val="Normal"/>
    <w:uiPriority w:val="4"/>
    <w:qFormat/>
    <w:rsid w:val="00b254f4"/>
    <w:pPr>
      <w:spacing w:after="120" w:before="120" w:line="200" w:lineRule="atLeast"/>
      <w:ind w:hanging="0" w:left="85" w:right="85"/>
      <w:jc w:val="left"/>
    </w:pPr>
    <w:rPr>
      <w:rFonts w:ascii="Calibri" w:hAnsi="Calibri"/>
      <w:b/>
      <w:sz w:val="17"/>
    </w:rPr>
  </w:style>
  <w:style w:styleId="Toaheading" w:type="paragraph">
    <w:name w:val="toa heading"/>
    <w:basedOn w:val="Normal"/>
    <w:next w:val="Normal"/>
    <w:uiPriority w:val="39"/>
    <w:semiHidden/>
    <w:qFormat/>
    <w:rsid w:val="002e74a4"/>
    <w:pPr>
      <w:spacing w:after="520" w:before="0" w:line="360" w:lineRule="atLeast"/>
    </w:pPr>
    <w:rPr>
      <w:rFonts w:cs="Times New Roman" w:cstheme="majorBidi" w:eastAsia="ＭＳ ゴシック" w:eastAsiaTheme="majorEastAsia"/>
      <w:b/>
      <w:bCs/>
      <w:sz w:val="28"/>
      <w:szCs w:val="24"/>
    </w:rPr>
  </w:style>
  <w:style w:styleId="Tableoffigures" w:type="paragraph">
    <w:name w:val="table of figures"/>
    <w:basedOn w:val="Normal"/>
    <w:next w:val="Normal"/>
    <w:uiPriority w:val="10"/>
    <w:semiHidden/>
    <w:qFormat/>
    <w:rsid w:val="002e74a4"/>
    <w:pPr>
      <w:ind w:hanging="0" w:right="567"/>
    </w:pPr>
    <w:rPr/>
  </w:style>
  <w:style w:styleId="Signature" w:type="paragraph">
    <w:name w:val="Signature"/>
    <w:basedOn w:val="Normal"/>
    <w:link w:val="FirmaCar"/>
    <w:uiPriority w:val="99"/>
    <w:semiHidden/>
    <w:rsid w:val="00424709"/>
    <w:pPr>
      <w:spacing w:line="240" w:lineRule="auto"/>
      <w:ind w:hanging="0" w:left="4252"/>
    </w:pPr>
    <w:rPr/>
  </w:style>
  <w:style w:customStyle="1" w:styleId="TableHeadingRight" w:type="paragraph">
    <w:name w:val="Table - Heading Right"/>
    <w:basedOn w:val="TableHeading"/>
    <w:uiPriority w:val="4"/>
    <w:qFormat/>
    <w:rsid w:val="00d27abd"/>
    <w:pPr>
      <w:jc w:val="right"/>
    </w:pPr>
    <w:rPr/>
  </w:style>
  <w:style w:customStyle="1" w:styleId="TableNumbers" w:type="paragraph">
    <w:name w:val="Table - Numbers"/>
    <w:basedOn w:val="Table"/>
    <w:uiPriority w:val="4"/>
    <w:qFormat/>
    <w:rsid w:val="00d27abd"/>
    <w:pPr>
      <w:jc w:val="right"/>
    </w:pPr>
    <w:rPr/>
  </w:style>
  <w:style w:customStyle="1" w:styleId="TableNumbersTotal" w:type="paragraph">
    <w:name w:val="Table - Numbers Total"/>
    <w:basedOn w:val="TableNumbers"/>
    <w:uiPriority w:val="4"/>
    <w:qFormat/>
    <w:rsid w:val="00d27abd"/>
    <w:pPr/>
    <w:rPr>
      <w:b/>
    </w:rPr>
  </w:style>
  <w:style w:customStyle="1" w:styleId="TableText" w:type="paragraph">
    <w:name w:val="Table - Text"/>
    <w:basedOn w:val="Table"/>
    <w:uiPriority w:val="4"/>
    <w:qFormat/>
    <w:rsid w:val="00b10e7a"/>
    <w:pPr>
      <w:spacing w:after="120" w:before="120"/>
      <w:ind w:hanging="0" w:left="85" w:right="85"/>
    </w:pPr>
    <w:rPr/>
  </w:style>
  <w:style w:customStyle="1" w:styleId="TableTextTotal" w:type="paragraph">
    <w:name w:val="Table - Text Total"/>
    <w:basedOn w:val="TableText"/>
    <w:uiPriority w:val="4"/>
    <w:qFormat/>
    <w:rsid w:val="00d27abd"/>
    <w:pPr/>
    <w:rPr>
      <w:b/>
    </w:rPr>
  </w:style>
  <w:style w:styleId="Quote" w:type="paragraph">
    <w:name w:val="Quote"/>
    <w:basedOn w:val="Normal"/>
    <w:next w:val="Normal"/>
    <w:link w:val="CitaCar"/>
    <w:uiPriority w:val="19"/>
    <w:semiHidden/>
    <w:qFormat/>
    <w:rsid w:val="007546af"/>
    <w:pPr>
      <w:spacing w:after="260" w:before="260"/>
      <w:ind w:hanging="0" w:left="567" w:right="567"/>
    </w:pPr>
    <w:rPr>
      <w:b/>
      <w:iCs/>
      <w:color w:themeColor="text1" w:val="000000"/>
    </w:rPr>
  </w:style>
  <w:style w:styleId="Tableofauthorities" w:type="paragraph">
    <w:name w:val="table of authorities"/>
    <w:basedOn w:val="Normal"/>
    <w:next w:val="Normal"/>
    <w:uiPriority w:val="10"/>
    <w:semiHidden/>
    <w:qFormat/>
    <w:rsid w:val="002e74a4"/>
    <w:pPr>
      <w:ind w:hanging="0" w:right="567"/>
    </w:pPr>
    <w:rPr/>
  </w:style>
  <w:style w:styleId="NormalIndent" w:type="paragraph">
    <w:name w:val="Normal Indent"/>
    <w:basedOn w:val="Normal"/>
    <w:semiHidden/>
    <w:qFormat/>
    <w:rsid w:val="005265af"/>
    <w:pPr>
      <w:ind w:hanging="0" w:left="1134"/>
    </w:pPr>
    <w:rPr/>
  </w:style>
  <w:style w:customStyle="1" w:styleId="DocumentHeading" w:type="paragraph">
    <w:name w:val="Document Heading"/>
    <w:basedOn w:val="Heading1"/>
    <w:uiPriority w:val="6"/>
    <w:semiHidden/>
    <w:qFormat/>
    <w:rsid w:val="00935089"/>
    <w:pPr>
      <w:numPr>
        <w:ilvl w:val="0"/>
        <w:numId w:val="0"/>
      </w:numPr>
      <w:spacing w:after="260" w:before="0" w:line="300" w:lineRule="atLeast"/>
      <w:contextualSpacing/>
    </w:pPr>
    <w:rPr/>
  </w:style>
  <w:style w:customStyle="1" w:styleId="DocumentName" w:type="paragraph">
    <w:name w:val="Document Name"/>
    <w:basedOn w:val="Title"/>
    <w:uiPriority w:val="8"/>
    <w:semiHidden/>
    <w:qFormat/>
    <w:rsid w:val="00935089"/>
    <w:pPr>
      <w:spacing w:line="360" w:lineRule="atLeast"/>
    </w:pPr>
    <w:rPr>
      <w:caps/>
      <w:sz w:val="28"/>
    </w:rPr>
  </w:style>
  <w:style w:customStyle="1" w:styleId="TemplateAddress" w:type="paragraph">
    <w:name w:val="Template - Address"/>
    <w:basedOn w:val="Template"/>
    <w:uiPriority w:val="8"/>
    <w:semiHidden/>
    <w:qFormat/>
    <w:rsid w:val="00d27abd"/>
    <w:pPr>
      <w:tabs>
        <w:tab w:pos="1304" w:val="clear"/>
        <w:tab w:leader="none" w:pos="567" w:val="left"/>
      </w:tabs>
      <w:suppressAutoHyphens w:val="true"/>
    </w:pPr>
    <w:rPr/>
  </w:style>
  <w:style w:styleId="NoSpacing" w:type="paragraph">
    <w:name w:val="No Spacing"/>
    <w:qFormat/>
    <w:rsid w:val="005265af"/>
    <w:pPr>
      <w:widowControl/>
      <w:bidi w:val="0"/>
      <w:spacing w:after="0" w:before="0" w:line="240" w:lineRule="atLeast"/>
      <w:jc w:val="both"/>
    </w:pPr>
    <w:rPr>
      <w:rFonts w:ascii="Calibri" w:cs="Verdana" w:eastAsia="Calibri" w:eastAsiaTheme="minorHAnsi" w:hAnsi="Calibri"/>
      <w:color w:val="auto"/>
      <w:kern w:val="0"/>
      <w:sz w:val="20"/>
      <w:szCs w:val="20"/>
      <w:lang w:bidi="ar-SA" w:eastAsia="en-US" w:val="en-GB"/>
    </w:rPr>
  </w:style>
  <w:style w:customStyle="1" w:styleId="TemplateCompanyName" w:type="paragraph">
    <w:name w:val="Template - Company Name"/>
    <w:basedOn w:val="TemplateAddress"/>
    <w:next w:val="TemplateAddress"/>
    <w:uiPriority w:val="8"/>
    <w:semiHidden/>
    <w:qFormat/>
    <w:rsid w:val="00d27abd"/>
    <w:pPr>
      <w:spacing w:line="200" w:lineRule="atLeast"/>
    </w:pPr>
    <w:rPr>
      <w:b/>
    </w:rPr>
  </w:style>
  <w:style w:customStyle="1" w:styleId="TemplateDate" w:type="paragraph">
    <w:name w:val="Template - Date"/>
    <w:basedOn w:val="Template"/>
    <w:uiPriority w:val="8"/>
    <w:semiHidden/>
    <w:qFormat/>
    <w:rsid w:val="00d27abd"/>
    <w:pPr>
      <w:spacing w:line="280" w:lineRule="atLeast"/>
    </w:pPr>
    <w:rPr/>
  </w:style>
  <w:style w:customStyle="1" w:styleId="Recipient" w:type="paragraph">
    <w:name w:val="Recipient"/>
    <w:basedOn w:val="Normal"/>
    <w:uiPriority w:val="8"/>
    <w:semiHidden/>
    <w:qFormat/>
    <w:rsid w:val="00d27abd"/>
    <w:pPr/>
    <w:rPr/>
  </w:style>
  <w:style w:styleId="BalloonText" w:type="paragraph">
    <w:name w:val="Balloon Text"/>
    <w:basedOn w:val="Normal"/>
    <w:link w:val="TextodegloboCar"/>
    <w:uiPriority w:val="99"/>
    <w:semiHidden/>
    <w:qFormat/>
    <w:rsid w:val="00d27abd"/>
    <w:pPr>
      <w:spacing w:line="240" w:lineRule="auto"/>
    </w:pPr>
    <w:rPr>
      <w:rFonts w:ascii="Segoe UI" w:cs="Segoe UI" w:hAnsi="Segoe UI"/>
    </w:rPr>
  </w:style>
  <w:style w:styleId="Bibliography" w:type="paragraph">
    <w:name w:val="Bibliography"/>
    <w:basedOn w:val="Normal"/>
    <w:next w:val="Normal"/>
    <w:uiPriority w:val="99"/>
    <w:semiHidden/>
    <w:unhideWhenUsed/>
    <w:qFormat/>
    <w:rsid w:val="00d27abd"/>
    <w:pPr/>
    <w:rPr/>
  </w:style>
  <w:style w:styleId="BodyText2" w:type="paragraph">
    <w:name w:val="Body Text 2"/>
    <w:basedOn w:val="Normal"/>
    <w:link w:val="Textoindependiente2Car"/>
    <w:uiPriority w:val="99"/>
    <w:semiHidden/>
    <w:qFormat/>
    <w:rsid w:val="00d27abd"/>
    <w:pPr>
      <w:spacing w:line="480" w:lineRule="auto"/>
    </w:pPr>
    <w:rPr/>
  </w:style>
  <w:style w:styleId="BodyText3" w:type="paragraph">
    <w:name w:val="Body Text 3"/>
    <w:basedOn w:val="Normal"/>
    <w:link w:val="Textoindependiente3Car"/>
    <w:uiPriority w:val="99"/>
    <w:semiHidden/>
    <w:qFormat/>
    <w:rsid w:val="00d27abd"/>
    <w:pPr/>
    <w:rPr>
      <w:sz w:val="16"/>
      <w:szCs w:val="16"/>
    </w:rPr>
  </w:style>
  <w:style w:styleId="BodyTextIndent" w:type="paragraph">
    <w:name w:val="Body Text Indent"/>
    <w:basedOn w:val="TextBody"/>
    <w:link w:val="TextoindependienteprimerasangraCar"/>
    <w:uiPriority w:val="99"/>
    <w:semiHidden/>
    <w:qFormat/>
    <w:rsid w:val="00d27abd"/>
    <w:pPr>
      <w:spacing w:after="0" w:before="0"/>
      <w:ind w:firstLine="360"/>
    </w:pPr>
    <w:rPr/>
  </w:style>
  <w:style w:styleId="TextBodyIndent" w:type="paragraph">
    <w:name w:val="Body Text Indent"/>
    <w:basedOn w:val="Normal"/>
    <w:link w:val="SangradetextonormalCar"/>
    <w:uiPriority w:val="99"/>
    <w:semiHidden/>
    <w:rsid w:val="00d27abd"/>
    <w:pPr>
      <w:ind w:hanging="0" w:left="283"/>
    </w:pPr>
    <w:rPr/>
  </w:style>
  <w:style w:styleId="BodyTextFirstIndent2" w:type="paragraph">
    <w:name w:val="Body Text First Indent 2"/>
    <w:basedOn w:val="TextBodyIndent"/>
    <w:link w:val="Textoindependienteprimerasangra2Car"/>
    <w:uiPriority w:val="99"/>
    <w:semiHidden/>
    <w:qFormat/>
    <w:rsid w:val="00d27abd"/>
    <w:pPr>
      <w:spacing w:after="0" w:before="0"/>
      <w:ind w:firstLine="360" w:left="360"/>
    </w:pPr>
    <w:rPr/>
  </w:style>
  <w:style w:styleId="BodyTextIndent2" w:type="paragraph">
    <w:name w:val="Body Text Indent 2"/>
    <w:basedOn w:val="Normal"/>
    <w:link w:val="Sangra2detindependienteCar"/>
    <w:uiPriority w:val="99"/>
    <w:semiHidden/>
    <w:qFormat/>
    <w:rsid w:val="00d27abd"/>
    <w:pPr>
      <w:spacing w:line="480" w:lineRule="auto"/>
      <w:ind w:hanging="0" w:left="283"/>
    </w:pPr>
    <w:rPr/>
  </w:style>
  <w:style w:styleId="BodyTextIndent3" w:type="paragraph">
    <w:name w:val="Body Text Indent 3"/>
    <w:basedOn w:val="Normal"/>
    <w:link w:val="Sangra3detindependienteCar"/>
    <w:uiPriority w:val="99"/>
    <w:semiHidden/>
    <w:qFormat/>
    <w:rsid w:val="00d27abd"/>
    <w:pPr>
      <w:ind w:hanging="0" w:left="283"/>
    </w:pPr>
    <w:rPr>
      <w:sz w:val="16"/>
      <w:szCs w:val="16"/>
    </w:rPr>
  </w:style>
  <w:style w:styleId="Closing" w:type="paragraph">
    <w:name w:val="Closing"/>
    <w:basedOn w:val="Normal"/>
    <w:link w:val="CierreCar"/>
    <w:uiPriority w:val="99"/>
    <w:semiHidden/>
    <w:qFormat/>
    <w:rsid w:val="00d27abd"/>
    <w:pPr>
      <w:spacing w:line="240" w:lineRule="auto"/>
      <w:ind w:hanging="0" w:left="4252"/>
    </w:pPr>
    <w:rPr/>
  </w:style>
  <w:style w:styleId="Annotationtext" w:type="paragraph">
    <w:name w:val="annotation text"/>
    <w:basedOn w:val="Normal"/>
    <w:link w:val="TextocomentarioCar"/>
    <w:uiPriority w:val="99"/>
    <w:semiHidden/>
    <w:qFormat/>
    <w:rsid w:val="00d27abd"/>
    <w:pPr>
      <w:spacing w:line="240" w:lineRule="auto"/>
    </w:pPr>
    <w:rPr/>
  </w:style>
  <w:style w:styleId="Annotationsubject" w:type="paragraph">
    <w:name w:val="annotation subject"/>
    <w:basedOn w:val="Annotationtext"/>
    <w:next w:val="Annotationtext"/>
    <w:link w:val="AsuntodelcomentarioCar"/>
    <w:uiPriority w:val="99"/>
    <w:semiHidden/>
    <w:qFormat/>
    <w:rsid w:val="00d27abd"/>
    <w:pPr/>
    <w:rPr>
      <w:b/>
      <w:bCs/>
    </w:rPr>
  </w:style>
  <w:style w:styleId="Date" w:type="paragraph">
    <w:name w:val="Date"/>
    <w:basedOn w:val="Normal"/>
    <w:next w:val="Normal"/>
    <w:link w:val="FechaCar"/>
    <w:uiPriority w:val="99"/>
    <w:semiHidden/>
    <w:qFormat/>
    <w:rsid w:val="00d27abd"/>
    <w:pPr/>
    <w:rPr/>
  </w:style>
  <w:style w:styleId="DocumentMap" w:type="paragraph">
    <w:name w:val="Document Map"/>
    <w:basedOn w:val="Normal"/>
    <w:link w:val="MapadeldocumentoCar"/>
    <w:uiPriority w:val="99"/>
    <w:semiHidden/>
    <w:qFormat/>
    <w:rsid w:val="00d27abd"/>
    <w:pPr>
      <w:spacing w:line="240" w:lineRule="auto"/>
    </w:pPr>
    <w:rPr>
      <w:rFonts w:ascii="Segoe UI" w:cs="Segoe UI" w:hAnsi="Segoe UI"/>
      <w:sz w:val="16"/>
      <w:szCs w:val="16"/>
    </w:rPr>
  </w:style>
  <w:style w:styleId="EmailSignature" w:type="paragraph">
    <w:name w:val="E-mail Signature"/>
    <w:basedOn w:val="Normal"/>
    <w:link w:val="FirmadecorreoCar"/>
    <w:uiPriority w:val="99"/>
    <w:semiHidden/>
    <w:qFormat/>
    <w:rsid w:val="00d27abd"/>
    <w:pPr>
      <w:spacing w:line="240" w:lineRule="auto"/>
    </w:pPr>
    <w:rPr/>
  </w:style>
  <w:style w:styleId="Envelopeaddress" w:type="paragraph">
    <w:name w:val="envelope address"/>
    <w:basedOn w:val="Normal"/>
    <w:uiPriority w:val="99"/>
    <w:semiHidden/>
    <w:qFormat/>
    <w:rsid w:val="00d27abd"/>
    <w:pPr>
      <w:spacing w:line="240" w:lineRule="auto"/>
      <w:ind w:hanging="0" w:left="2880"/>
    </w:pPr>
    <w:rPr>
      <w:rFonts w:ascii="Cambria" w:asciiTheme="majorHAnsi" w:cs="Times New Roman" w:cstheme="majorBidi" w:eastAsia="ＭＳ ゴシック" w:eastAsiaTheme="majorEastAsia" w:hAnsi="Cambria" w:hAnsiTheme="majorHAnsi"/>
      <w:sz w:val="24"/>
      <w:szCs w:val="24"/>
    </w:rPr>
  </w:style>
  <w:style w:styleId="Envelopereturn" w:type="paragraph">
    <w:name w:val="envelope return"/>
    <w:basedOn w:val="Normal"/>
    <w:uiPriority w:val="99"/>
    <w:semiHidden/>
    <w:qFormat/>
    <w:rsid w:val="00d27abd"/>
    <w:pPr>
      <w:spacing w:line="240" w:lineRule="auto"/>
    </w:pPr>
    <w:rPr>
      <w:rFonts w:ascii="Cambria" w:asciiTheme="majorHAnsi" w:cs="Times New Roman" w:cstheme="majorBidi" w:eastAsia="ＭＳ ゴシック" w:eastAsiaTheme="majorEastAsia" w:hAnsi="Cambria" w:hAnsiTheme="majorHAnsi"/>
    </w:rPr>
  </w:style>
  <w:style w:styleId="HTMLAddress" w:type="paragraph">
    <w:name w:val="HTML Address"/>
    <w:basedOn w:val="Normal"/>
    <w:link w:val="DireccinHTMLCar"/>
    <w:uiPriority w:val="99"/>
    <w:semiHidden/>
    <w:qFormat/>
    <w:rsid w:val="00d27abd"/>
    <w:pPr>
      <w:spacing w:line="240" w:lineRule="auto"/>
    </w:pPr>
    <w:rPr>
      <w:i/>
      <w:iCs/>
    </w:rPr>
  </w:style>
  <w:style w:styleId="HTMLPreformatted" w:type="paragraph">
    <w:name w:val="HTML Preformatted"/>
    <w:basedOn w:val="Normal"/>
    <w:link w:val="HTMLconformatoprevioCar"/>
    <w:uiPriority w:val="99"/>
    <w:semiHidden/>
    <w:unhideWhenUsed/>
    <w:qFormat/>
    <w:rsid w:val="00d27abd"/>
    <w:pPr>
      <w:spacing w:line="240" w:lineRule="auto"/>
    </w:pPr>
    <w:rPr>
      <w:rFonts w:ascii="Consolas" w:hAnsi="Consolas"/>
    </w:rPr>
  </w:style>
  <w:style w:styleId="Index1" w:type="paragraph">
    <w:name w:val="index 1"/>
    <w:basedOn w:val="Normal"/>
    <w:next w:val="Normal"/>
    <w:autoRedefine/>
    <w:uiPriority w:val="99"/>
    <w:semiHidden/>
    <w:qFormat/>
    <w:rsid w:val="00d27abd"/>
    <w:pPr>
      <w:spacing w:line="240" w:lineRule="auto"/>
      <w:ind w:hanging="180" w:left="180"/>
    </w:pPr>
    <w:rPr/>
  </w:style>
  <w:style w:styleId="Index2" w:type="paragraph">
    <w:name w:val="index 2"/>
    <w:basedOn w:val="Normal"/>
    <w:next w:val="Normal"/>
    <w:autoRedefine/>
    <w:uiPriority w:val="99"/>
    <w:semiHidden/>
    <w:qFormat/>
    <w:rsid w:val="00d27abd"/>
    <w:pPr>
      <w:spacing w:line="240" w:lineRule="auto"/>
      <w:ind w:hanging="180" w:left="360"/>
    </w:pPr>
    <w:rPr/>
  </w:style>
  <w:style w:styleId="Index3" w:type="paragraph">
    <w:name w:val="index 3"/>
    <w:basedOn w:val="Normal"/>
    <w:next w:val="Normal"/>
    <w:autoRedefine/>
    <w:uiPriority w:val="99"/>
    <w:semiHidden/>
    <w:qFormat/>
    <w:rsid w:val="00d27abd"/>
    <w:pPr>
      <w:spacing w:line="240" w:lineRule="auto"/>
      <w:ind w:hanging="180" w:left="540"/>
    </w:pPr>
    <w:rPr/>
  </w:style>
  <w:style w:styleId="Index4" w:type="paragraph">
    <w:name w:val="index 4"/>
    <w:basedOn w:val="Normal"/>
    <w:next w:val="Normal"/>
    <w:autoRedefine/>
    <w:uiPriority w:val="99"/>
    <w:semiHidden/>
    <w:qFormat/>
    <w:rsid w:val="00d27abd"/>
    <w:pPr>
      <w:spacing w:line="240" w:lineRule="auto"/>
      <w:ind w:hanging="180" w:left="720"/>
    </w:pPr>
    <w:rPr/>
  </w:style>
  <w:style w:styleId="Index5" w:type="paragraph">
    <w:name w:val="index 5"/>
    <w:basedOn w:val="Normal"/>
    <w:next w:val="Normal"/>
    <w:autoRedefine/>
    <w:uiPriority w:val="99"/>
    <w:semiHidden/>
    <w:qFormat/>
    <w:rsid w:val="00d27abd"/>
    <w:pPr>
      <w:spacing w:line="240" w:lineRule="auto"/>
      <w:ind w:hanging="180" w:left="900"/>
    </w:pPr>
    <w:rPr/>
  </w:style>
  <w:style w:styleId="Index6" w:type="paragraph">
    <w:name w:val="index 6"/>
    <w:basedOn w:val="Normal"/>
    <w:next w:val="Normal"/>
    <w:autoRedefine/>
    <w:uiPriority w:val="99"/>
    <w:semiHidden/>
    <w:qFormat/>
    <w:rsid w:val="00d27abd"/>
    <w:pPr>
      <w:spacing w:line="240" w:lineRule="auto"/>
      <w:ind w:hanging="180" w:left="1080"/>
    </w:pPr>
    <w:rPr/>
  </w:style>
  <w:style w:styleId="Index7" w:type="paragraph">
    <w:name w:val="index 7"/>
    <w:basedOn w:val="Normal"/>
    <w:next w:val="Normal"/>
    <w:autoRedefine/>
    <w:uiPriority w:val="99"/>
    <w:semiHidden/>
    <w:qFormat/>
    <w:rsid w:val="00d27abd"/>
    <w:pPr>
      <w:spacing w:line="240" w:lineRule="auto"/>
      <w:ind w:hanging="180" w:left="1260"/>
    </w:pPr>
    <w:rPr/>
  </w:style>
  <w:style w:styleId="Index8" w:type="paragraph">
    <w:name w:val="index 8"/>
    <w:basedOn w:val="Normal"/>
    <w:next w:val="Normal"/>
    <w:autoRedefine/>
    <w:uiPriority w:val="99"/>
    <w:semiHidden/>
    <w:qFormat/>
    <w:rsid w:val="00d27abd"/>
    <w:pPr>
      <w:spacing w:line="240" w:lineRule="auto"/>
      <w:ind w:hanging="180" w:left="1440"/>
    </w:pPr>
    <w:rPr/>
  </w:style>
  <w:style w:styleId="Index9" w:type="paragraph">
    <w:name w:val="index 9"/>
    <w:basedOn w:val="Normal"/>
    <w:next w:val="Normal"/>
    <w:autoRedefine/>
    <w:uiPriority w:val="99"/>
    <w:semiHidden/>
    <w:qFormat/>
    <w:rsid w:val="00d27abd"/>
    <w:pPr>
      <w:spacing w:line="240" w:lineRule="auto"/>
      <w:ind w:hanging="180" w:left="1620"/>
    </w:pPr>
    <w:rPr/>
  </w:style>
  <w:style w:styleId="Indexheading1" w:type="paragraph">
    <w:name w:val="index heading"/>
    <w:basedOn w:val="Normal"/>
    <w:next w:val="Index1"/>
    <w:uiPriority w:val="99"/>
    <w:semiHidden/>
    <w:qFormat/>
    <w:rsid w:val="00d27abd"/>
    <w:pPr/>
    <w:rPr>
      <w:rFonts w:ascii="Cambria" w:asciiTheme="majorHAnsi" w:cs="Times New Roman" w:cstheme="majorBidi" w:eastAsia="ＭＳ ゴシック" w:eastAsiaTheme="majorEastAsia" w:hAnsi="Cambria" w:hAnsiTheme="majorHAnsi"/>
      <w:b/>
      <w:bCs/>
    </w:rPr>
  </w:style>
  <w:style w:styleId="List2" w:type="paragraph">
    <w:name w:val="List Bullet 3"/>
    <w:basedOn w:val="Normal"/>
    <w:uiPriority w:val="99"/>
    <w:semiHidden/>
    <w:rsid w:val="00d27abd"/>
    <w:pPr>
      <w:spacing w:after="120" w:before="0"/>
      <w:ind w:hanging="283" w:left="566"/>
      <w:contextualSpacing/>
    </w:pPr>
    <w:rPr/>
  </w:style>
  <w:style w:styleId="List3" w:type="paragraph">
    <w:name w:val="List Bullet 4"/>
    <w:basedOn w:val="Normal"/>
    <w:uiPriority w:val="99"/>
    <w:semiHidden/>
    <w:rsid w:val="00d27abd"/>
    <w:pPr>
      <w:spacing w:after="120" w:before="0"/>
      <w:ind w:hanging="283" w:left="849"/>
      <w:contextualSpacing/>
    </w:pPr>
    <w:rPr/>
  </w:style>
  <w:style w:styleId="List4" w:type="paragraph">
    <w:name w:val="List Bullet 5"/>
    <w:basedOn w:val="Normal"/>
    <w:uiPriority w:val="99"/>
    <w:semiHidden/>
    <w:rsid w:val="00d27abd"/>
    <w:pPr>
      <w:spacing w:after="120" w:before="0"/>
      <w:ind w:hanging="283" w:left="1132"/>
      <w:contextualSpacing/>
    </w:pPr>
    <w:rPr/>
  </w:style>
  <w:style w:styleId="List5" w:type="paragraph">
    <w:name w:val="List Number"/>
    <w:basedOn w:val="Normal"/>
    <w:uiPriority w:val="99"/>
    <w:semiHidden/>
    <w:rsid w:val="00d27abd"/>
    <w:pPr>
      <w:spacing w:after="120" w:before="0"/>
      <w:ind w:hanging="283" w:left="1415"/>
      <w:contextualSpacing/>
    </w:pPr>
    <w:rPr/>
  </w:style>
  <w:style w:styleId="ListBullet2" w:type="paragraph">
    <w:name w:val="List Bullet 2"/>
    <w:basedOn w:val="Normal"/>
    <w:uiPriority w:val="99"/>
    <w:semiHidden/>
    <w:qFormat/>
    <w:rsid w:val="00d27abd"/>
    <w:pPr>
      <w:numPr>
        <w:ilvl w:val="0"/>
        <w:numId w:val="3"/>
      </w:numPr>
      <w:spacing w:after="120" w:before="0"/>
      <w:contextualSpacing/>
    </w:pPr>
    <w:rPr/>
  </w:style>
  <w:style w:styleId="ListBullet3" w:type="paragraph">
    <w:name w:val="List Bullet 3"/>
    <w:basedOn w:val="Normal"/>
    <w:uiPriority w:val="99"/>
    <w:semiHidden/>
    <w:qFormat/>
    <w:rsid w:val="00d27abd"/>
    <w:pPr>
      <w:numPr>
        <w:ilvl w:val="0"/>
        <w:numId w:val="4"/>
      </w:numPr>
      <w:spacing w:after="120" w:before="0"/>
      <w:contextualSpacing/>
    </w:pPr>
    <w:rPr/>
  </w:style>
  <w:style w:styleId="ListBullet4" w:type="paragraph">
    <w:name w:val="List Bullet 4"/>
    <w:basedOn w:val="Normal"/>
    <w:uiPriority w:val="99"/>
    <w:semiHidden/>
    <w:qFormat/>
    <w:rsid w:val="00d27abd"/>
    <w:pPr>
      <w:numPr>
        <w:ilvl w:val="0"/>
        <w:numId w:val="5"/>
      </w:numPr>
      <w:spacing w:after="120" w:before="0"/>
      <w:contextualSpacing/>
    </w:pPr>
    <w:rPr/>
  </w:style>
  <w:style w:styleId="ListBullet5" w:type="paragraph">
    <w:name w:val="List Bullet 5"/>
    <w:basedOn w:val="Normal"/>
    <w:uiPriority w:val="99"/>
    <w:semiHidden/>
    <w:qFormat/>
    <w:rsid w:val="00d27abd"/>
    <w:pPr>
      <w:numPr>
        <w:ilvl w:val="0"/>
        <w:numId w:val="6"/>
      </w:numPr>
      <w:spacing w:after="120" w:before="0"/>
      <w:contextualSpacing/>
    </w:pPr>
    <w:rPr/>
  </w:style>
  <w:style w:styleId="ListContinue" w:type="paragraph">
    <w:name w:val="List Continue"/>
    <w:basedOn w:val="Normal"/>
    <w:uiPriority w:val="99"/>
    <w:semiHidden/>
    <w:qFormat/>
    <w:rsid w:val="00d27abd"/>
    <w:pPr>
      <w:spacing w:after="120" w:before="0"/>
      <w:ind w:hanging="0" w:left="283"/>
      <w:contextualSpacing/>
    </w:pPr>
    <w:rPr/>
  </w:style>
  <w:style w:styleId="ListContinue2" w:type="paragraph">
    <w:name w:val="List Continue 2"/>
    <w:basedOn w:val="Normal"/>
    <w:uiPriority w:val="99"/>
    <w:semiHidden/>
    <w:qFormat/>
    <w:rsid w:val="00d27abd"/>
    <w:pPr>
      <w:spacing w:after="120" w:before="0"/>
      <w:ind w:hanging="0" w:left="566"/>
      <w:contextualSpacing/>
    </w:pPr>
    <w:rPr/>
  </w:style>
  <w:style w:styleId="ListContinue3" w:type="paragraph">
    <w:name w:val="List Continue 3"/>
    <w:basedOn w:val="Normal"/>
    <w:uiPriority w:val="99"/>
    <w:semiHidden/>
    <w:qFormat/>
    <w:rsid w:val="00d27abd"/>
    <w:pPr>
      <w:spacing w:after="120" w:before="0"/>
      <w:ind w:hanging="0" w:left="849"/>
      <w:contextualSpacing/>
    </w:pPr>
    <w:rPr/>
  </w:style>
  <w:style w:styleId="ListContinue4" w:type="paragraph">
    <w:name w:val="List Continue 4"/>
    <w:basedOn w:val="Normal"/>
    <w:uiPriority w:val="99"/>
    <w:semiHidden/>
    <w:qFormat/>
    <w:rsid w:val="00d27abd"/>
    <w:pPr>
      <w:spacing w:after="120" w:before="0"/>
      <w:ind w:hanging="0" w:left="1132"/>
      <w:contextualSpacing/>
    </w:pPr>
    <w:rPr/>
  </w:style>
  <w:style w:styleId="ListContinue5" w:type="paragraph">
    <w:name w:val="List Continue 5"/>
    <w:basedOn w:val="Normal"/>
    <w:uiPriority w:val="99"/>
    <w:semiHidden/>
    <w:qFormat/>
    <w:rsid w:val="00d27abd"/>
    <w:pPr>
      <w:spacing w:after="120" w:before="0"/>
      <w:ind w:hanging="0" w:left="1415"/>
      <w:contextualSpacing/>
    </w:pPr>
    <w:rPr/>
  </w:style>
  <w:style w:styleId="ListNumber2" w:type="paragraph">
    <w:name w:val="List Number 2"/>
    <w:basedOn w:val="Normal"/>
    <w:uiPriority w:val="99"/>
    <w:semiHidden/>
    <w:qFormat/>
    <w:rsid w:val="00d27abd"/>
    <w:pPr>
      <w:numPr>
        <w:ilvl w:val="0"/>
        <w:numId w:val="8"/>
      </w:numPr>
      <w:tabs>
        <w:tab w:pos="1304" w:val="clear"/>
        <w:tab w:leader="none" w:pos="360" w:val="left"/>
      </w:tabs>
      <w:spacing w:after="120" w:before="0"/>
      <w:ind w:hanging="0" w:left="0"/>
      <w:contextualSpacing/>
    </w:pPr>
    <w:rPr/>
  </w:style>
  <w:style w:styleId="ListNumber3" w:type="paragraph">
    <w:name w:val="List Number 3"/>
    <w:basedOn w:val="Normal"/>
    <w:uiPriority w:val="99"/>
    <w:semiHidden/>
    <w:qFormat/>
    <w:rsid w:val="00d27abd"/>
    <w:pPr>
      <w:numPr>
        <w:ilvl w:val="0"/>
        <w:numId w:val="9"/>
      </w:numPr>
      <w:tabs>
        <w:tab w:pos="1304" w:val="clear"/>
        <w:tab w:leader="none" w:pos="360" w:val="left"/>
      </w:tabs>
      <w:spacing w:after="120" w:before="0"/>
      <w:ind w:hanging="0" w:left="0"/>
      <w:contextualSpacing/>
    </w:pPr>
    <w:rPr/>
  </w:style>
  <w:style w:styleId="ListNumber4" w:type="paragraph">
    <w:name w:val="List Number 4"/>
    <w:basedOn w:val="Normal"/>
    <w:uiPriority w:val="99"/>
    <w:semiHidden/>
    <w:qFormat/>
    <w:rsid w:val="00d27abd"/>
    <w:pPr>
      <w:numPr>
        <w:ilvl w:val="0"/>
        <w:numId w:val="10"/>
      </w:numPr>
      <w:spacing w:after="120" w:before="0"/>
      <w:contextualSpacing/>
    </w:pPr>
    <w:rPr/>
  </w:style>
  <w:style w:styleId="ListNumber5" w:type="paragraph">
    <w:name w:val="List Number 5"/>
    <w:basedOn w:val="Normal"/>
    <w:uiPriority w:val="99"/>
    <w:semiHidden/>
    <w:qFormat/>
    <w:rsid w:val="00d27abd"/>
    <w:pPr>
      <w:numPr>
        <w:ilvl w:val="0"/>
        <w:numId w:val="11"/>
      </w:numPr>
      <w:spacing w:after="120" w:before="0"/>
      <w:contextualSpacing/>
    </w:pPr>
    <w:rPr/>
  </w:style>
  <w:style w:styleId="ListParagraph" w:type="paragraph">
    <w:name w:val="List Paragraph"/>
    <w:basedOn w:val="Normal"/>
    <w:uiPriority w:val="34"/>
    <w:qFormat/>
    <w:rsid w:val="00d27abd"/>
    <w:pPr>
      <w:spacing w:after="120" w:before="0"/>
      <w:ind w:hanging="0" w:left="720"/>
      <w:contextualSpacing/>
    </w:pPr>
    <w:rPr/>
  </w:style>
  <w:style w:styleId="Macro" w:type="paragraph">
    <w:name w:val="macro"/>
    <w:link w:val="TextomacroCar"/>
    <w:uiPriority w:val="99"/>
    <w:semiHidden/>
    <w:qFormat/>
    <w:rsid w:val="00d27abd"/>
    <w:pPr>
      <w:widowControl/>
      <w:tabs>
        <w:tab w:pos="1304" w:val="clear"/>
        <w:tab w:leader="none" w:pos="480" w:val="left"/>
        <w:tab w:leader="none" w:pos="960" w:val="left"/>
        <w:tab w:leader="none" w:pos="1440" w:val="left"/>
        <w:tab w:leader="none" w:pos="1920" w:val="left"/>
        <w:tab w:leader="none" w:pos="2400" w:val="left"/>
        <w:tab w:leader="none" w:pos="2880" w:val="left"/>
        <w:tab w:leader="none" w:pos="3360" w:val="left"/>
        <w:tab w:leader="none" w:pos="3840" w:val="left"/>
        <w:tab w:leader="none" w:pos="4320" w:val="left"/>
      </w:tabs>
      <w:bidi w:val="0"/>
      <w:spacing w:after="0" w:before="0" w:line="260" w:lineRule="atLeast"/>
      <w:jc w:val="left"/>
    </w:pPr>
    <w:rPr>
      <w:rFonts w:ascii="Consolas" w:cs="Verdana" w:eastAsia="Calibri" w:eastAsiaTheme="minorHAnsi" w:hAnsi="Consolas"/>
      <w:color w:val="auto"/>
      <w:kern w:val="0"/>
      <w:sz w:val="20"/>
      <w:szCs w:val="20"/>
      <w:lang w:bidi="ar-SA" w:eastAsia="en-US" w:val="en-GB"/>
    </w:rPr>
  </w:style>
  <w:style w:styleId="MessageHeader" w:type="paragraph">
    <w:name w:val="Message Header"/>
    <w:basedOn w:val="Normal"/>
    <w:link w:val="EncabezadodemensajeCar"/>
    <w:uiPriority w:val="99"/>
    <w:semiHidden/>
    <w:qFormat/>
    <w:rsid w:val="00d27abd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auto" w:val="pct20"/>
      <w:spacing w:line="240" w:lineRule="auto"/>
      <w:ind w:hanging="1134" w:left="1134"/>
    </w:pPr>
    <w:rPr>
      <w:rFonts w:ascii="Cambria" w:asciiTheme="majorHAnsi" w:cs="Times New Roman" w:cstheme="majorBidi" w:eastAsia="ＭＳ ゴシック" w:eastAsiaTheme="majorEastAsia" w:hAnsi="Cambria" w:hAnsiTheme="majorHAnsi"/>
      <w:sz w:val="24"/>
      <w:szCs w:val="24"/>
    </w:rPr>
  </w:style>
  <w:style w:styleId="NormalWeb" w:type="paragraph">
    <w:name w:val="Normal (Web)"/>
    <w:basedOn w:val="Normal"/>
    <w:uiPriority w:val="99"/>
    <w:semiHidden/>
    <w:qFormat/>
    <w:rsid w:val="00d27abd"/>
    <w:pPr/>
    <w:rPr>
      <w:rFonts w:ascii="Times New Roman" w:cs="Times New Roman" w:hAnsi="Times New Roman"/>
      <w:sz w:val="24"/>
      <w:szCs w:val="24"/>
    </w:rPr>
  </w:style>
  <w:style w:styleId="NoteHeading" w:type="paragraph">
    <w:name w:val="Note Heading"/>
    <w:basedOn w:val="Normal"/>
    <w:next w:val="Normal"/>
    <w:link w:val="EncabezadodenotaCar"/>
    <w:uiPriority w:val="99"/>
    <w:semiHidden/>
    <w:qFormat/>
    <w:rsid w:val="00d27abd"/>
    <w:pPr>
      <w:spacing w:line="240" w:lineRule="auto"/>
    </w:pPr>
    <w:rPr/>
  </w:style>
  <w:style w:styleId="PlainText" w:type="paragraph">
    <w:name w:val="Plain Text"/>
    <w:basedOn w:val="Normal"/>
    <w:link w:val="TextosinformatoCar"/>
    <w:uiPriority w:val="99"/>
    <w:semiHidden/>
    <w:qFormat/>
    <w:rsid w:val="00d27abd"/>
    <w:pPr>
      <w:spacing w:line="240" w:lineRule="auto"/>
    </w:pPr>
    <w:rPr>
      <w:rFonts w:ascii="Consolas" w:hAnsi="Consolas"/>
      <w:sz w:val="21"/>
      <w:szCs w:val="21"/>
    </w:rPr>
  </w:style>
  <w:style w:styleId="ComplimentaryClose" w:type="paragraph">
    <w:name w:val="Salutation"/>
    <w:basedOn w:val="Normal"/>
    <w:next w:val="Normal"/>
    <w:link w:val="SaludoCar"/>
    <w:uiPriority w:val="99"/>
    <w:semiHidden/>
    <w:rsid w:val="00d27abd"/>
    <w:pPr/>
    <w:rPr/>
  </w:style>
  <w:style w:customStyle="1" w:styleId="Introbodytext" w:type="paragraph">
    <w:name w:val="Intro bodytext"/>
    <w:basedOn w:val="Normal"/>
    <w:uiPriority w:val="10"/>
    <w:qFormat/>
    <w:rsid w:val="005265af"/>
    <w:pPr>
      <w:spacing w:after="0" w:before="0"/>
      <w:jc w:val="left"/>
    </w:pPr>
    <w:rPr>
      <w:rFonts w:ascii="Calibri" w:hAnsi="Calibri"/>
    </w:rPr>
  </w:style>
  <w:style w:customStyle="1" w:styleId="Annexheading" w:type="paragraph">
    <w:name w:val="Annex heading"/>
    <w:basedOn w:val="Normal"/>
    <w:next w:val="Normal"/>
    <w:uiPriority w:val="10"/>
    <w:qFormat/>
    <w:rsid w:val="00ed73d9"/>
    <w:pPr>
      <w:keepNext w:val="true"/>
      <w:keepLines/>
      <w:pageBreakBefore/>
      <w:numPr>
        <w:ilvl w:val="0"/>
        <w:numId w:val="12"/>
      </w:numPr>
      <w:spacing w:after="600" w:before="260" w:line="400" w:lineRule="atLeast"/>
      <w:jc w:val="left"/>
      <w:outlineLvl w:val="6"/>
    </w:pPr>
    <w:rPr>
      <w:rFonts w:ascii="Calibri" w:hAnsi="Calibri"/>
      <w:sz w:val="40"/>
    </w:rPr>
  </w:style>
  <w:style w:customStyle="1" w:styleId="Frontpagetitle" w:type="paragraph">
    <w:name w:val="Frontpage title"/>
    <w:basedOn w:val="Normal"/>
    <w:uiPriority w:val="11"/>
    <w:qFormat/>
    <w:rsid w:val="00cd2320"/>
    <w:pPr>
      <w:suppressAutoHyphens w:val="true"/>
      <w:spacing w:after="0" w:before="0" w:line="240" w:lineRule="atLeast"/>
      <w:jc w:val="left"/>
    </w:pPr>
    <w:rPr>
      <w:rFonts w:ascii="Calibri" w:hAnsi="Calibri"/>
      <w:b/>
      <w:caps/>
      <w:color w:themeColor="background2" w:val="70A489"/>
      <w:sz w:val="56"/>
    </w:rPr>
  </w:style>
  <w:style w:customStyle="1" w:styleId="Frontpagesubtitle" w:type="paragraph">
    <w:name w:val="Frontpage subtitle"/>
    <w:basedOn w:val="Normal"/>
    <w:uiPriority w:val="11"/>
    <w:qFormat/>
    <w:rsid w:val="005265af"/>
    <w:pPr>
      <w:spacing w:line="880" w:lineRule="atLeast"/>
      <w:jc w:val="left"/>
    </w:pPr>
    <w:rPr>
      <w:rFonts w:ascii="Calibri" w:hAnsi="Calibri"/>
      <w:caps/>
      <w:color w:themeColor="background2" w:val="70A489"/>
      <w:sz w:val="80"/>
    </w:rPr>
  </w:style>
  <w:style w:customStyle="1" w:styleId="FrontpageVolumeno" w:type="paragraph">
    <w:name w:val="Frontpage Volume no"/>
    <w:basedOn w:val="Normal"/>
    <w:uiPriority w:val="11"/>
    <w:qFormat/>
    <w:rsid w:val="008d25f5"/>
    <w:pPr>
      <w:spacing w:after="0" w:before="120" w:line="440" w:lineRule="exact"/>
      <w:jc w:val="left"/>
    </w:pPr>
    <w:rPr>
      <w:rFonts w:ascii="Calibri" w:hAnsi="Calibri"/>
      <w:caps/>
      <w:color w:themeColor="background2" w:val="70A489"/>
      <w:sz w:val="40"/>
    </w:rPr>
  </w:style>
  <w:style w:customStyle="1" w:styleId="FrontpageScientificReport" w:type="paragraph">
    <w:name w:val="Frontpage Scientific Report"/>
    <w:basedOn w:val="Normal"/>
    <w:uiPriority w:val="11"/>
    <w:qFormat/>
    <w:rsid w:val="005265af"/>
    <w:pPr>
      <w:spacing w:after="0" w:before="0" w:line="280" w:lineRule="exact"/>
      <w:jc w:val="left"/>
    </w:pPr>
    <w:rPr>
      <w:rFonts w:ascii="Calibri" w:hAnsi="Calibri"/>
      <w:caps/>
      <w:color w:themeColor="background2" w:val="70A489"/>
      <w:sz w:val="24"/>
    </w:rPr>
  </w:style>
  <w:style w:customStyle="1" w:styleId="FrontpageICES" w:type="paragraph">
    <w:name w:val="Frontpage ICES"/>
    <w:basedOn w:val="Normal"/>
    <w:uiPriority w:val="11"/>
    <w:qFormat/>
    <w:rsid w:val="005265af"/>
    <w:pPr>
      <w:spacing w:after="0" w:before="0" w:line="280" w:lineRule="exact"/>
      <w:jc w:val="left"/>
    </w:pPr>
    <w:rPr>
      <w:rFonts w:ascii="Calibri" w:hAnsi="Calibri"/>
      <w:caps/>
      <w:color w:themeColor="background2" w:val="70A489"/>
    </w:rPr>
  </w:style>
  <w:style w:customStyle="1" w:styleId="Manchet" w:type="paragraph">
    <w:name w:val="Manchet"/>
    <w:basedOn w:val="Normal"/>
    <w:next w:val="Normal"/>
    <w:uiPriority w:val="2"/>
    <w:qFormat/>
    <w:rsid w:val="005265af"/>
    <w:pPr>
      <w:spacing w:after="260" w:before="600" w:line="320" w:lineRule="atLeast"/>
      <w:contextualSpacing/>
      <w:jc w:val="left"/>
    </w:pPr>
    <w:rPr>
      <w:rFonts w:ascii="Calibri" w:hAnsi="Calibri"/>
      <w:color w:themeColor="background2" w:val="70A489"/>
      <w:sz w:val="28"/>
    </w:rPr>
  </w:style>
  <w:style w:customStyle="1" w:styleId="Heading1Nonumbering" w:type="paragraph">
    <w:name w:val="Heading 1 No numbering"/>
    <w:basedOn w:val="Heading1"/>
    <w:next w:val="Normal"/>
    <w:uiPriority w:val="2"/>
    <w:qFormat/>
    <w:rsid w:val="00d33e28"/>
    <w:pPr>
      <w:numPr>
        <w:ilvl w:val="0"/>
        <w:numId w:val="0"/>
      </w:numPr>
      <w:outlineLvl w:val="4"/>
    </w:pPr>
    <w:rPr/>
  </w:style>
  <w:style w:customStyle="1" w:styleId="Heading2Nonumbering" w:type="paragraph">
    <w:name w:val="Heading 2 No numbering"/>
    <w:basedOn w:val="Heading2"/>
    <w:next w:val="Normal"/>
    <w:uiPriority w:val="2"/>
    <w:qFormat/>
    <w:rsid w:val="00d33e28"/>
    <w:pPr>
      <w:numPr>
        <w:ilvl w:val="0"/>
        <w:numId w:val="0"/>
      </w:numPr>
      <w:outlineLvl w:val="5"/>
    </w:pPr>
    <w:rPr/>
  </w:style>
  <w:style w:customStyle="1" w:styleId="Heading3Nonumbering" w:type="paragraph">
    <w:name w:val="Heading 3 No numbering"/>
    <w:basedOn w:val="Heading3"/>
    <w:next w:val="Normal"/>
    <w:uiPriority w:val="2"/>
    <w:qFormat/>
    <w:rsid w:val="00d33e28"/>
    <w:pPr>
      <w:numPr>
        <w:ilvl w:val="0"/>
        <w:numId w:val="0"/>
      </w:numPr>
      <w:outlineLvl w:val="5"/>
    </w:pPr>
    <w:rPr/>
  </w:style>
  <w:style w:customStyle="1" w:styleId="Heading4Nonumbering" w:type="paragraph">
    <w:name w:val="Heading 4 No numbering"/>
    <w:basedOn w:val="Heading4"/>
    <w:next w:val="Normal"/>
    <w:uiPriority w:val="2"/>
    <w:qFormat/>
    <w:rsid w:val="00d33e28"/>
    <w:pPr>
      <w:numPr>
        <w:ilvl w:val="0"/>
        <w:numId w:val="0"/>
      </w:numPr>
      <w:outlineLvl w:val="5"/>
    </w:pPr>
    <w:rPr/>
  </w:style>
  <w:style w:customStyle="1" w:styleId="Heading5Nonumbering" w:type="paragraph">
    <w:name w:val="Heading 5 No numbering"/>
    <w:basedOn w:val="Heading5"/>
    <w:next w:val="Normal"/>
    <w:uiPriority w:val="2"/>
    <w:qFormat/>
    <w:rsid w:val="00d33e28"/>
    <w:pPr>
      <w:numPr>
        <w:ilvl w:val="0"/>
        <w:numId w:val="0"/>
      </w:numPr>
    </w:pPr>
    <w:rPr/>
  </w:style>
  <w:style w:customStyle="1" w:styleId="ReportsCoverPageHeading" w:type="paragraph">
    <w:name w:val="Reports Cover Page Heading"/>
    <w:basedOn w:val="Normal"/>
    <w:next w:val="Introbodytext"/>
    <w:uiPriority w:val="10"/>
    <w:qFormat/>
    <w:rsid w:val="005265af"/>
    <w:pPr>
      <w:spacing w:after="260" w:before="400" w:line="320" w:lineRule="atLeast"/>
      <w:jc w:val="left"/>
    </w:pPr>
    <w:rPr>
      <w:rFonts w:ascii="Calibri" w:hAnsi="Calibri"/>
      <w:sz w:val="28"/>
    </w:rPr>
  </w:style>
  <w:style w:customStyle="1" w:styleId="ReportsCoverPageHeadingCaps" w:type="paragraph">
    <w:name w:val="Reports Cover Page Heading Caps"/>
    <w:basedOn w:val="ReportsCoverPageHeading"/>
    <w:next w:val="Introbodytext"/>
    <w:uiPriority w:val="10"/>
    <w:qFormat/>
    <w:rsid w:val="00e13bfc"/>
    <w:pPr>
      <w:spacing w:after="260" w:before="480"/>
      <w:contextualSpacing/>
    </w:pPr>
    <w:rPr>
      <w:caps/>
    </w:rPr>
  </w:style>
  <w:style w:customStyle="1" w:styleId="Executivesummary" w:type="paragraph">
    <w:name w:val="Executive summary"/>
    <w:basedOn w:val="Heading1Nonumbering"/>
    <w:uiPriority w:val="10"/>
    <w:qFormat/>
    <w:rsid w:val="00ed73d9"/>
    <w:pPr>
      <w:pageBreakBefore w:val="false"/>
    </w:pPr>
    <w:rPr/>
  </w:style>
  <w:style w:customStyle="1" w:styleId="H1notinTOC" w:type="paragraph">
    <w:name w:val="H1 not in TOC"/>
    <w:basedOn w:val="Heading1Nonumbering"/>
    <w:uiPriority w:val="10"/>
    <w:qFormat/>
    <w:rsid w:val="00db56ec"/>
    <w:pPr>
      <w:spacing w:after="600" w:before="0"/>
      <w:contextualSpacing w:val="false"/>
      <w:outlineLvl w:val="9"/>
    </w:pPr>
    <w:rPr/>
  </w:style>
  <w:style w:customStyle="1" w:styleId="HeaderRight" w:type="paragraph">
    <w:name w:val="Header Right"/>
    <w:basedOn w:val="Header"/>
    <w:uiPriority w:val="21"/>
    <w:qFormat/>
    <w:rsid w:val="006411c1"/>
    <w:pPr>
      <w:jc w:val="right"/>
    </w:pPr>
    <w:rPr/>
  </w:style>
  <w:style w:customStyle="1" w:styleId="Picture" w:type="paragraph">
    <w:name w:val="Picture"/>
    <w:basedOn w:val="Normal"/>
    <w:next w:val="Normal"/>
    <w:uiPriority w:val="5"/>
    <w:qFormat/>
    <w:rsid w:val="007c4526"/>
    <w:pPr>
      <w:keepNext w:val="true"/>
      <w:spacing w:after="120" w:before="120" w:line="240" w:lineRule="auto"/>
      <w:ind w:hanging="0" w:left="-28"/>
      <w:jc w:val="center"/>
    </w:pPr>
    <w:rPr>
      <w:rFonts w:ascii="Calibri" w:hAnsi="Calibri"/>
      <w:spacing w:val="-20"/>
      <w:sz w:val="24"/>
      <w:lang w:val="fr-FR"/>
    </w:rPr>
  </w:style>
  <w:style w:customStyle="1" w:styleId="Equationno" w:type="paragraph">
    <w:name w:val="Equation no"/>
    <w:basedOn w:val="Normal"/>
    <w:uiPriority w:val="12"/>
    <w:qFormat/>
    <w:rsid w:val="00f3352f"/>
    <w:pPr>
      <w:jc w:val="right"/>
    </w:pPr>
    <w:rPr/>
  </w:style>
  <w:style w:customStyle="1" w:styleId="TemplateLow" w:type="paragraph">
    <w:name w:val="Template - Low"/>
    <w:basedOn w:val="Template"/>
    <w:uiPriority w:val="8"/>
    <w:semiHidden/>
    <w:qFormat/>
    <w:rsid w:val="00d208cb"/>
    <w:pPr>
      <w:spacing w:line="14" w:lineRule="exact"/>
    </w:pPr>
    <w:rPr>
      <w:sz w:val="6"/>
    </w:rPr>
  </w:style>
  <w:style w:customStyle="1" w:styleId="Listabc" w:type="paragraph">
    <w:name w:val="List abc"/>
    <w:basedOn w:val="Normal"/>
    <w:uiPriority w:val="4"/>
    <w:qFormat/>
    <w:rsid w:val="00294936"/>
    <w:pPr>
      <w:numPr>
        <w:ilvl w:val="0"/>
        <w:numId w:val="13"/>
      </w:numPr>
      <w:spacing w:after="0" w:before="0"/>
    </w:pPr>
    <w:rPr>
      <w:lang w:val="fr-FR"/>
    </w:rPr>
  </w:style>
  <w:style w:customStyle="1" w:styleId="Listiiiiiv" w:type="paragraph">
    <w:name w:val="List i iii iv"/>
    <w:basedOn w:val="Normal"/>
    <w:uiPriority w:val="4"/>
    <w:qFormat/>
    <w:rsid w:val="00294936"/>
    <w:pPr>
      <w:numPr>
        <w:ilvl w:val="0"/>
        <w:numId w:val="14"/>
      </w:numPr>
      <w:spacing w:after="0" w:before="0"/>
    </w:pPr>
    <w:rPr/>
  </w:style>
  <w:style w:customStyle="1" w:styleId="Arrowitalic" w:type="paragraph">
    <w:name w:val="Arrow italic"/>
    <w:basedOn w:val="Normal"/>
    <w:uiPriority w:val="4"/>
    <w:qFormat/>
    <w:rsid w:val="004a4e95"/>
    <w:pPr>
      <w:numPr>
        <w:ilvl w:val="0"/>
        <w:numId w:val="15"/>
      </w:numPr>
    </w:pPr>
    <w:rPr>
      <w:i/>
    </w:rPr>
  </w:style>
  <w:style w:customStyle="1" w:styleId="Illustration" w:type="paragraph">
    <w:name w:val="Illustration"/>
    <w:next w:val="Normal"/>
    <w:uiPriority w:val="19"/>
    <w:semiHidden/>
    <w:qFormat/>
    <w:rsid w:val="00ed2842"/>
    <w:pPr>
      <w:keepNext w:val="true"/>
      <w:keepLines/>
      <w:widowControl/>
      <w:bidi w:val="0"/>
      <w:spacing w:after="120" w:before="240" w:line="240" w:lineRule="auto"/>
      <w:jc w:val="center"/>
    </w:pPr>
    <w:rPr>
      <w:rFonts w:ascii="Palatino Linotype" w:cs="Times New Roman" w:eastAsia="MS Mincho" w:hAnsi="Palatino Linotype"/>
      <w:color w:val="auto"/>
      <w:kern w:val="0"/>
      <w:sz w:val="16"/>
      <w:szCs w:val="16"/>
      <w:lang w:bidi="ar-SA" w:eastAsia="en-US" w:val="en-GB"/>
    </w:rPr>
  </w:style>
  <w:style w:customStyle="1" w:styleId="FrontpageICESexpanded" w:type="paragraph">
    <w:name w:val="Frontpage ICES expanded"/>
    <w:basedOn w:val="FrontpageICES"/>
    <w:uiPriority w:val="11"/>
    <w:semiHidden/>
    <w:qFormat/>
    <w:rsid w:val="00185a14"/>
    <w:pPr/>
    <w:rPr>
      <w:spacing w:val="20"/>
    </w:rPr>
  </w:style>
  <w:style w:customStyle="1" w:styleId="FrontpageICESexpandedBold" w:type="paragraph">
    <w:name w:val="Frontpage ICES expanded Bold"/>
    <w:basedOn w:val="FrontpageICESexpanded"/>
    <w:uiPriority w:val="11"/>
    <w:semiHidden/>
    <w:qFormat/>
    <w:rsid w:val="002b07e1"/>
    <w:pPr/>
    <w:rPr>
      <w:b/>
    </w:rPr>
  </w:style>
  <w:style w:customStyle="1" w:styleId="FrontpageICESBold" w:type="paragraph">
    <w:name w:val="Frontpage ICES Bold"/>
    <w:basedOn w:val="FrontpageICES"/>
    <w:uiPriority w:val="11"/>
    <w:semiHidden/>
    <w:qFormat/>
    <w:rsid w:val="002b07e1"/>
    <w:pPr/>
    <w:rPr>
      <w:b/>
    </w:rPr>
  </w:style>
  <w:style w:customStyle="1" w:styleId="Tablenote" w:type="paragraph">
    <w:name w:val="Table note"/>
    <w:basedOn w:val="Normal"/>
    <w:uiPriority w:val="5"/>
    <w:qFormat/>
    <w:rsid w:val="003c1805"/>
    <w:pPr>
      <w:jc w:val="left"/>
    </w:pPr>
    <w:rPr>
      <w:b/>
      <w:sz w:val="16"/>
    </w:rPr>
  </w:style>
  <w:style w:customStyle="1" w:styleId="Reference" w:type="paragraph">
    <w:name w:val="Reference"/>
    <w:basedOn w:val="Normal"/>
    <w:uiPriority w:val="5"/>
    <w:qFormat/>
    <w:rsid w:val="0098226d"/>
    <w:pPr>
      <w:spacing w:after="0" w:before="120" w:line="240" w:lineRule="auto"/>
      <w:ind w:hanging="357" w:left="357"/>
    </w:pPr>
    <w:rPr>
      <w:sz w:val="18"/>
    </w:rPr>
  </w:style>
  <w:style w:customStyle="1" w:styleId="Picturenospace" w:type="paragraph">
    <w:name w:val="Picture no space"/>
    <w:basedOn w:val="Picture"/>
    <w:uiPriority w:val="12"/>
    <w:semiHidden/>
    <w:qFormat/>
    <w:rsid w:val="008d25f5"/>
    <w:pPr>
      <w:spacing w:after="0" w:before="0"/>
    </w:pPr>
    <w:rPr/>
  </w:style>
  <w:style w:customStyle="1" w:styleId="Headingi" w:type="paragraph">
    <w:name w:val="Heading i"/>
    <w:basedOn w:val="Normal"/>
    <w:next w:val="Normal"/>
    <w:uiPriority w:val="1"/>
    <w:qFormat/>
    <w:rsid w:val="00d33e28"/>
    <w:pPr>
      <w:keepNext w:val="true"/>
      <w:keepLines/>
      <w:pageBreakBefore/>
      <w:numPr>
        <w:ilvl w:val="0"/>
        <w:numId w:val="16"/>
      </w:numPr>
      <w:spacing w:after="600" w:before="0" w:line="240" w:lineRule="auto"/>
    </w:pPr>
    <w:rPr>
      <w:rFonts w:ascii="Calibri" w:hAnsi="Calibri"/>
      <w:sz w:val="40"/>
    </w:rPr>
  </w:style>
  <w:style w:customStyle="1" w:styleId="Aftertable" w:type="paragraph">
    <w:name w:val="After table"/>
    <w:basedOn w:val="Normal"/>
    <w:next w:val="Normal"/>
    <w:uiPriority w:val="8"/>
    <w:semiHidden/>
    <w:qFormat/>
    <w:rsid w:val="003102eb"/>
    <w:pPr>
      <w:spacing w:after="0" w:before="0" w:line="180" w:lineRule="exact"/>
    </w:pPr>
    <w:rPr/>
  </w:style>
  <w:style w:customStyle="1" w:styleId="Table1" w:type="paragraph">
    <w:name w:val="table"/>
    <w:link w:val="TableChar"/>
    <w:qFormat/>
    <w:rsid w:val="004f5f37"/>
    <w:pPr>
      <w:widowControl/>
      <w:bidi w:val="0"/>
      <w:spacing w:after="30" w:before="30" w:line="240" w:lineRule="auto"/>
      <w:jc w:val="left"/>
    </w:pPr>
    <w:rPr>
      <w:rFonts w:ascii="Palatino Linotype" w:cs="Times New Roman" w:eastAsia="MS Mincho" w:hAnsi="Palatino Linotype"/>
      <w:color w:val="auto"/>
      <w:kern w:val="0"/>
      <w:sz w:val="17"/>
      <w:szCs w:val="20"/>
      <w:lang w:bidi="ar-SA" w:eastAsia="en-US" w:val="en-GB"/>
    </w:rPr>
  </w:style>
  <w:style w:customStyle="1" w:styleId="TableTop" w:type="paragraph">
    <w:name w:val="Table Top"/>
    <w:basedOn w:val="Table1"/>
    <w:link w:val="TableTopChar"/>
    <w:uiPriority w:val="99"/>
    <w:qFormat/>
    <w:rsid w:val="004f5f37"/>
    <w:pPr>
      <w:keepNext w:val="true"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1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NoList" w:type="numbering">
    <w:name w:val="No List"/>
    <w:uiPriority w:val="99"/>
    <w:semiHidden/>
    <w:unhideWhenUsed/>
    <w:qFormat/>
  </w:style>
  <w:style w:customStyle="1" w:styleId="Listaactual1" w:type="numbering">
    <w:name w:val="Lista actual1"/>
    <w:uiPriority w:val="99"/>
    <w:qFormat/>
    <w:rsid w:val="009549d2"/>
  </w:style>
  <w:style w:default="1" w:styleId="Tabla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styleId="Tablaconcuadrcula" w:type="table">
    <w:name w:val="Table Grid"/>
    <w:basedOn w:val="Tablanormal"/>
    <w:uiPriority w:val="59"/>
    <w:rsid w:val="009737e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lank" w:type="table">
    <w:name w:val="Blank"/>
    <w:basedOn w:val="Tablanormal"/>
    <w:uiPriority w:val="99"/>
    <w:rsid w:val="00f73354"/>
    <w:pPr>
      <w:spacing w:line="240" w:lineRule="atLeast"/>
    </w:pPr>
    <w:tblPr>
      <w:tblCellMar>
        <w:left w:type="dxa" w:w="0"/>
        <w:right w:type="dxa" w:w="0"/>
      </w:tblCellMar>
    </w:tblPr>
  </w:style>
  <w:style w:styleId="Cuadrculavistosa" w:type="table">
    <w:name w:val="Colorful Grid"/>
    <w:basedOn w:val="Tablanormal"/>
    <w:uiPriority w:val="73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uadrculavistosa-nfasis1" w:type="table">
    <w:name w:val="Colorful Grid Accent 1"/>
    <w:basedOn w:val="Tablanormal"/>
    <w:uiPriority w:val="73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5F0FF" w:themeFill="accent1" w:themeFillTint="33" w:val="clear"/>
    </w:tcPr>
    <w:tblStylePr w:type="firstRow">
      <w:rPr>
        <w:b/>
        <w:bCs/>
      </w:rPr>
      <w:tblPr/>
      <w:tcPr>
        <w:shd w:color="auto" w:fill="8CE2FF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8CE2FF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007EA7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007EA7" w:themeFill="accent1" w:themeFillShade="bf" w:val="clear"/>
      </w:tcPr>
    </w:tblStylePr>
    <w:tblStylePr w:type="band1Vert">
      <w:tblPr/>
      <w:tcPr>
        <w:shd w:color="auto" w:fill="70DBFF" w:themeFill="accent1" w:themeFillTint="7f" w:val="clear"/>
      </w:tcPr>
    </w:tblStylePr>
    <w:tblStylePr w:type="band1Horz">
      <w:tblPr/>
      <w:tcPr>
        <w:shd w:color="auto" w:fill="70DBFF" w:themeFill="accent1" w:themeFillTint="7f" w:val="clear"/>
      </w:tcPr>
    </w:tblStylePr>
  </w:style>
  <w:style w:styleId="Cuadrculavistosa-nfasis2" w:type="table">
    <w:name w:val="Colorful Grid Accent 2"/>
    <w:basedOn w:val="Tablanormal"/>
    <w:uiPriority w:val="73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0FFF8" w:themeFill="accent2" w:themeFillTint="33" w:val="clear"/>
    </w:tcPr>
    <w:tblStylePr w:type="firstRow">
      <w:rPr>
        <w:b/>
        <w:bCs/>
      </w:rPr>
      <w:tblPr/>
      <w:tcPr>
        <w:shd w:color="auto" w:fill="82FFF1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82FFF1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009585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009585" w:themeFill="accent2" w:themeFillShade="bf" w:val="clear"/>
      </w:tcPr>
    </w:tblStylePr>
    <w:tblStylePr w:type="band1Vert">
      <w:tblPr/>
      <w:tcPr>
        <w:shd w:color="auto" w:fill="64FFEE" w:themeFill="accent2" w:themeFillTint="7f" w:val="clear"/>
      </w:tcPr>
    </w:tblStylePr>
    <w:tblStylePr w:type="band1Horz">
      <w:tblPr/>
      <w:tcPr>
        <w:shd w:color="auto" w:fill="64FFEE" w:themeFill="accent2" w:themeFillTint="7f" w:val="clear"/>
      </w:tcPr>
    </w:tblStylePr>
  </w:style>
  <w:style w:styleId="Cuadrculavistosa-nfasis3" w:type="table">
    <w:name w:val="Colorful Grid Accent 3"/>
    <w:basedOn w:val="Tablanormal"/>
    <w:uiPriority w:val="73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8D6D5" w:themeFill="accent3" w:themeFillTint="33" w:val="clear"/>
    </w:tcPr>
    <w:tblStylePr w:type="firstRow">
      <w:rPr>
        <w:b/>
        <w:bCs/>
      </w:rPr>
      <w:tblPr/>
      <w:tcPr>
        <w:shd w:color="auto" w:fill="F1AFA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1AFA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AE211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AE211C" w:themeFill="accent3" w:themeFillShade="bf" w:val="clear"/>
      </w:tcPr>
    </w:tblStylePr>
    <w:tblStylePr w:type="band1Vert">
      <w:tblPr/>
      <w:tcPr>
        <w:shd w:color="auto" w:fill="EE9B98" w:themeFill="accent3" w:themeFillTint="7f" w:val="clear"/>
      </w:tcPr>
    </w:tblStylePr>
    <w:tblStylePr w:type="band1Horz">
      <w:tblPr/>
      <w:tcPr>
        <w:shd w:color="auto" w:fill="EE9B98" w:themeFill="accent3" w:themeFillTint="7f" w:val="clear"/>
      </w:tcPr>
    </w:tblStylePr>
  </w:style>
  <w:style w:styleId="Cuadrculavistosa-nfasis4" w:type="table">
    <w:name w:val="Colorful Grid Accent 4"/>
    <w:basedOn w:val="Tablanormal"/>
    <w:uiPriority w:val="73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6F6F5" w:themeFill="accent4" w:themeFillTint="33" w:val="clear"/>
    </w:tcPr>
    <w:tblStylePr w:type="firstRow">
      <w:rPr>
        <w:b/>
        <w:bCs/>
      </w:rPr>
      <w:tblPr/>
      <w:tcPr>
        <w:shd w:color="auto" w:fill="EEEEEC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EEEEC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A0A39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A0A39A" w:themeFill="accent4" w:themeFillShade="bf" w:val="clear"/>
      </w:tcPr>
    </w:tblStylePr>
    <w:tblStylePr w:type="band1Vert">
      <w:tblPr/>
      <w:tcPr>
        <w:shd w:color="auto" w:fill="E9EAE8" w:themeFill="accent4" w:themeFillTint="7f" w:val="clear"/>
      </w:tcPr>
    </w:tblStylePr>
    <w:tblStylePr w:type="band1Horz">
      <w:tblPr/>
      <w:tcPr>
        <w:shd w:color="auto" w:fill="E9EAE8" w:themeFill="accent4" w:themeFillTint="7f" w:val="clear"/>
      </w:tcPr>
    </w:tblStylePr>
  </w:style>
  <w:style w:styleId="Cuadrculavistosa-nfasis5" w:type="table">
    <w:name w:val="Colorful Grid Accent 5"/>
    <w:basedOn w:val="Tablanormal"/>
    <w:uiPriority w:val="73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6EEF0" w:themeFill="accent5" w:themeFillTint="33" w:val="clear"/>
    </w:tcPr>
    <w:tblStylePr w:type="firstRow">
      <w:rPr>
        <w:b/>
        <w:bCs/>
      </w:rPr>
      <w:tblPr/>
      <w:tcPr>
        <w:shd w:color="auto" w:fill="CDDEE1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DDEE1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578A90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578A90" w:themeFill="accent5" w:themeFillShade="bf" w:val="clear"/>
      </w:tcPr>
    </w:tblStylePr>
    <w:tblStylePr w:type="band1Vert">
      <w:tblPr/>
      <w:tcPr>
        <w:shd w:color="auto" w:fill="C1D7D9" w:themeFill="accent5" w:themeFillTint="7f" w:val="clear"/>
      </w:tcPr>
    </w:tblStylePr>
    <w:tblStylePr w:type="band1Horz">
      <w:tblPr/>
      <w:tcPr>
        <w:shd w:color="auto" w:fill="C1D7D9" w:themeFill="accent5" w:themeFillTint="7f" w:val="clear"/>
      </w:tcPr>
    </w:tblStylePr>
  </w:style>
  <w:style w:styleId="Cuadrculavistosa-nfasis6" w:type="table">
    <w:name w:val="Colorful Grid Accent 6"/>
    <w:basedOn w:val="Tablanormal"/>
    <w:uiPriority w:val="73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AFFBD" w:themeFill="accent6" w:themeFillTint="33" w:val="clear"/>
    </w:tcPr>
    <w:tblStylePr w:type="firstRow">
      <w:rPr>
        <w:b/>
        <w:bCs/>
      </w:rPr>
      <w:tblPr/>
      <w:tcPr>
        <w:shd w:color="auto" w:fill="F6FF7B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6FF7B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7D8600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7D8600" w:themeFill="accent6" w:themeFillShade="bf" w:val="clear"/>
      </w:tcPr>
    </w:tblStylePr>
    <w:tblStylePr w:type="band1Vert">
      <w:tblPr/>
      <w:tcPr>
        <w:shd w:color="auto" w:fill="F4FF5A" w:themeFill="accent6" w:themeFillTint="7f" w:val="clear"/>
      </w:tcPr>
    </w:tblStylePr>
    <w:tblStylePr w:type="band1Horz">
      <w:tblPr/>
      <w:tcPr>
        <w:shd w:color="auto" w:fill="F4FF5A" w:themeFill="accent6" w:themeFillTint="7f" w:val="clear"/>
      </w:tcPr>
    </w:tblStylePr>
  </w:style>
  <w:style w:styleId="Listavistosa" w:type="table">
    <w:name w:val="Colorful List"/>
    <w:basedOn w:val="Tablanormal"/>
    <w:uiPriority w:val="72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9F8E" w:themeFill="accent2" w:themeFillShade="cc" w:val="clear"/>
      </w:tcPr>
    </w:tblStylePr>
    <w:tblStylePr w:type="lastRow">
      <w:rPr>
        <w:b/>
        <w:bCs/>
        <w:color w:themeColor="accent2" w:themeShade="cc" w:val="009F8E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avistosa-nfasis1" w:type="table">
    <w:name w:val="Colorful List Accent 1"/>
    <w:basedOn w:val="Tablanormal"/>
    <w:uiPriority w:val="72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2F8FF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9F8E" w:themeFill="accent2" w:themeFillShade="cc" w:val="clear"/>
      </w:tcPr>
    </w:tblStylePr>
    <w:tblStylePr w:type="lastRow">
      <w:rPr>
        <w:b/>
        <w:bCs/>
        <w:color w:themeColor="accent2" w:themeShade="cc" w:val="009F8E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8EDFF" w:themeFill="accent1" w:themeFillTint="3f" w:val="clear"/>
      </w:tcPr>
    </w:tblStylePr>
    <w:tblStylePr w:type="band1Horz">
      <w:tblPr/>
      <w:tcPr>
        <w:shd w:color="auto" w:fill="C5F0FF" w:themeFill="accent1" w:themeFillTint="33" w:val="clear"/>
      </w:tcPr>
    </w:tblStylePr>
  </w:style>
  <w:style w:styleId="Listavistosa-nfasis2" w:type="table">
    <w:name w:val="Colorful List Accent 2"/>
    <w:basedOn w:val="Tablanormal"/>
    <w:uiPriority w:val="72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0FFFB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9F8E" w:themeFill="accent2" w:themeFillShade="cc" w:val="clear"/>
      </w:tcPr>
    </w:tblStylePr>
    <w:tblStylePr w:type="lastRow">
      <w:rPr>
        <w:b/>
        <w:bCs/>
        <w:color w:themeColor="accent2" w:themeShade="cc" w:val="009F8E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2FFF6" w:themeFill="accent2" w:themeFillTint="3f" w:val="clear"/>
      </w:tcPr>
    </w:tblStylePr>
    <w:tblStylePr w:type="band1Horz">
      <w:tblPr/>
      <w:tcPr>
        <w:shd w:color="auto" w:fill="C0FFF8" w:themeFill="accent2" w:themeFillTint="33" w:val="clear"/>
      </w:tcPr>
    </w:tblStylePr>
  </w:style>
  <w:style w:styleId="Listavistosa-nfasis3" w:type="table">
    <w:name w:val="Colorful List Accent 3"/>
    <w:basedOn w:val="Tablanormal"/>
    <w:uiPriority w:val="72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BEBEA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ABADA5" w:themeFill="accent4" w:themeFillShade="cc" w:val="clear"/>
      </w:tcPr>
    </w:tblStylePr>
    <w:tblStylePr w:type="lastRow">
      <w:rPr>
        <w:b/>
        <w:bCs/>
        <w:color w:themeColor="accent4" w:themeShade="cc" w:val="ABA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6CDCB" w:themeFill="accent3" w:themeFillTint="3f" w:val="clear"/>
      </w:tcPr>
    </w:tblStylePr>
    <w:tblStylePr w:type="band1Horz">
      <w:tblPr/>
      <w:tcPr>
        <w:shd w:color="auto" w:fill="F8D6D5" w:themeFill="accent3" w:themeFillTint="33" w:val="clear"/>
      </w:tcPr>
    </w:tblStylePr>
  </w:style>
  <w:style w:styleId="Listavistosa-nfasis4" w:type="table">
    <w:name w:val="Colorful List Accent 4"/>
    <w:basedOn w:val="Tablanormal"/>
    <w:uiPriority w:val="72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AFBFA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BA241E" w:themeFill="accent3" w:themeFillShade="cc" w:val="clear"/>
      </w:tcPr>
    </w:tblStylePr>
    <w:tblStylePr w:type="lastRow">
      <w:rPr>
        <w:b/>
        <w:bCs/>
        <w:color w:themeColor="accent3" w:themeShade="cc" w:val="BA241E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4F4F3" w:themeFill="accent4" w:themeFillTint="3f" w:val="clear"/>
      </w:tcPr>
    </w:tblStylePr>
    <w:tblStylePr w:type="band1Horz">
      <w:tblPr/>
      <w:tcPr>
        <w:shd w:color="auto" w:fill="F6F6F5" w:themeFill="accent4" w:themeFillTint="33" w:val="clear"/>
      </w:tcPr>
    </w:tblStylePr>
  </w:style>
  <w:style w:styleId="Listavistosa-nfasis5" w:type="table">
    <w:name w:val="Colorful List Accent 5"/>
    <w:basedOn w:val="Tablanormal"/>
    <w:uiPriority w:val="72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F7F7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869000" w:themeFill="accent6" w:themeFillShade="cc" w:val="clear"/>
      </w:tcPr>
    </w:tblStylePr>
    <w:tblStylePr w:type="lastRow">
      <w:rPr>
        <w:b/>
        <w:bCs/>
        <w:color w:themeColor="accent6" w:themeShade="cc" w:val="86900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0EBEC" w:themeFill="accent5" w:themeFillTint="3f" w:val="clear"/>
      </w:tcPr>
    </w:tblStylePr>
    <w:tblStylePr w:type="band1Horz">
      <w:tblPr/>
      <w:tcPr>
        <w:shd w:color="auto" w:fill="E6EEF0" w:themeFill="accent5" w:themeFillTint="33" w:val="clear"/>
      </w:tcPr>
    </w:tblStylePr>
  </w:style>
  <w:style w:styleId="Listavistosa-nfasis6" w:type="table">
    <w:name w:val="Colorful List Accent 6"/>
    <w:basedOn w:val="Tablanormal"/>
    <w:uiPriority w:val="72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CFFDE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5D949A" w:themeFill="accent5" w:themeFillShade="cc" w:val="clear"/>
      </w:tcPr>
    </w:tblStylePr>
    <w:tblStylePr w:type="lastRow">
      <w:rPr>
        <w:b/>
        <w:bCs/>
        <w:color w:themeColor="accent5" w:themeShade="cc" w:val="5D949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9FFAD" w:themeFill="accent6" w:themeFillTint="3f" w:val="clear"/>
      </w:tcPr>
    </w:tblStylePr>
    <w:tblStylePr w:type="band1Horz">
      <w:tblPr/>
      <w:tcPr>
        <w:shd w:color="auto" w:fill="FAFFBD" w:themeFill="accent6" w:themeFillTint="33" w:val="clear"/>
      </w:tcPr>
    </w:tblStylePr>
  </w:style>
  <w:style w:styleId="Sombreadovistoso" w:type="table">
    <w:name w:val="Colorful Shading"/>
    <w:basedOn w:val="Tablanormal"/>
    <w:uiPriority w:val="71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00C7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0C7B2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styleId="Sombreadovistoso-nfasis1" w:type="table">
    <w:name w:val="Colorful Shading Accent 1"/>
    <w:basedOn w:val="Tablanormal"/>
    <w:uiPriority w:val="71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00C7B2" w:space="0" w:sz="24" w:themeColor="accent2" w:val="single"/>
        <w:left w:color="00A9E0" w:space="0" w:sz="4" w:themeColor="accent1" w:val="single"/>
        <w:bottom w:color="00A9E0" w:space="0" w:sz="4" w:themeColor="accent1" w:val="single"/>
        <w:right w:color="00A9E0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F8FF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0C7B2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6586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6586" w:space="0" w:sz="4" w:themeColor="accent1" w:val="single"/>
          <w:insideV w:val="nil"/>
        </w:tcBorders>
        <w:shd w:color="auto" w:fill="006586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6586" w:themeFill="accent1" w:themeFillShade="99" w:val="clear"/>
      </w:tcPr>
    </w:tblStylePr>
    <w:tblStylePr w:type="band1Vert">
      <w:tblPr/>
      <w:tcPr>
        <w:shd w:color="auto" w:fill="8CE2FF" w:themeFill="accent1" w:themeFillTint="66" w:val="clear"/>
      </w:tcPr>
    </w:tblStylePr>
    <w:tblStylePr w:type="band1Horz">
      <w:tblPr/>
      <w:tcPr>
        <w:shd w:color="auto" w:fill="70DBFF" w:themeFill="accent1" w:themeFillTint="7f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styleId="Sombreadovistoso-nfasis2" w:type="table">
    <w:name w:val="Colorful Shading Accent 2"/>
    <w:basedOn w:val="Tablanormal"/>
    <w:uiPriority w:val="71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00C7B2" w:space="0" w:sz="24" w:themeColor="accent2" w:val="single"/>
        <w:left w:color="00C7B2" w:space="0" w:sz="4" w:themeColor="accent2" w:val="single"/>
        <w:bottom w:color="00C7B2" w:space="0" w:sz="4" w:themeColor="accent2" w:val="single"/>
        <w:right w:color="00C7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0FFFB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0C7B2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776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776A" w:space="0" w:sz="4" w:themeColor="accent2" w:val="single"/>
          <w:insideV w:val="nil"/>
        </w:tcBorders>
        <w:shd w:color="auto" w:fill="00776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776A" w:themeFill="accent2" w:themeFillShade="99" w:val="clear"/>
      </w:tcPr>
    </w:tblStylePr>
    <w:tblStylePr w:type="band1Vert">
      <w:tblPr/>
      <w:tcPr>
        <w:shd w:color="auto" w:fill="82FFF1" w:themeFill="accent2" w:themeFillTint="66" w:val="clear"/>
      </w:tcPr>
    </w:tblStylePr>
    <w:tblStylePr w:type="band1Horz">
      <w:tblPr/>
      <w:tcPr>
        <w:shd w:color="auto" w:fill="64FFEE" w:themeFill="accent2" w:themeFillTint="7f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styleId="Sombreadovistoso-nfasis3" w:type="table">
    <w:name w:val="Colorful Shading Accent 3"/>
    <w:basedOn w:val="Tablanormal"/>
    <w:uiPriority w:val="71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D5D6D2" w:space="0" w:sz="24" w:themeColor="accent4" w:val="single"/>
        <w:left w:color="DE3831" w:space="0" w:sz="4" w:themeColor="accent3" w:val="single"/>
        <w:bottom w:color="DE3831" w:space="0" w:sz="4" w:themeColor="accent3" w:val="single"/>
        <w:right w:color="DE3831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BEA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D5D6D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8B1B16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8B1B16" w:space="0" w:sz="4" w:themeColor="accent3" w:val="single"/>
          <w:insideV w:val="nil"/>
        </w:tcBorders>
        <w:shd w:color="auto" w:fill="8B1B16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8B1B16" w:themeFill="accent3" w:themeFillShade="99" w:val="clear"/>
      </w:tcPr>
    </w:tblStylePr>
    <w:tblStylePr w:type="band1Vert">
      <w:tblPr/>
      <w:tcPr>
        <w:shd w:color="auto" w:fill="F1AFAC" w:themeFill="accent3" w:themeFillTint="66" w:val="clear"/>
      </w:tcPr>
    </w:tblStylePr>
    <w:tblStylePr w:type="band1Horz">
      <w:tblPr/>
      <w:tcPr>
        <w:shd w:color="auto" w:fill="EE9B98" w:themeFill="accent3" w:themeFillTint="7f" w:val="clear"/>
      </w:tcPr>
    </w:tblStylePr>
  </w:style>
  <w:style w:styleId="Sombreadovistoso-nfasis4" w:type="table">
    <w:name w:val="Colorful Shading Accent 4"/>
    <w:basedOn w:val="Tablanormal"/>
    <w:uiPriority w:val="71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DE3831" w:space="0" w:sz="24" w:themeColor="accent3" w:val="single"/>
        <w:left w:color="D5D6D2" w:space="0" w:sz="4" w:themeColor="accent4" w:val="single"/>
        <w:bottom w:color="D5D6D2" w:space="0" w:sz="4" w:themeColor="accent4" w:val="single"/>
        <w:right w:color="D5D6D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FBFA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DE3831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828579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828579" w:space="0" w:sz="4" w:themeColor="accent4" w:val="single"/>
          <w:insideV w:val="nil"/>
        </w:tcBorders>
        <w:shd w:color="auto" w:fill="828579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828579" w:themeFill="accent4" w:themeFillShade="99" w:val="clear"/>
      </w:tcPr>
    </w:tblStylePr>
    <w:tblStylePr w:type="band1Vert">
      <w:tblPr/>
      <w:tcPr>
        <w:shd w:color="auto" w:fill="EEEEEC" w:themeFill="accent4" w:themeFillTint="66" w:val="clear"/>
      </w:tcPr>
    </w:tblStylePr>
    <w:tblStylePr w:type="band1Horz">
      <w:tblPr/>
      <w:tcPr>
        <w:shd w:color="auto" w:fill="E9EAE8" w:themeFill="accent4" w:themeFillTint="7f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styleId="Sombreadovistoso-nfasis5" w:type="table">
    <w:name w:val="Colorful Shading Accent 5"/>
    <w:basedOn w:val="Tablanormal"/>
    <w:uiPriority w:val="71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A8B400" w:space="0" w:sz="24" w:themeColor="accent6" w:val="single"/>
        <w:left w:color="83AFB4" w:space="0" w:sz="4" w:themeColor="accent5" w:val="single"/>
        <w:bottom w:color="83AFB4" w:space="0" w:sz="4" w:themeColor="accent5" w:val="single"/>
        <w:right w:color="83AFB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7F7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A8B400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66F74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66F74" w:space="0" w:sz="4" w:themeColor="accent5" w:val="single"/>
          <w:insideV w:val="nil"/>
        </w:tcBorders>
        <w:shd w:color="auto" w:fill="466F74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66F74" w:themeFill="accent5" w:themeFillShade="99" w:val="clear"/>
      </w:tcPr>
    </w:tblStylePr>
    <w:tblStylePr w:type="band1Vert">
      <w:tblPr/>
      <w:tcPr>
        <w:shd w:color="auto" w:fill="CDDEE1" w:themeFill="accent5" w:themeFillTint="66" w:val="clear"/>
      </w:tcPr>
    </w:tblStylePr>
    <w:tblStylePr w:type="band1Horz">
      <w:tblPr/>
      <w:tcPr>
        <w:shd w:color="auto" w:fill="C1D7D9" w:themeFill="accent5" w:themeFillTint="7f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styleId="Sombreadovistoso-nfasis6" w:type="table">
    <w:name w:val="Colorful Shading Accent 6"/>
    <w:basedOn w:val="Tablanormal"/>
    <w:uiPriority w:val="71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83AFB4" w:space="0" w:sz="24" w:themeColor="accent5" w:val="single"/>
        <w:left w:color="A8B400" w:space="0" w:sz="4" w:themeColor="accent6" w:val="single"/>
        <w:bottom w:color="A8B400" w:space="0" w:sz="4" w:themeColor="accent6" w:val="single"/>
        <w:right w:color="A8B400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FDE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3AF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646C00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646C00" w:space="0" w:sz="4" w:themeColor="accent6" w:val="single"/>
          <w:insideV w:val="nil"/>
        </w:tcBorders>
        <w:shd w:color="auto" w:fill="646C00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646C00" w:themeFill="accent6" w:themeFillShade="99" w:val="clear"/>
      </w:tcPr>
    </w:tblStylePr>
    <w:tblStylePr w:type="band1Vert">
      <w:tblPr/>
      <w:tcPr>
        <w:shd w:color="auto" w:fill="F6FF7B" w:themeFill="accent6" w:themeFillTint="66" w:val="clear"/>
      </w:tcPr>
    </w:tblStylePr>
    <w:tblStylePr w:type="band1Horz">
      <w:tblPr/>
      <w:tcPr>
        <w:shd w:color="auto" w:fill="F4FF5A" w:themeFill="accent6" w:themeFillTint="7f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styleId="Listaoscura" w:type="table">
    <w:name w:val="Dark List"/>
    <w:basedOn w:val="Tablanormal"/>
    <w:uiPriority w:val="70"/>
    <w:semiHidden/>
    <w:unhideWhenUsed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Listaoscura-nfasis1" w:type="table">
    <w:name w:val="Dark List Accent 1"/>
    <w:basedOn w:val="Tablanormal"/>
    <w:uiPriority w:val="70"/>
    <w:semiHidden/>
    <w:unhideWhenUsed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A9E0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536F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7EA7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7EA7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7EA7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7EA7" w:themeFill="accent1" w:themeFillShade="bf" w:val="clear"/>
      </w:tcPr>
    </w:tblStylePr>
  </w:style>
  <w:style w:styleId="Listaoscura-nfasis2" w:type="table">
    <w:name w:val="Dark List Accent 2"/>
    <w:basedOn w:val="Tablanormal"/>
    <w:uiPriority w:val="70"/>
    <w:semiHidden/>
    <w:unhideWhenUsed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C7B2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6358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9585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9585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9585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9585" w:themeFill="accent2" w:themeFillShade="bf" w:val="clear"/>
      </w:tcPr>
    </w:tblStylePr>
  </w:style>
  <w:style w:styleId="Listaoscura-nfasis3" w:type="table">
    <w:name w:val="Dark List Accent 3"/>
    <w:basedOn w:val="Tablanormal"/>
    <w:uiPriority w:val="70"/>
    <w:semiHidden/>
    <w:unhideWhenUsed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DE3831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741612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AE211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AE211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E211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E211C" w:themeFill="accent3" w:themeFillShade="bf" w:val="clear"/>
      </w:tcPr>
    </w:tblStylePr>
  </w:style>
  <w:style w:styleId="Listaoscura-nfasis4" w:type="table">
    <w:name w:val="Dark List Accent 4"/>
    <w:basedOn w:val="Tablanormal"/>
    <w:uiPriority w:val="70"/>
    <w:semiHidden/>
    <w:unhideWhenUsed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D5D6D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B6E64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A0A39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A0A39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0A39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0A39A" w:themeFill="accent4" w:themeFillShade="bf" w:val="clear"/>
      </w:tcPr>
    </w:tblStylePr>
  </w:style>
  <w:style w:styleId="Listaoscura-nfasis5" w:type="table">
    <w:name w:val="Dark List Accent 5"/>
    <w:basedOn w:val="Tablanormal"/>
    <w:uiPriority w:val="70"/>
    <w:semiHidden/>
    <w:unhideWhenUsed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3AFB4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A5C60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78A90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78A90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A90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A90" w:themeFill="accent5" w:themeFillShade="bf" w:val="clear"/>
      </w:tcPr>
    </w:tblStylePr>
  </w:style>
  <w:style w:styleId="Listaoscura-nfasis6" w:type="table">
    <w:name w:val="Dark List Accent 6"/>
    <w:basedOn w:val="Tablanormal"/>
    <w:uiPriority w:val="70"/>
    <w:semiHidden/>
    <w:unhideWhenUsed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A8B400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535900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D8600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D8600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D8600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D8600" w:themeFill="accent6" w:themeFillShade="bf" w:val="clear"/>
      </w:tcPr>
    </w:tblStylePr>
  </w:style>
  <w:style w:styleId="Tablaconcuadrcula1clara" w:type="table">
    <w:name w:val="Grid Table 1 Light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Tablaconcuadrcula1clara-nfasis1" w:type="table">
    <w:name w:val="Grid Table 1 Light Accent 1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color="8CE2FF" w:space="0" w:sz="4" w:themeColor="accent1" w:themeTint="66" w:val="single"/>
        <w:left w:color="8CE2FF" w:space="0" w:sz="4" w:themeColor="accent1" w:themeTint="66" w:val="single"/>
        <w:bottom w:color="8CE2FF" w:space="0" w:sz="4" w:themeColor="accent1" w:themeTint="66" w:val="single"/>
        <w:right w:color="8CE2FF" w:space="0" w:sz="4" w:themeColor="accent1" w:themeTint="66" w:val="single"/>
        <w:insideH w:color="8CE2FF" w:space="0" w:sz="4" w:themeColor="accent1" w:themeTint="66" w:val="single"/>
        <w:insideV w:color="8CE2FF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53D4FF" w:space="0" w:sz="12" w:themeColor="accent1" w:val="single"/>
        </w:tcBorders>
      </w:tcPr>
    </w:tblStylePr>
    <w:tblStylePr w:type="lastRow">
      <w:rPr>
        <w:b/>
        <w:bCs/>
      </w:rPr>
      <w:tblPr/>
      <w:tcPr>
        <w:tcBorders>
          <w:top w:color="53D4FF" w:space="0" w:sz="2" w:themeColor="accent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Tablaconcuadrcula1Claro-nfasis2" w:type="table">
    <w:name w:val="Grid Table 1 Light Accent 2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color="82FFF1" w:space="0" w:sz="4" w:themeColor="accent2" w:themeTint="66" w:val="single"/>
        <w:left w:color="82FFF1" w:space="0" w:sz="4" w:themeColor="accent2" w:themeTint="66" w:val="single"/>
        <w:bottom w:color="82FFF1" w:space="0" w:sz="4" w:themeColor="accent2" w:themeTint="66" w:val="single"/>
        <w:right w:color="82FFF1" w:space="0" w:sz="4" w:themeColor="accent2" w:themeTint="66" w:val="single"/>
        <w:insideH w:color="82FFF1" w:space="0" w:sz="4" w:themeColor="accent2" w:themeTint="66" w:val="single"/>
        <w:insideV w:color="82FFF1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44FFEB" w:space="0" w:sz="12" w:themeColor="accent2" w:val="single"/>
        </w:tcBorders>
      </w:tcPr>
    </w:tblStylePr>
    <w:tblStylePr w:type="lastRow">
      <w:rPr>
        <w:b/>
        <w:bCs/>
      </w:rPr>
      <w:tblPr/>
      <w:tcPr>
        <w:tcBorders>
          <w:top w:color="44FFEB" w:space="0" w:sz="2" w:themeColor="accent2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Tablaconcuadrcula1clara-nfasis3" w:type="table">
    <w:name w:val="Grid Table 1 Light Accent 3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color="F1AFAC" w:space="0" w:sz="4" w:themeColor="accent3" w:themeTint="66" w:val="single"/>
        <w:left w:color="F1AFAC" w:space="0" w:sz="4" w:themeColor="accent3" w:themeTint="66" w:val="single"/>
        <w:bottom w:color="F1AFAC" w:space="0" w:sz="4" w:themeColor="accent3" w:themeTint="66" w:val="single"/>
        <w:right w:color="F1AFAC" w:space="0" w:sz="4" w:themeColor="accent3" w:themeTint="66" w:val="single"/>
        <w:insideH w:color="F1AFAC" w:space="0" w:sz="4" w:themeColor="accent3" w:themeTint="66" w:val="single"/>
        <w:insideV w:color="F1AFA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EB8783" w:space="0" w:sz="12" w:themeColor="accent3" w:val="single"/>
        </w:tcBorders>
      </w:tcPr>
    </w:tblStylePr>
    <w:tblStylePr w:type="lastRow">
      <w:rPr>
        <w:b/>
        <w:bCs/>
      </w:rPr>
      <w:tblPr/>
      <w:tcPr>
        <w:tcBorders>
          <w:top w:color="EB8783" w:space="0" w:sz="2" w:themeColor="accent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Tablaconcuadrcula1clara-nfasis4" w:type="table">
    <w:name w:val="Grid Table 1 Light Accent 4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color="EEEEEC" w:space="0" w:sz="4" w:themeColor="accent4" w:themeTint="66" w:val="single"/>
        <w:left w:color="EEEEEC" w:space="0" w:sz="4" w:themeColor="accent4" w:themeTint="66" w:val="single"/>
        <w:bottom w:color="EEEEEC" w:space="0" w:sz="4" w:themeColor="accent4" w:themeTint="66" w:val="single"/>
        <w:right w:color="EEEEEC" w:space="0" w:sz="4" w:themeColor="accent4" w:themeTint="66" w:val="single"/>
        <w:insideH w:color="EEEEEC" w:space="0" w:sz="4" w:themeColor="accent4" w:themeTint="66" w:val="single"/>
        <w:insideV w:color="EEEEEC" w:space="0" w:sz="4" w:themeColor="accent4" w:themeTint="66" w:val="single"/>
      </w:tblBorders>
    </w:tblPr>
    <w:tblStylePr w:type="firstRow">
      <w:rPr>
        <w:b/>
        <w:bCs/>
      </w:rPr>
      <w:tblPr/>
      <w:tcPr>
        <w:tcBorders>
          <w:bottom w:color="E5E6E3" w:space="0" w:sz="12" w:themeColor="accent4" w:val="single"/>
        </w:tcBorders>
      </w:tcPr>
    </w:tblStylePr>
    <w:tblStylePr w:type="lastRow">
      <w:rPr>
        <w:b/>
        <w:bCs/>
      </w:rPr>
      <w:tblPr/>
      <w:tcPr>
        <w:tcBorders>
          <w:top w:color="E5E6E3" w:space="0" w:sz="2" w:themeColor="accent4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Tablaconcuadrcula1clara-nfasis5" w:type="table">
    <w:name w:val="Grid Table 1 Light Accent 5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color="CDDEE1" w:space="0" w:sz="4" w:themeColor="accent5" w:themeTint="66" w:val="single"/>
        <w:left w:color="CDDEE1" w:space="0" w:sz="4" w:themeColor="accent5" w:themeTint="66" w:val="single"/>
        <w:bottom w:color="CDDEE1" w:space="0" w:sz="4" w:themeColor="accent5" w:themeTint="66" w:val="single"/>
        <w:right w:color="CDDEE1" w:space="0" w:sz="4" w:themeColor="accent5" w:themeTint="66" w:val="single"/>
        <w:insideH w:color="CDDEE1" w:space="0" w:sz="4" w:themeColor="accent5" w:themeTint="66" w:val="single"/>
        <w:insideV w:color="CDDEE1" w:space="0" w:sz="4" w:themeColor="accent5" w:themeTint="66" w:val="single"/>
      </w:tblBorders>
    </w:tblPr>
    <w:tblStylePr w:type="firstRow">
      <w:rPr>
        <w:b/>
        <w:bCs/>
      </w:rPr>
      <w:tblPr/>
      <w:tcPr>
        <w:tcBorders>
          <w:bottom w:color="B4CED2" w:space="0" w:sz="12" w:themeColor="accent5" w:val="single"/>
        </w:tcBorders>
      </w:tcPr>
    </w:tblStylePr>
    <w:tblStylePr w:type="lastRow">
      <w:rPr>
        <w:b/>
        <w:bCs/>
      </w:rPr>
      <w:tblPr/>
      <w:tcPr>
        <w:tcBorders>
          <w:top w:color="B4CED2" w:space="0" w:sz="2" w:themeColor="accent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Tablaconcuadrcula1clara-nfasis6" w:type="table">
    <w:name w:val="Grid Table 1 Light Accent 6"/>
    <w:basedOn w:val="Tabla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color="F6FF7B" w:space="0" w:sz="4" w:themeColor="accent6" w:themeTint="66" w:val="single"/>
        <w:left w:color="F6FF7B" w:space="0" w:sz="4" w:themeColor="accent6" w:themeTint="66" w:val="single"/>
        <w:bottom w:color="F6FF7B" w:space="0" w:sz="4" w:themeColor="accent6" w:themeTint="66" w:val="single"/>
        <w:right w:color="F6FF7B" w:space="0" w:sz="4" w:themeColor="accent6" w:themeTint="66" w:val="single"/>
        <w:insideH w:color="F6FF7B" w:space="0" w:sz="4" w:themeColor="accent6" w:themeTint="66" w:val="single"/>
        <w:insideV w:color="F6FF7B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1FF39" w:space="0" w:sz="12" w:themeColor="accent6" w:val="single"/>
        </w:tcBorders>
      </w:tcPr>
    </w:tblStylePr>
    <w:tblStylePr w:type="lastRow">
      <w:rPr>
        <w:b/>
        <w:bCs/>
      </w:rPr>
      <w:tblPr/>
      <w:tcPr>
        <w:tcBorders>
          <w:top w:color="F1FF39" w:space="0" w:sz="2" w:themeColor="accent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Tabladecuadrcula2" w:type="table">
    <w:name w:val="Grid Table 2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aconcuadrcula2-nfasis1" w:type="table">
    <w:name w:val="Grid Table 2 Accent 1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53D4FF" w:space="0" w:sz="2" w:themeColor="accent1" w:themeTint="99" w:val="single"/>
        <w:bottom w:color="53D4FF" w:space="0" w:sz="2" w:themeColor="accent1" w:themeTint="99" w:val="single"/>
        <w:insideH w:color="53D4FF" w:space="0" w:sz="2" w:themeColor="accent1" w:themeTint="99" w:val="single"/>
        <w:insideV w:color="53D4FF" w:space="0" w:sz="2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53D4FF" w:space="0" w:sz="12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53D4FF" w:space="0" w:sz="2" w:themeColor="accent1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5F0FF" w:themeFill="accent1" w:themeFillTint="33" w:val="clear"/>
      </w:tcPr>
    </w:tblStylePr>
    <w:tblStylePr w:type="band1Horz">
      <w:tblPr/>
      <w:tcPr>
        <w:shd w:color="auto" w:fill="C5F0FF" w:themeFill="accent1" w:themeFillTint="33" w:val="clear"/>
      </w:tcPr>
    </w:tblStylePr>
  </w:style>
  <w:style w:styleId="Tablaconcuadrcula2-nfasis2" w:type="table">
    <w:name w:val="Grid Table 2 Accent 2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44FFEB" w:space="0" w:sz="2" w:themeColor="accent2" w:themeTint="99" w:val="single"/>
        <w:bottom w:color="44FFEB" w:space="0" w:sz="2" w:themeColor="accent2" w:themeTint="99" w:val="single"/>
        <w:insideH w:color="44FFEB" w:space="0" w:sz="2" w:themeColor="accent2" w:themeTint="99" w:val="single"/>
        <w:insideV w:color="44FFEB" w:space="0" w:sz="2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44FFEB" w:space="0" w:sz="12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44FFEB" w:space="0" w:sz="2" w:themeColor="accent2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0FFF8" w:themeFill="accent2" w:themeFillTint="33" w:val="clear"/>
      </w:tcPr>
    </w:tblStylePr>
    <w:tblStylePr w:type="band1Horz">
      <w:tblPr/>
      <w:tcPr>
        <w:shd w:color="auto" w:fill="C0FFF8" w:themeFill="accent2" w:themeFillTint="33" w:val="clear"/>
      </w:tcPr>
    </w:tblStylePr>
  </w:style>
  <w:style w:styleId="Tablaconcuadrcula2-nfasis3" w:type="table">
    <w:name w:val="Grid Table 2 Accent 3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EB8783" w:space="0" w:sz="2" w:themeColor="accent3" w:themeTint="99" w:val="single"/>
        <w:bottom w:color="EB8783" w:space="0" w:sz="2" w:themeColor="accent3" w:themeTint="99" w:val="single"/>
        <w:insideH w:color="EB8783" w:space="0" w:sz="2" w:themeColor="accent3" w:themeTint="99" w:val="single"/>
        <w:insideV w:color="EB8783" w:space="0" w:sz="2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EB8783" w:space="0" w:sz="12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EB8783" w:space="0" w:sz="2" w:themeColor="accent3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8D6D5" w:themeFill="accent3" w:themeFillTint="33" w:val="clear"/>
      </w:tcPr>
    </w:tblStylePr>
    <w:tblStylePr w:type="band1Horz">
      <w:tblPr/>
      <w:tcPr>
        <w:shd w:color="auto" w:fill="F8D6D5" w:themeFill="accent3" w:themeFillTint="33" w:val="clear"/>
      </w:tcPr>
    </w:tblStylePr>
  </w:style>
  <w:style w:styleId="Tablaconcuadrcula2-nfasis4" w:type="table">
    <w:name w:val="Grid Table 2 Accent 4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E5E6E3" w:space="0" w:sz="2" w:themeColor="accent4" w:themeTint="99" w:val="single"/>
        <w:bottom w:color="E5E6E3" w:space="0" w:sz="2" w:themeColor="accent4" w:themeTint="99" w:val="single"/>
        <w:insideH w:color="E5E6E3" w:space="0" w:sz="2" w:themeColor="accent4" w:themeTint="99" w:val="single"/>
        <w:insideV w:color="E5E6E3" w:space="0" w:sz="2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E5E6E3" w:space="0" w:sz="12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E5E6E3" w:space="0" w:sz="2" w:themeColor="accent4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6F6F5" w:themeFill="accent4" w:themeFillTint="33" w:val="clear"/>
      </w:tcPr>
    </w:tblStylePr>
    <w:tblStylePr w:type="band1Horz">
      <w:tblPr/>
      <w:tcPr>
        <w:shd w:color="auto" w:fill="F6F6F5" w:themeFill="accent4" w:themeFillTint="33" w:val="clear"/>
      </w:tcPr>
    </w:tblStylePr>
  </w:style>
  <w:style w:styleId="Tablaconcuadrcula2-nfasis5" w:type="table">
    <w:name w:val="Grid Table 2 Accent 5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B4CED2" w:space="0" w:sz="2" w:themeColor="accent5" w:themeTint="99" w:val="single"/>
        <w:bottom w:color="B4CED2" w:space="0" w:sz="2" w:themeColor="accent5" w:themeTint="99" w:val="single"/>
        <w:insideH w:color="B4CED2" w:space="0" w:sz="2" w:themeColor="accent5" w:themeTint="99" w:val="single"/>
        <w:insideV w:color="B4CED2" w:space="0" w:sz="2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B4CED2" w:space="0" w:sz="12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B4CED2" w:space="0" w:sz="2" w:themeColor="accent5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E6EEF0" w:themeFill="accent5" w:themeFillTint="33" w:val="clear"/>
      </w:tcPr>
    </w:tblStylePr>
    <w:tblStylePr w:type="band1Horz">
      <w:tblPr/>
      <w:tcPr>
        <w:shd w:color="auto" w:fill="E6EEF0" w:themeFill="accent5" w:themeFillTint="33" w:val="clear"/>
      </w:tcPr>
    </w:tblStylePr>
  </w:style>
  <w:style w:styleId="Tablaconcuadrcula2-nfasis6" w:type="table">
    <w:name w:val="Grid Table 2 Accent 6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F1FF39" w:space="0" w:sz="2" w:themeColor="accent6" w:themeTint="99" w:val="single"/>
        <w:bottom w:color="F1FF39" w:space="0" w:sz="2" w:themeColor="accent6" w:themeTint="99" w:val="single"/>
        <w:insideH w:color="F1FF39" w:space="0" w:sz="2" w:themeColor="accent6" w:themeTint="99" w:val="single"/>
        <w:insideV w:color="F1FF39" w:space="0" w:sz="2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F1FF39" w:space="0" w:sz="12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F1FF39" w:space="0" w:sz="2" w:themeColor="accent6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AFFBD" w:themeFill="accent6" w:themeFillTint="33" w:val="clear"/>
      </w:tcPr>
    </w:tblStylePr>
    <w:tblStylePr w:type="band1Horz">
      <w:tblPr/>
      <w:tcPr>
        <w:shd w:color="auto" w:fill="FAFFBD" w:themeFill="accent6" w:themeFillTint="33" w:val="clear"/>
      </w:tcPr>
    </w:tblStylePr>
  </w:style>
  <w:style w:styleId="Tabladecuadrcula3" w:type="table">
    <w:name w:val="Grid Table 3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val="single"/>
        </w:tcBorders>
      </w:tcPr>
    </w:tblStylePr>
    <w:tblStylePr w:type="nwCell">
      <w:tblPr/>
      <w:tcPr>
        <w:tcBorders>
          <w:bottom w:color="666666" w:space="0" w:sz="4" w:themeColor="text1" w:val="single"/>
        </w:tcBorders>
      </w:tcPr>
    </w:tblStylePr>
    <w:tblStylePr w:type="seCell">
      <w:tblPr/>
      <w:tcPr>
        <w:tcBorders>
          <w:top w:color="666666" w:space="0" w:sz="4" w:themeColor="text1" w:val="single"/>
        </w:tcBorders>
      </w:tcPr>
    </w:tblStylePr>
    <w:tblStylePr w:type="swCell">
      <w:tblPr/>
      <w:tcPr>
        <w:tcBorders>
          <w:top w:color="666666" w:space="0" w:sz="4" w:themeColor="text1" w:val="single"/>
        </w:tcBorders>
      </w:tcPr>
    </w:tblStylePr>
  </w:style>
  <w:style w:styleId="Tablaconcuadrcula3-nfasis1" w:type="table">
    <w:name w:val="Grid Table 3 Accent 1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53D4FF" w:space="0" w:sz="4" w:themeColor="accent1" w:themeTint="99" w:val="single"/>
        <w:left w:color="53D4FF" w:space="0" w:sz="4" w:themeColor="accent1" w:themeTint="99" w:val="single"/>
        <w:bottom w:color="53D4FF" w:space="0" w:sz="4" w:themeColor="accent1" w:themeTint="99" w:val="single"/>
        <w:right w:color="53D4FF" w:space="0" w:sz="4" w:themeColor="accent1" w:themeTint="99" w:val="single"/>
        <w:insideH w:color="53D4FF" w:space="0" w:sz="4" w:themeColor="accent1" w:themeTint="99" w:val="single"/>
        <w:insideV w:color="53D4FF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5F0FF" w:themeFill="accent1" w:themeFillTint="33" w:val="clear"/>
      </w:tcPr>
    </w:tblStylePr>
    <w:tblStylePr w:type="band1Horz">
      <w:tblPr/>
      <w:tcPr>
        <w:shd w:color="auto" w:fill="C5F0FF" w:themeFill="accent1" w:themeFillTint="33" w:val="clear"/>
      </w:tcPr>
    </w:tblStylePr>
    <w:tblStylePr w:type="neCell">
      <w:tblPr/>
      <w:tcPr>
        <w:tcBorders>
          <w:bottom w:color="53D4FF" w:space="0" w:sz="4" w:themeColor="accent1" w:val="single"/>
        </w:tcBorders>
      </w:tcPr>
    </w:tblStylePr>
    <w:tblStylePr w:type="nwCell">
      <w:tblPr/>
      <w:tcPr>
        <w:tcBorders>
          <w:bottom w:color="53D4FF" w:space="0" w:sz="4" w:themeColor="accent1" w:val="single"/>
        </w:tcBorders>
      </w:tcPr>
    </w:tblStylePr>
    <w:tblStylePr w:type="seCell">
      <w:tblPr/>
      <w:tcPr>
        <w:tcBorders>
          <w:top w:color="53D4FF" w:space="0" w:sz="4" w:themeColor="accent1" w:val="single"/>
        </w:tcBorders>
      </w:tcPr>
    </w:tblStylePr>
    <w:tblStylePr w:type="swCell">
      <w:tblPr/>
      <w:tcPr>
        <w:tcBorders>
          <w:top w:color="53D4FF" w:space="0" w:sz="4" w:themeColor="accent1" w:val="single"/>
        </w:tcBorders>
      </w:tcPr>
    </w:tblStylePr>
  </w:style>
  <w:style w:styleId="Tablaconcuadrcula3-nfasis2" w:type="table">
    <w:name w:val="Grid Table 3 Accent 2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44FFEB" w:space="0" w:sz="4" w:themeColor="accent2" w:themeTint="99" w:val="single"/>
        <w:left w:color="44FFEB" w:space="0" w:sz="4" w:themeColor="accent2" w:themeTint="99" w:val="single"/>
        <w:bottom w:color="44FFEB" w:space="0" w:sz="4" w:themeColor="accent2" w:themeTint="99" w:val="single"/>
        <w:right w:color="44FFEB" w:space="0" w:sz="4" w:themeColor="accent2" w:themeTint="99" w:val="single"/>
        <w:insideH w:color="44FFEB" w:space="0" w:sz="4" w:themeColor="accent2" w:themeTint="99" w:val="single"/>
        <w:insideV w:color="44FFEB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0FFF8" w:themeFill="accent2" w:themeFillTint="33" w:val="clear"/>
      </w:tcPr>
    </w:tblStylePr>
    <w:tblStylePr w:type="band1Horz">
      <w:tblPr/>
      <w:tcPr>
        <w:shd w:color="auto" w:fill="C0FFF8" w:themeFill="accent2" w:themeFillTint="33" w:val="clear"/>
      </w:tcPr>
    </w:tblStylePr>
    <w:tblStylePr w:type="neCell">
      <w:tblPr/>
      <w:tcPr>
        <w:tcBorders>
          <w:bottom w:color="44FFEB" w:space="0" w:sz="4" w:themeColor="accent2" w:val="single"/>
        </w:tcBorders>
      </w:tcPr>
    </w:tblStylePr>
    <w:tblStylePr w:type="nwCell">
      <w:tblPr/>
      <w:tcPr>
        <w:tcBorders>
          <w:bottom w:color="44FFEB" w:space="0" w:sz="4" w:themeColor="accent2" w:val="single"/>
        </w:tcBorders>
      </w:tcPr>
    </w:tblStylePr>
    <w:tblStylePr w:type="seCell">
      <w:tblPr/>
      <w:tcPr>
        <w:tcBorders>
          <w:top w:color="44FFEB" w:space="0" w:sz="4" w:themeColor="accent2" w:val="single"/>
        </w:tcBorders>
      </w:tcPr>
    </w:tblStylePr>
    <w:tblStylePr w:type="swCell">
      <w:tblPr/>
      <w:tcPr>
        <w:tcBorders>
          <w:top w:color="44FFEB" w:space="0" w:sz="4" w:themeColor="accent2" w:val="single"/>
        </w:tcBorders>
      </w:tcPr>
    </w:tblStylePr>
  </w:style>
  <w:style w:styleId="Tablaconcuadrcula3-nfasis3" w:type="table">
    <w:name w:val="Grid Table 3 Accent 3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EB8783" w:space="0" w:sz="4" w:themeColor="accent3" w:themeTint="99" w:val="single"/>
        <w:left w:color="EB8783" w:space="0" w:sz="4" w:themeColor="accent3" w:themeTint="99" w:val="single"/>
        <w:bottom w:color="EB8783" w:space="0" w:sz="4" w:themeColor="accent3" w:themeTint="99" w:val="single"/>
        <w:right w:color="EB8783" w:space="0" w:sz="4" w:themeColor="accent3" w:themeTint="99" w:val="single"/>
        <w:insideH w:color="EB8783" w:space="0" w:sz="4" w:themeColor="accent3" w:themeTint="99" w:val="single"/>
        <w:insideV w:color="EB8783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8D6D5" w:themeFill="accent3" w:themeFillTint="33" w:val="clear"/>
      </w:tcPr>
    </w:tblStylePr>
    <w:tblStylePr w:type="band1Horz">
      <w:tblPr/>
      <w:tcPr>
        <w:shd w:color="auto" w:fill="F8D6D5" w:themeFill="accent3" w:themeFillTint="33" w:val="clear"/>
      </w:tcPr>
    </w:tblStylePr>
    <w:tblStylePr w:type="neCell">
      <w:tblPr/>
      <w:tcPr>
        <w:tcBorders>
          <w:bottom w:color="EB8783" w:space="0" w:sz="4" w:themeColor="accent3" w:val="single"/>
        </w:tcBorders>
      </w:tcPr>
    </w:tblStylePr>
    <w:tblStylePr w:type="nwCell">
      <w:tblPr/>
      <w:tcPr>
        <w:tcBorders>
          <w:bottom w:color="EB8783" w:space="0" w:sz="4" w:themeColor="accent3" w:val="single"/>
        </w:tcBorders>
      </w:tcPr>
    </w:tblStylePr>
    <w:tblStylePr w:type="seCell">
      <w:tblPr/>
      <w:tcPr>
        <w:tcBorders>
          <w:top w:color="EB8783" w:space="0" w:sz="4" w:themeColor="accent3" w:val="single"/>
        </w:tcBorders>
      </w:tcPr>
    </w:tblStylePr>
    <w:tblStylePr w:type="swCell">
      <w:tblPr/>
      <w:tcPr>
        <w:tcBorders>
          <w:top w:color="EB8783" w:space="0" w:sz="4" w:themeColor="accent3" w:val="single"/>
        </w:tcBorders>
      </w:tcPr>
    </w:tblStylePr>
  </w:style>
  <w:style w:styleId="Tablaconcuadrcula3-nfasis4" w:type="table">
    <w:name w:val="Grid Table 3 Accent 4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E5E6E3" w:space="0" w:sz="4" w:themeColor="accent4" w:themeTint="99" w:val="single"/>
        <w:left w:color="E5E6E3" w:space="0" w:sz="4" w:themeColor="accent4" w:themeTint="99" w:val="single"/>
        <w:bottom w:color="E5E6E3" w:space="0" w:sz="4" w:themeColor="accent4" w:themeTint="99" w:val="single"/>
        <w:right w:color="E5E6E3" w:space="0" w:sz="4" w:themeColor="accent4" w:themeTint="99" w:val="single"/>
        <w:insideH w:color="E5E6E3" w:space="0" w:sz="4" w:themeColor="accent4" w:themeTint="99" w:val="single"/>
        <w:insideV w:color="E5E6E3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6F6F5" w:themeFill="accent4" w:themeFillTint="33" w:val="clear"/>
      </w:tcPr>
    </w:tblStylePr>
    <w:tblStylePr w:type="band1Horz">
      <w:tblPr/>
      <w:tcPr>
        <w:shd w:color="auto" w:fill="F6F6F5" w:themeFill="accent4" w:themeFillTint="33" w:val="clear"/>
      </w:tcPr>
    </w:tblStylePr>
    <w:tblStylePr w:type="neCell">
      <w:tblPr/>
      <w:tcPr>
        <w:tcBorders>
          <w:bottom w:color="E5E6E3" w:space="0" w:sz="4" w:themeColor="accent4" w:val="single"/>
        </w:tcBorders>
      </w:tcPr>
    </w:tblStylePr>
    <w:tblStylePr w:type="nwCell">
      <w:tblPr/>
      <w:tcPr>
        <w:tcBorders>
          <w:bottom w:color="E5E6E3" w:space="0" w:sz="4" w:themeColor="accent4" w:val="single"/>
        </w:tcBorders>
      </w:tcPr>
    </w:tblStylePr>
    <w:tblStylePr w:type="seCell">
      <w:tblPr/>
      <w:tcPr>
        <w:tcBorders>
          <w:top w:color="E5E6E3" w:space="0" w:sz="4" w:themeColor="accent4" w:val="single"/>
        </w:tcBorders>
      </w:tcPr>
    </w:tblStylePr>
    <w:tblStylePr w:type="swCell">
      <w:tblPr/>
      <w:tcPr>
        <w:tcBorders>
          <w:top w:color="E5E6E3" w:space="0" w:sz="4" w:themeColor="accent4" w:val="single"/>
        </w:tcBorders>
      </w:tcPr>
    </w:tblStylePr>
  </w:style>
  <w:style w:styleId="Tablaconcuadrcula3-nfasis5" w:type="table">
    <w:name w:val="Grid Table 3 Accent 5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B4CED2" w:space="0" w:sz="4" w:themeColor="accent5" w:themeTint="99" w:val="single"/>
        <w:left w:color="B4CED2" w:space="0" w:sz="4" w:themeColor="accent5" w:themeTint="99" w:val="single"/>
        <w:bottom w:color="B4CED2" w:space="0" w:sz="4" w:themeColor="accent5" w:themeTint="99" w:val="single"/>
        <w:right w:color="B4CED2" w:space="0" w:sz="4" w:themeColor="accent5" w:themeTint="99" w:val="single"/>
        <w:insideH w:color="B4CED2" w:space="0" w:sz="4" w:themeColor="accent5" w:themeTint="99" w:val="single"/>
        <w:insideV w:color="B4CED2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6EEF0" w:themeFill="accent5" w:themeFillTint="33" w:val="clear"/>
      </w:tcPr>
    </w:tblStylePr>
    <w:tblStylePr w:type="band1Horz">
      <w:tblPr/>
      <w:tcPr>
        <w:shd w:color="auto" w:fill="E6EEF0" w:themeFill="accent5" w:themeFillTint="33" w:val="clear"/>
      </w:tcPr>
    </w:tblStylePr>
    <w:tblStylePr w:type="neCell">
      <w:tblPr/>
      <w:tcPr>
        <w:tcBorders>
          <w:bottom w:color="B4CED2" w:space="0" w:sz="4" w:themeColor="accent5" w:val="single"/>
        </w:tcBorders>
      </w:tcPr>
    </w:tblStylePr>
    <w:tblStylePr w:type="nwCell">
      <w:tblPr/>
      <w:tcPr>
        <w:tcBorders>
          <w:bottom w:color="B4CED2" w:space="0" w:sz="4" w:themeColor="accent5" w:val="single"/>
        </w:tcBorders>
      </w:tcPr>
    </w:tblStylePr>
    <w:tblStylePr w:type="seCell">
      <w:tblPr/>
      <w:tcPr>
        <w:tcBorders>
          <w:top w:color="B4CED2" w:space="0" w:sz="4" w:themeColor="accent5" w:val="single"/>
        </w:tcBorders>
      </w:tcPr>
    </w:tblStylePr>
    <w:tblStylePr w:type="swCell">
      <w:tblPr/>
      <w:tcPr>
        <w:tcBorders>
          <w:top w:color="B4CED2" w:space="0" w:sz="4" w:themeColor="accent5" w:val="single"/>
        </w:tcBorders>
      </w:tcPr>
    </w:tblStylePr>
  </w:style>
  <w:style w:styleId="Tablaconcuadrcula3-nfasis6" w:type="table">
    <w:name w:val="Grid Table 3 Accent 6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F1FF39" w:space="0" w:sz="4" w:themeColor="accent6" w:themeTint="99" w:val="single"/>
        <w:left w:color="F1FF39" w:space="0" w:sz="4" w:themeColor="accent6" w:themeTint="99" w:val="single"/>
        <w:bottom w:color="F1FF39" w:space="0" w:sz="4" w:themeColor="accent6" w:themeTint="99" w:val="single"/>
        <w:right w:color="F1FF39" w:space="0" w:sz="4" w:themeColor="accent6" w:themeTint="99" w:val="single"/>
        <w:insideH w:color="F1FF39" w:space="0" w:sz="4" w:themeColor="accent6" w:themeTint="99" w:val="single"/>
        <w:insideV w:color="F1FF39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AFFBD" w:themeFill="accent6" w:themeFillTint="33" w:val="clear"/>
      </w:tcPr>
    </w:tblStylePr>
    <w:tblStylePr w:type="band1Horz">
      <w:tblPr/>
      <w:tcPr>
        <w:shd w:color="auto" w:fill="FAFFBD" w:themeFill="accent6" w:themeFillTint="33" w:val="clear"/>
      </w:tcPr>
    </w:tblStylePr>
    <w:tblStylePr w:type="neCell">
      <w:tblPr/>
      <w:tcPr>
        <w:tcBorders>
          <w:bottom w:color="F1FF39" w:space="0" w:sz="4" w:themeColor="accent6" w:val="single"/>
        </w:tcBorders>
      </w:tcPr>
    </w:tblStylePr>
    <w:tblStylePr w:type="nwCell">
      <w:tblPr/>
      <w:tcPr>
        <w:tcBorders>
          <w:bottom w:color="F1FF39" w:space="0" w:sz="4" w:themeColor="accent6" w:val="single"/>
        </w:tcBorders>
      </w:tcPr>
    </w:tblStylePr>
    <w:tblStylePr w:type="seCell">
      <w:tblPr/>
      <w:tcPr>
        <w:tcBorders>
          <w:top w:color="F1FF39" w:space="0" w:sz="4" w:themeColor="accent6" w:val="single"/>
        </w:tcBorders>
      </w:tcPr>
    </w:tblStylePr>
    <w:tblStylePr w:type="swCell">
      <w:tblPr/>
      <w:tcPr>
        <w:tcBorders>
          <w:top w:color="F1FF39" w:space="0" w:sz="4" w:themeColor="accent6" w:val="single"/>
        </w:tcBorders>
      </w:tcPr>
    </w:tblStylePr>
  </w:style>
  <w:style w:styleId="Tabladecuadrcula4" w:type="table">
    <w:name w:val="Grid Table 4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aconcuadrcula4-nfasis1" w:type="table">
    <w:name w:val="Grid Table 4 Accent 1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53D4FF" w:space="0" w:sz="4" w:themeColor="accent1" w:themeTint="99" w:val="single"/>
        <w:left w:color="53D4FF" w:space="0" w:sz="4" w:themeColor="accent1" w:themeTint="99" w:val="single"/>
        <w:bottom w:color="53D4FF" w:space="0" w:sz="4" w:themeColor="accent1" w:themeTint="99" w:val="single"/>
        <w:right w:color="53D4FF" w:space="0" w:sz="4" w:themeColor="accent1" w:themeTint="99" w:val="single"/>
        <w:insideH w:color="53D4FF" w:space="0" w:sz="4" w:themeColor="accent1" w:themeTint="99" w:val="single"/>
        <w:insideV w:color="53D4FF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A9E0" w:space="0" w:sz="4" w:themeColor="accent1" w:val="single"/>
          <w:left w:color="00A9E0" w:space="0" w:sz="4" w:themeColor="accent1" w:val="single"/>
          <w:bottom w:color="00A9E0" w:space="0" w:sz="4" w:themeColor="accent1" w:val="single"/>
          <w:right w:color="00A9E0" w:space="0" w:sz="4" w:themeColor="accent1" w:val="single"/>
          <w:insideH w:val="nil"/>
          <w:insideV w:val="nil"/>
        </w:tcBorders>
        <w:shd w:color="auto" w:fill="00A9E0" w:themeFill="accent1" w:val="clear"/>
      </w:tcPr>
    </w:tblStylePr>
    <w:tblStylePr w:type="lastRow">
      <w:rPr>
        <w:b/>
        <w:bCs/>
      </w:rPr>
      <w:tblPr/>
      <w:tcPr>
        <w:tcBorders>
          <w:top w:color="00A9E0" w:space="0" w:sz="4" w:themeColor="accent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5F0FF" w:themeFill="accent1" w:themeFillTint="33" w:val="clear"/>
      </w:tcPr>
    </w:tblStylePr>
    <w:tblStylePr w:type="band1Horz">
      <w:tblPr/>
      <w:tcPr>
        <w:shd w:color="auto" w:fill="C5F0FF" w:themeFill="accent1" w:themeFillTint="33" w:val="clear"/>
      </w:tcPr>
    </w:tblStylePr>
  </w:style>
  <w:style w:styleId="Tablaconcuadrcula4-nfasis2" w:type="table">
    <w:name w:val="Grid Table 4 Accent 2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44FFEB" w:space="0" w:sz="4" w:themeColor="accent2" w:themeTint="99" w:val="single"/>
        <w:left w:color="44FFEB" w:space="0" w:sz="4" w:themeColor="accent2" w:themeTint="99" w:val="single"/>
        <w:bottom w:color="44FFEB" w:space="0" w:sz="4" w:themeColor="accent2" w:themeTint="99" w:val="single"/>
        <w:right w:color="44FFEB" w:space="0" w:sz="4" w:themeColor="accent2" w:themeTint="99" w:val="single"/>
        <w:insideH w:color="44FFEB" w:space="0" w:sz="4" w:themeColor="accent2" w:themeTint="99" w:val="single"/>
        <w:insideV w:color="44FFEB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C7B2" w:space="0" w:sz="4" w:themeColor="accent2" w:val="single"/>
          <w:left w:color="00C7B2" w:space="0" w:sz="4" w:themeColor="accent2" w:val="single"/>
          <w:bottom w:color="00C7B2" w:space="0" w:sz="4" w:themeColor="accent2" w:val="single"/>
          <w:right w:color="00C7B2" w:space="0" w:sz="4" w:themeColor="accent2" w:val="single"/>
          <w:insideH w:val="nil"/>
          <w:insideV w:val="nil"/>
        </w:tcBorders>
        <w:shd w:color="auto" w:fill="00C7B2" w:themeFill="accent2" w:val="clear"/>
      </w:tcPr>
    </w:tblStylePr>
    <w:tblStylePr w:type="lastRow">
      <w:rPr>
        <w:b/>
        <w:bCs/>
      </w:rPr>
      <w:tblPr/>
      <w:tcPr>
        <w:tcBorders>
          <w:top w:color="00C7B2" w:space="0" w:sz="4" w:themeColor="accent2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0FFF8" w:themeFill="accent2" w:themeFillTint="33" w:val="clear"/>
      </w:tcPr>
    </w:tblStylePr>
    <w:tblStylePr w:type="band1Horz">
      <w:tblPr/>
      <w:tcPr>
        <w:shd w:color="auto" w:fill="C0FFF8" w:themeFill="accent2" w:themeFillTint="33" w:val="clear"/>
      </w:tcPr>
    </w:tblStylePr>
  </w:style>
  <w:style w:styleId="Tablaconcuadrcula4-nfasis3" w:type="table">
    <w:name w:val="Grid Table 4 Accent 3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EB8783" w:space="0" w:sz="4" w:themeColor="accent3" w:themeTint="99" w:val="single"/>
        <w:left w:color="EB8783" w:space="0" w:sz="4" w:themeColor="accent3" w:themeTint="99" w:val="single"/>
        <w:bottom w:color="EB8783" w:space="0" w:sz="4" w:themeColor="accent3" w:themeTint="99" w:val="single"/>
        <w:right w:color="EB8783" w:space="0" w:sz="4" w:themeColor="accent3" w:themeTint="99" w:val="single"/>
        <w:insideH w:color="EB8783" w:space="0" w:sz="4" w:themeColor="accent3" w:themeTint="99" w:val="single"/>
        <w:insideV w:color="EB8783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DE3831" w:space="0" w:sz="4" w:themeColor="accent3" w:val="single"/>
          <w:left w:color="DE3831" w:space="0" w:sz="4" w:themeColor="accent3" w:val="single"/>
          <w:bottom w:color="DE3831" w:space="0" w:sz="4" w:themeColor="accent3" w:val="single"/>
          <w:right w:color="DE3831" w:space="0" w:sz="4" w:themeColor="accent3" w:val="single"/>
          <w:insideH w:val="nil"/>
          <w:insideV w:val="nil"/>
        </w:tcBorders>
        <w:shd w:color="auto" w:fill="DE3831" w:themeFill="accent3" w:val="clear"/>
      </w:tcPr>
    </w:tblStylePr>
    <w:tblStylePr w:type="lastRow">
      <w:rPr>
        <w:b/>
        <w:bCs/>
      </w:rPr>
      <w:tblPr/>
      <w:tcPr>
        <w:tcBorders>
          <w:top w:color="DE3831" w:space="0" w:sz="4" w:themeColor="accent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8D6D5" w:themeFill="accent3" w:themeFillTint="33" w:val="clear"/>
      </w:tcPr>
    </w:tblStylePr>
    <w:tblStylePr w:type="band1Horz">
      <w:tblPr/>
      <w:tcPr>
        <w:shd w:color="auto" w:fill="F8D6D5" w:themeFill="accent3" w:themeFillTint="33" w:val="clear"/>
      </w:tcPr>
    </w:tblStylePr>
  </w:style>
  <w:style w:styleId="Tablaconcuadrcula4-nfasis4" w:type="table">
    <w:name w:val="Grid Table 4 Accent 4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E5E6E3" w:space="0" w:sz="4" w:themeColor="accent4" w:themeTint="99" w:val="single"/>
        <w:left w:color="E5E6E3" w:space="0" w:sz="4" w:themeColor="accent4" w:themeTint="99" w:val="single"/>
        <w:bottom w:color="E5E6E3" w:space="0" w:sz="4" w:themeColor="accent4" w:themeTint="99" w:val="single"/>
        <w:right w:color="E5E6E3" w:space="0" w:sz="4" w:themeColor="accent4" w:themeTint="99" w:val="single"/>
        <w:insideH w:color="E5E6E3" w:space="0" w:sz="4" w:themeColor="accent4" w:themeTint="99" w:val="single"/>
        <w:insideV w:color="E5E6E3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D5D6D2" w:space="0" w:sz="4" w:themeColor="accent4" w:val="single"/>
          <w:left w:color="D5D6D2" w:space="0" w:sz="4" w:themeColor="accent4" w:val="single"/>
          <w:bottom w:color="D5D6D2" w:space="0" w:sz="4" w:themeColor="accent4" w:val="single"/>
          <w:right w:color="D5D6D2" w:space="0" w:sz="4" w:themeColor="accent4" w:val="single"/>
          <w:insideH w:val="nil"/>
          <w:insideV w:val="nil"/>
        </w:tcBorders>
        <w:shd w:color="auto" w:fill="D5D6D2" w:themeFill="accent4" w:val="clear"/>
      </w:tcPr>
    </w:tblStylePr>
    <w:tblStylePr w:type="lastRow">
      <w:rPr>
        <w:b/>
        <w:bCs/>
      </w:rPr>
      <w:tblPr/>
      <w:tcPr>
        <w:tcBorders>
          <w:top w:color="D5D6D2" w:space="0" w:sz="4" w:themeColor="accent4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6F6F5" w:themeFill="accent4" w:themeFillTint="33" w:val="clear"/>
      </w:tcPr>
    </w:tblStylePr>
    <w:tblStylePr w:type="band1Horz">
      <w:tblPr/>
      <w:tcPr>
        <w:shd w:color="auto" w:fill="F6F6F5" w:themeFill="accent4" w:themeFillTint="33" w:val="clear"/>
      </w:tcPr>
    </w:tblStylePr>
  </w:style>
  <w:style w:styleId="Tablaconcuadrcula4-nfasis5" w:type="table">
    <w:name w:val="Grid Table 4 Accent 5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B4CED2" w:space="0" w:sz="4" w:themeColor="accent5" w:themeTint="99" w:val="single"/>
        <w:left w:color="B4CED2" w:space="0" w:sz="4" w:themeColor="accent5" w:themeTint="99" w:val="single"/>
        <w:bottom w:color="B4CED2" w:space="0" w:sz="4" w:themeColor="accent5" w:themeTint="99" w:val="single"/>
        <w:right w:color="B4CED2" w:space="0" w:sz="4" w:themeColor="accent5" w:themeTint="99" w:val="single"/>
        <w:insideH w:color="B4CED2" w:space="0" w:sz="4" w:themeColor="accent5" w:themeTint="99" w:val="single"/>
        <w:insideV w:color="B4CED2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83AFB4" w:space="0" w:sz="4" w:themeColor="accent5" w:val="single"/>
          <w:left w:color="83AFB4" w:space="0" w:sz="4" w:themeColor="accent5" w:val="single"/>
          <w:bottom w:color="83AFB4" w:space="0" w:sz="4" w:themeColor="accent5" w:val="single"/>
          <w:right w:color="83AFB4" w:space="0" w:sz="4" w:themeColor="accent5" w:val="single"/>
          <w:insideH w:val="nil"/>
          <w:insideV w:val="nil"/>
        </w:tcBorders>
        <w:shd w:color="auto" w:fill="83AFB4" w:themeFill="accent5" w:val="clear"/>
      </w:tcPr>
    </w:tblStylePr>
    <w:tblStylePr w:type="lastRow">
      <w:rPr>
        <w:b/>
        <w:bCs/>
      </w:rPr>
      <w:tblPr/>
      <w:tcPr>
        <w:tcBorders>
          <w:top w:color="83AFB4" w:space="0" w:sz="4" w:themeColor="accent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E6EEF0" w:themeFill="accent5" w:themeFillTint="33" w:val="clear"/>
      </w:tcPr>
    </w:tblStylePr>
    <w:tblStylePr w:type="band1Horz">
      <w:tblPr/>
      <w:tcPr>
        <w:shd w:color="auto" w:fill="E6EEF0" w:themeFill="accent5" w:themeFillTint="33" w:val="clear"/>
      </w:tcPr>
    </w:tblStylePr>
  </w:style>
  <w:style w:styleId="Tablaconcuadrcula4-nfasis6" w:type="table">
    <w:name w:val="Grid Table 4 Accent 6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F1FF39" w:space="0" w:sz="4" w:themeColor="accent6" w:themeTint="99" w:val="single"/>
        <w:left w:color="F1FF39" w:space="0" w:sz="4" w:themeColor="accent6" w:themeTint="99" w:val="single"/>
        <w:bottom w:color="F1FF39" w:space="0" w:sz="4" w:themeColor="accent6" w:themeTint="99" w:val="single"/>
        <w:right w:color="F1FF39" w:space="0" w:sz="4" w:themeColor="accent6" w:themeTint="99" w:val="single"/>
        <w:insideH w:color="F1FF39" w:space="0" w:sz="4" w:themeColor="accent6" w:themeTint="99" w:val="single"/>
        <w:insideV w:color="F1FF39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8B400" w:space="0" w:sz="4" w:themeColor="accent6" w:val="single"/>
          <w:left w:color="A8B400" w:space="0" w:sz="4" w:themeColor="accent6" w:val="single"/>
          <w:bottom w:color="A8B400" w:space="0" w:sz="4" w:themeColor="accent6" w:val="single"/>
          <w:right w:color="A8B400" w:space="0" w:sz="4" w:themeColor="accent6" w:val="single"/>
          <w:insideH w:val="nil"/>
          <w:insideV w:val="nil"/>
        </w:tcBorders>
        <w:shd w:color="auto" w:fill="A8B400" w:themeFill="accent6" w:val="clear"/>
      </w:tcPr>
    </w:tblStylePr>
    <w:tblStylePr w:type="lastRow">
      <w:rPr>
        <w:b/>
        <w:bCs/>
      </w:rPr>
      <w:tblPr/>
      <w:tcPr>
        <w:tcBorders>
          <w:top w:color="A8B400" w:space="0" w:sz="4" w:themeColor="accent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AFFBD" w:themeFill="accent6" w:themeFillTint="33" w:val="clear"/>
      </w:tcPr>
    </w:tblStylePr>
    <w:tblStylePr w:type="band1Horz">
      <w:tblPr/>
      <w:tcPr>
        <w:shd w:color="auto" w:fill="FAFFBD" w:themeFill="accent6" w:themeFillTint="33" w:val="clear"/>
      </w:tcPr>
    </w:tblStylePr>
  </w:style>
  <w:style w:styleId="Tablaconcuadrcula5oscura" w:type="table">
    <w:name w:val="Grid Table 5 Dark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999999" w:themeFill="text1" w:themeFillTint="66" w:val="clear"/>
      </w:tcPr>
    </w:tblStylePr>
  </w:style>
  <w:style w:styleId="Tablaconcuadrcula5oscura-nfasis1" w:type="table">
    <w:name w:val="Grid Table 5 Dark Accent 1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5F0FF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A9E0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A9E0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A9E0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A9E0" w:themeFill="accent1" w:val="clear"/>
      </w:tcPr>
    </w:tblStylePr>
    <w:tblStylePr w:type="band1Vert">
      <w:tblPr/>
      <w:tcPr>
        <w:shd w:color="auto" w:fill="8CE2FF" w:themeFill="accent1" w:themeFillTint="66" w:val="clear"/>
      </w:tcPr>
    </w:tblStylePr>
    <w:tblStylePr w:type="band1Horz">
      <w:tblPr/>
      <w:tcPr>
        <w:shd w:color="auto" w:fill="8CE2FF" w:themeFill="accent1" w:themeFillTint="66" w:val="clear"/>
      </w:tcPr>
    </w:tblStylePr>
  </w:style>
  <w:style w:styleId="Tablaconcuadrcula5oscura-nfasis2" w:type="table">
    <w:name w:val="Grid Table 5 Dark Accent 2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0FFF8" w:themeFill="accent2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C7B2" w:themeFill="accent2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C7B2" w:themeFill="accent2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C7B2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C7B2" w:themeFill="accent2" w:val="clear"/>
      </w:tcPr>
    </w:tblStylePr>
    <w:tblStylePr w:type="band1Vert">
      <w:tblPr/>
      <w:tcPr>
        <w:shd w:color="auto" w:fill="82FFF1" w:themeFill="accent2" w:themeFillTint="66" w:val="clear"/>
      </w:tcPr>
    </w:tblStylePr>
    <w:tblStylePr w:type="band1Horz">
      <w:tblPr/>
      <w:tcPr>
        <w:shd w:color="auto" w:fill="82FFF1" w:themeFill="accent2" w:themeFillTint="66" w:val="clear"/>
      </w:tcPr>
    </w:tblStylePr>
  </w:style>
  <w:style w:styleId="Tablaconcuadrcula5oscura-nfasis3" w:type="table">
    <w:name w:val="Grid Table 5 Dark Accent 3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D6D5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DE3831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DE3831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DE3831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DE3831" w:themeFill="accent3" w:val="clear"/>
      </w:tcPr>
    </w:tblStylePr>
    <w:tblStylePr w:type="band1Vert">
      <w:tblPr/>
      <w:tcPr>
        <w:shd w:color="auto" w:fill="F1AFAC" w:themeFill="accent3" w:themeFillTint="66" w:val="clear"/>
      </w:tcPr>
    </w:tblStylePr>
    <w:tblStylePr w:type="band1Horz">
      <w:tblPr/>
      <w:tcPr>
        <w:shd w:color="auto" w:fill="F1AFAC" w:themeFill="accent3" w:themeFillTint="66" w:val="clear"/>
      </w:tcPr>
    </w:tblStylePr>
  </w:style>
  <w:style w:styleId="Tablaconcuadrcula5oscura-nfasis4" w:type="table">
    <w:name w:val="Grid Table 5 Dark Accent 4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5" w:themeFill="accent4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D5D6D2" w:themeFill="accent4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D5D6D2" w:themeFill="accent4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D5D6D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D5D6D2" w:themeFill="accent4" w:val="clear"/>
      </w:tcPr>
    </w:tblStylePr>
    <w:tblStylePr w:type="band1Vert">
      <w:tblPr/>
      <w:tcPr>
        <w:shd w:color="auto" w:fill="EEEEEC" w:themeFill="accent4" w:themeFillTint="66" w:val="clear"/>
      </w:tcPr>
    </w:tblStylePr>
    <w:tblStylePr w:type="band1Horz">
      <w:tblPr/>
      <w:tcPr>
        <w:shd w:color="auto" w:fill="EEEEEC" w:themeFill="accent4" w:themeFillTint="66" w:val="clear"/>
      </w:tcPr>
    </w:tblStylePr>
  </w:style>
  <w:style w:styleId="Tablaconcuadrcula5oscura-nfasis5" w:type="table">
    <w:name w:val="Grid Table 5 Dark Accent 5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EF0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83AFB4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83AFB4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83AFB4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83AFB4" w:themeFill="accent5" w:val="clear"/>
      </w:tcPr>
    </w:tblStylePr>
    <w:tblStylePr w:type="band1Vert">
      <w:tblPr/>
      <w:tcPr>
        <w:shd w:color="auto" w:fill="CDDEE1" w:themeFill="accent5" w:themeFillTint="66" w:val="clear"/>
      </w:tcPr>
    </w:tblStylePr>
    <w:tblStylePr w:type="band1Horz">
      <w:tblPr/>
      <w:tcPr>
        <w:shd w:color="auto" w:fill="CDDEE1" w:themeFill="accent5" w:themeFillTint="66" w:val="clear"/>
      </w:tcPr>
    </w:tblStylePr>
  </w:style>
  <w:style w:styleId="Tablaconcuadrcula5oscura-nfasis6" w:type="table">
    <w:name w:val="Grid Table 5 Dark Accent 6"/>
    <w:basedOn w:val="Tabla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FFBD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8B400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8B400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8B400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8B400" w:themeFill="accent6" w:val="clear"/>
      </w:tcPr>
    </w:tblStylePr>
    <w:tblStylePr w:type="band1Vert">
      <w:tblPr/>
      <w:tcPr>
        <w:shd w:color="auto" w:fill="F6FF7B" w:themeFill="accent6" w:themeFillTint="66" w:val="clear"/>
      </w:tcPr>
    </w:tblStylePr>
    <w:tblStylePr w:type="band1Horz">
      <w:tblPr/>
      <w:tcPr>
        <w:shd w:color="auto" w:fill="F6FF7B" w:themeFill="accent6" w:themeFillTint="66" w:val="clear"/>
      </w:tcPr>
    </w:tblStylePr>
  </w:style>
  <w:style w:styleId="Tablaconcuadrcula6concolores" w:type="table">
    <w:name w:val="Grid Table 6 Colorful"/>
    <w:basedOn w:val="Tablanormal"/>
    <w:uiPriority w:val="51"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aconcuadrcula6concolores-nfasis1" w:type="table">
    <w:name w:val="Grid Table 6 Colorful Accent 1"/>
    <w:basedOn w:val="Tablanormal"/>
    <w:uiPriority w:val="51"/>
    <w:rsid w:val="00d27abd"/>
    <w:pPr>
      <w:spacing w:line="240" w:lineRule="auto"/>
    </w:pPr>
    <w:rPr>
      <w:color w:themeColor="accent1" w:themeShade="bf" w:val="007EA7"/>
    </w:rPr>
    <w:tblPr>
      <w:tblStyleRowBandSize w:val="1"/>
      <w:tblStyleColBandSize w:val="1"/>
      <w:tblBorders>
        <w:top w:color="53D4FF" w:space="0" w:sz="4" w:themeColor="accent1" w:themeTint="99" w:val="single"/>
        <w:left w:color="53D4FF" w:space="0" w:sz="4" w:themeColor="accent1" w:themeTint="99" w:val="single"/>
        <w:bottom w:color="53D4FF" w:space="0" w:sz="4" w:themeColor="accent1" w:themeTint="99" w:val="single"/>
        <w:right w:color="53D4FF" w:space="0" w:sz="4" w:themeColor="accent1" w:themeTint="99" w:val="single"/>
        <w:insideH w:color="53D4FF" w:space="0" w:sz="4" w:themeColor="accent1" w:themeTint="99" w:val="single"/>
        <w:insideV w:color="53D4FF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bottom w:color="53D4FF" w:space="0" w:sz="12" w:themeColor="accent1" w:val="single"/>
        </w:tcBorders>
      </w:tcPr>
    </w:tblStylePr>
    <w:tblStylePr w:type="lastRow">
      <w:rPr>
        <w:b/>
        <w:bCs/>
      </w:rPr>
      <w:tblPr/>
      <w:tcPr>
        <w:tcBorders>
          <w:top w:color="53D4FF" w:space="0" w:sz="4" w:themeColor="accent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5F0FF" w:themeFill="accent1" w:themeFillTint="33" w:val="clear"/>
      </w:tcPr>
    </w:tblStylePr>
    <w:tblStylePr w:type="band1Horz">
      <w:tblPr/>
      <w:tcPr>
        <w:shd w:color="auto" w:fill="C5F0FF" w:themeFill="accent1" w:themeFillTint="33" w:val="clear"/>
      </w:tcPr>
    </w:tblStylePr>
  </w:style>
  <w:style w:styleId="Tablaconcuadrcula6concolores-nfasis2" w:type="table">
    <w:name w:val="Grid Table 6 Colorful Accent 2"/>
    <w:basedOn w:val="Tablanormal"/>
    <w:uiPriority w:val="51"/>
    <w:rsid w:val="00d27abd"/>
    <w:pPr>
      <w:spacing w:line="240" w:lineRule="auto"/>
    </w:pPr>
    <w:rPr>
      <w:color w:themeColor="accent2" w:themeShade="bf" w:val="009585"/>
    </w:rPr>
    <w:tblPr>
      <w:tblStyleRowBandSize w:val="1"/>
      <w:tblStyleColBandSize w:val="1"/>
      <w:tblBorders>
        <w:top w:color="44FFEB" w:space="0" w:sz="4" w:themeColor="accent2" w:themeTint="99" w:val="single"/>
        <w:left w:color="44FFEB" w:space="0" w:sz="4" w:themeColor="accent2" w:themeTint="99" w:val="single"/>
        <w:bottom w:color="44FFEB" w:space="0" w:sz="4" w:themeColor="accent2" w:themeTint="99" w:val="single"/>
        <w:right w:color="44FFEB" w:space="0" w:sz="4" w:themeColor="accent2" w:themeTint="99" w:val="single"/>
        <w:insideH w:color="44FFEB" w:space="0" w:sz="4" w:themeColor="accent2" w:themeTint="99" w:val="single"/>
        <w:insideV w:color="44FFEB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bottom w:color="44FFEB" w:space="0" w:sz="12" w:themeColor="accent2" w:val="single"/>
        </w:tcBorders>
      </w:tcPr>
    </w:tblStylePr>
    <w:tblStylePr w:type="lastRow">
      <w:rPr>
        <w:b/>
        <w:bCs/>
      </w:rPr>
      <w:tblPr/>
      <w:tcPr>
        <w:tcBorders>
          <w:top w:color="44FFEB" w:space="0" w:sz="4" w:themeColor="accent2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0FFF8" w:themeFill="accent2" w:themeFillTint="33" w:val="clear"/>
      </w:tcPr>
    </w:tblStylePr>
    <w:tblStylePr w:type="band1Horz">
      <w:tblPr/>
      <w:tcPr>
        <w:shd w:color="auto" w:fill="C0FFF8" w:themeFill="accent2" w:themeFillTint="33" w:val="clear"/>
      </w:tcPr>
    </w:tblStylePr>
  </w:style>
  <w:style w:styleId="Tablaconcuadrcula6concolores-nfasis3" w:type="table">
    <w:name w:val="Grid Table 6 Colorful Accent 3"/>
    <w:basedOn w:val="Tablanormal"/>
    <w:uiPriority w:val="51"/>
    <w:rsid w:val="00d27abd"/>
    <w:pPr>
      <w:spacing w:line="240" w:lineRule="auto"/>
    </w:pPr>
    <w:rPr>
      <w:color w:themeColor="accent3" w:themeShade="bf" w:val="AE211C"/>
    </w:rPr>
    <w:tblPr>
      <w:tblStyleRowBandSize w:val="1"/>
      <w:tblStyleColBandSize w:val="1"/>
      <w:tblBorders>
        <w:top w:color="EB8783" w:space="0" w:sz="4" w:themeColor="accent3" w:themeTint="99" w:val="single"/>
        <w:left w:color="EB8783" w:space="0" w:sz="4" w:themeColor="accent3" w:themeTint="99" w:val="single"/>
        <w:bottom w:color="EB8783" w:space="0" w:sz="4" w:themeColor="accent3" w:themeTint="99" w:val="single"/>
        <w:right w:color="EB8783" w:space="0" w:sz="4" w:themeColor="accent3" w:themeTint="99" w:val="single"/>
        <w:insideH w:color="EB8783" w:space="0" w:sz="4" w:themeColor="accent3" w:themeTint="99" w:val="single"/>
        <w:insideV w:color="EB8783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EB8783" w:space="0" w:sz="12" w:themeColor="accent3" w:val="single"/>
        </w:tcBorders>
      </w:tcPr>
    </w:tblStylePr>
    <w:tblStylePr w:type="lastRow">
      <w:rPr>
        <w:b/>
        <w:bCs/>
      </w:rPr>
      <w:tblPr/>
      <w:tcPr>
        <w:tcBorders>
          <w:top w:color="EB8783" w:space="0" w:sz="4" w:themeColor="accent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8D6D5" w:themeFill="accent3" w:themeFillTint="33" w:val="clear"/>
      </w:tcPr>
    </w:tblStylePr>
    <w:tblStylePr w:type="band1Horz">
      <w:tblPr/>
      <w:tcPr>
        <w:shd w:color="auto" w:fill="F8D6D5" w:themeFill="accent3" w:themeFillTint="33" w:val="clear"/>
      </w:tcPr>
    </w:tblStylePr>
  </w:style>
  <w:style w:styleId="Tablaconcuadrcula6concolores-nfasis4" w:type="table">
    <w:name w:val="Grid Table 6 Colorful Accent 4"/>
    <w:basedOn w:val="Tablanormal"/>
    <w:uiPriority w:val="51"/>
    <w:rsid w:val="00d27abd"/>
    <w:pPr>
      <w:spacing w:line="240" w:lineRule="auto"/>
    </w:pPr>
    <w:rPr>
      <w:color w:themeColor="accent4" w:themeShade="bf" w:val="A0A39A"/>
    </w:rPr>
    <w:tblPr>
      <w:tblStyleRowBandSize w:val="1"/>
      <w:tblStyleColBandSize w:val="1"/>
      <w:tblBorders>
        <w:top w:color="E5E6E3" w:space="0" w:sz="4" w:themeColor="accent4" w:themeTint="99" w:val="single"/>
        <w:left w:color="E5E6E3" w:space="0" w:sz="4" w:themeColor="accent4" w:themeTint="99" w:val="single"/>
        <w:bottom w:color="E5E6E3" w:space="0" w:sz="4" w:themeColor="accent4" w:themeTint="99" w:val="single"/>
        <w:right w:color="E5E6E3" w:space="0" w:sz="4" w:themeColor="accent4" w:themeTint="99" w:val="single"/>
        <w:insideH w:color="E5E6E3" w:space="0" w:sz="4" w:themeColor="accent4" w:themeTint="99" w:val="single"/>
        <w:insideV w:color="E5E6E3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bottom w:color="E5E6E3" w:space="0" w:sz="12" w:themeColor="accent4" w:val="single"/>
        </w:tcBorders>
      </w:tcPr>
    </w:tblStylePr>
    <w:tblStylePr w:type="lastRow">
      <w:rPr>
        <w:b/>
        <w:bCs/>
      </w:rPr>
      <w:tblPr/>
      <w:tcPr>
        <w:tcBorders>
          <w:top w:color="E5E6E3" w:space="0" w:sz="4" w:themeColor="accent4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6F6F5" w:themeFill="accent4" w:themeFillTint="33" w:val="clear"/>
      </w:tcPr>
    </w:tblStylePr>
    <w:tblStylePr w:type="band1Horz">
      <w:tblPr/>
      <w:tcPr>
        <w:shd w:color="auto" w:fill="F6F6F5" w:themeFill="accent4" w:themeFillTint="33" w:val="clear"/>
      </w:tcPr>
    </w:tblStylePr>
  </w:style>
  <w:style w:styleId="Tablaconcuadrcula6concolores-nfasis5" w:type="table">
    <w:name w:val="Grid Table 6 Colorful Accent 5"/>
    <w:basedOn w:val="Tablanormal"/>
    <w:uiPriority w:val="51"/>
    <w:rsid w:val="00d27abd"/>
    <w:pPr>
      <w:spacing w:line="240" w:lineRule="auto"/>
    </w:pPr>
    <w:rPr>
      <w:color w:themeColor="accent5" w:themeShade="bf" w:val="578A90"/>
    </w:rPr>
    <w:tblPr>
      <w:tblStyleRowBandSize w:val="1"/>
      <w:tblStyleColBandSize w:val="1"/>
      <w:tblBorders>
        <w:top w:color="B4CED2" w:space="0" w:sz="4" w:themeColor="accent5" w:themeTint="99" w:val="single"/>
        <w:left w:color="B4CED2" w:space="0" w:sz="4" w:themeColor="accent5" w:themeTint="99" w:val="single"/>
        <w:bottom w:color="B4CED2" w:space="0" w:sz="4" w:themeColor="accent5" w:themeTint="99" w:val="single"/>
        <w:right w:color="B4CED2" w:space="0" w:sz="4" w:themeColor="accent5" w:themeTint="99" w:val="single"/>
        <w:insideH w:color="B4CED2" w:space="0" w:sz="4" w:themeColor="accent5" w:themeTint="99" w:val="single"/>
        <w:insideV w:color="B4CED2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bottom w:color="B4CED2" w:space="0" w:sz="12" w:themeColor="accent5" w:val="single"/>
        </w:tcBorders>
      </w:tcPr>
    </w:tblStylePr>
    <w:tblStylePr w:type="lastRow">
      <w:rPr>
        <w:b/>
        <w:bCs/>
      </w:rPr>
      <w:tblPr/>
      <w:tcPr>
        <w:tcBorders>
          <w:top w:color="B4CED2" w:space="0" w:sz="4" w:themeColor="accent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E6EEF0" w:themeFill="accent5" w:themeFillTint="33" w:val="clear"/>
      </w:tcPr>
    </w:tblStylePr>
    <w:tblStylePr w:type="band1Horz">
      <w:tblPr/>
      <w:tcPr>
        <w:shd w:color="auto" w:fill="E6EEF0" w:themeFill="accent5" w:themeFillTint="33" w:val="clear"/>
      </w:tcPr>
    </w:tblStylePr>
  </w:style>
  <w:style w:styleId="Tablaconcuadrcula6concolores-nfasis6" w:type="table">
    <w:name w:val="Grid Table 6 Colorful Accent 6"/>
    <w:basedOn w:val="Tablanormal"/>
    <w:uiPriority w:val="51"/>
    <w:rsid w:val="00d27abd"/>
    <w:pPr>
      <w:spacing w:line="240" w:lineRule="auto"/>
    </w:pPr>
    <w:rPr>
      <w:color w:themeColor="accent6" w:themeShade="bf" w:val="7D8600"/>
    </w:rPr>
    <w:tblPr>
      <w:tblStyleRowBandSize w:val="1"/>
      <w:tblStyleColBandSize w:val="1"/>
      <w:tblBorders>
        <w:top w:color="F1FF39" w:space="0" w:sz="4" w:themeColor="accent6" w:themeTint="99" w:val="single"/>
        <w:left w:color="F1FF39" w:space="0" w:sz="4" w:themeColor="accent6" w:themeTint="99" w:val="single"/>
        <w:bottom w:color="F1FF39" w:space="0" w:sz="4" w:themeColor="accent6" w:themeTint="99" w:val="single"/>
        <w:right w:color="F1FF39" w:space="0" w:sz="4" w:themeColor="accent6" w:themeTint="99" w:val="single"/>
        <w:insideH w:color="F1FF39" w:space="0" w:sz="4" w:themeColor="accent6" w:themeTint="99" w:val="single"/>
        <w:insideV w:color="F1FF39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bottom w:color="F1FF39" w:space="0" w:sz="12" w:themeColor="accent6" w:val="single"/>
        </w:tcBorders>
      </w:tcPr>
    </w:tblStylePr>
    <w:tblStylePr w:type="lastRow">
      <w:rPr>
        <w:b/>
        <w:bCs/>
      </w:rPr>
      <w:tblPr/>
      <w:tcPr>
        <w:tcBorders>
          <w:top w:color="F1FF39" w:space="0" w:sz="4" w:themeColor="accent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AFFBD" w:themeFill="accent6" w:themeFillTint="33" w:val="clear"/>
      </w:tcPr>
    </w:tblStylePr>
    <w:tblStylePr w:type="band1Horz">
      <w:tblPr/>
      <w:tcPr>
        <w:shd w:color="auto" w:fill="FAFFBD" w:themeFill="accent6" w:themeFillTint="33" w:val="clear"/>
      </w:tcPr>
    </w:tblStylePr>
  </w:style>
  <w:style w:styleId="Tablaconcuadrcula7concolores" w:type="table">
    <w:name w:val="Grid Table 7 Colorful"/>
    <w:basedOn w:val="Tablanormal"/>
    <w:uiPriority w:val="52"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val="single"/>
        </w:tcBorders>
      </w:tcPr>
    </w:tblStylePr>
    <w:tblStylePr w:type="nwCell">
      <w:tblPr/>
      <w:tcPr>
        <w:tcBorders>
          <w:bottom w:color="666666" w:space="0" w:sz="4" w:themeColor="text1" w:val="single"/>
        </w:tcBorders>
      </w:tcPr>
    </w:tblStylePr>
    <w:tblStylePr w:type="seCell">
      <w:tblPr/>
      <w:tcPr>
        <w:tcBorders>
          <w:top w:color="666666" w:space="0" w:sz="4" w:themeColor="text1" w:val="single"/>
        </w:tcBorders>
      </w:tcPr>
    </w:tblStylePr>
    <w:tblStylePr w:type="swCell">
      <w:tblPr/>
      <w:tcPr>
        <w:tcBorders>
          <w:top w:color="666666" w:space="0" w:sz="4" w:themeColor="text1" w:val="single"/>
        </w:tcBorders>
      </w:tcPr>
    </w:tblStylePr>
  </w:style>
  <w:style w:styleId="Tablaconcuadrcula7concolores-nfasis1" w:type="table">
    <w:name w:val="Grid Table 7 Colorful Accent 1"/>
    <w:basedOn w:val="Tablanormal"/>
    <w:uiPriority w:val="52"/>
    <w:rsid w:val="00d27abd"/>
    <w:pPr>
      <w:spacing w:line="240" w:lineRule="auto"/>
    </w:pPr>
    <w:rPr>
      <w:color w:themeColor="accent1" w:themeShade="bf" w:val="007EA7"/>
    </w:rPr>
    <w:tblPr>
      <w:tblStyleRowBandSize w:val="1"/>
      <w:tblStyleColBandSize w:val="1"/>
      <w:tblBorders>
        <w:top w:color="53D4FF" w:space="0" w:sz="4" w:themeColor="accent1" w:themeTint="99" w:val="single"/>
        <w:left w:color="53D4FF" w:space="0" w:sz="4" w:themeColor="accent1" w:themeTint="99" w:val="single"/>
        <w:bottom w:color="53D4FF" w:space="0" w:sz="4" w:themeColor="accent1" w:themeTint="99" w:val="single"/>
        <w:right w:color="53D4FF" w:space="0" w:sz="4" w:themeColor="accent1" w:themeTint="99" w:val="single"/>
        <w:insideH w:color="53D4FF" w:space="0" w:sz="4" w:themeColor="accent1" w:themeTint="99" w:val="single"/>
        <w:insideV w:color="53D4FF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5F0FF" w:themeFill="accent1" w:themeFillTint="33" w:val="clear"/>
      </w:tcPr>
    </w:tblStylePr>
    <w:tblStylePr w:type="band1Horz">
      <w:tblPr/>
      <w:tcPr>
        <w:shd w:color="auto" w:fill="C5F0FF" w:themeFill="accent1" w:themeFillTint="33" w:val="clear"/>
      </w:tcPr>
    </w:tblStylePr>
    <w:tblStylePr w:type="neCell">
      <w:tblPr/>
      <w:tcPr>
        <w:tcBorders>
          <w:bottom w:color="53D4FF" w:space="0" w:sz="4" w:themeColor="accent1" w:val="single"/>
        </w:tcBorders>
      </w:tcPr>
    </w:tblStylePr>
    <w:tblStylePr w:type="nwCell">
      <w:tblPr/>
      <w:tcPr>
        <w:tcBorders>
          <w:bottom w:color="53D4FF" w:space="0" w:sz="4" w:themeColor="accent1" w:val="single"/>
        </w:tcBorders>
      </w:tcPr>
    </w:tblStylePr>
    <w:tblStylePr w:type="seCell">
      <w:tblPr/>
      <w:tcPr>
        <w:tcBorders>
          <w:top w:color="53D4FF" w:space="0" w:sz="4" w:themeColor="accent1" w:val="single"/>
        </w:tcBorders>
      </w:tcPr>
    </w:tblStylePr>
    <w:tblStylePr w:type="swCell">
      <w:tblPr/>
      <w:tcPr>
        <w:tcBorders>
          <w:top w:color="53D4FF" w:space="0" w:sz="4" w:themeColor="accent1" w:val="single"/>
        </w:tcBorders>
      </w:tcPr>
    </w:tblStylePr>
  </w:style>
  <w:style w:styleId="Tablaconcuadrcula7concolores-nfasis2" w:type="table">
    <w:name w:val="Grid Table 7 Colorful Accent 2"/>
    <w:basedOn w:val="Tablanormal"/>
    <w:uiPriority w:val="52"/>
    <w:rsid w:val="00d27abd"/>
    <w:pPr>
      <w:spacing w:line="240" w:lineRule="auto"/>
    </w:pPr>
    <w:rPr>
      <w:color w:themeColor="accent2" w:themeShade="bf" w:val="009585"/>
    </w:rPr>
    <w:tblPr>
      <w:tblStyleRowBandSize w:val="1"/>
      <w:tblStyleColBandSize w:val="1"/>
      <w:tblBorders>
        <w:top w:color="44FFEB" w:space="0" w:sz="4" w:themeColor="accent2" w:themeTint="99" w:val="single"/>
        <w:left w:color="44FFEB" w:space="0" w:sz="4" w:themeColor="accent2" w:themeTint="99" w:val="single"/>
        <w:bottom w:color="44FFEB" w:space="0" w:sz="4" w:themeColor="accent2" w:themeTint="99" w:val="single"/>
        <w:right w:color="44FFEB" w:space="0" w:sz="4" w:themeColor="accent2" w:themeTint="99" w:val="single"/>
        <w:insideH w:color="44FFEB" w:space="0" w:sz="4" w:themeColor="accent2" w:themeTint="99" w:val="single"/>
        <w:insideV w:color="44FFEB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0FFF8" w:themeFill="accent2" w:themeFillTint="33" w:val="clear"/>
      </w:tcPr>
    </w:tblStylePr>
    <w:tblStylePr w:type="band1Horz">
      <w:tblPr/>
      <w:tcPr>
        <w:shd w:color="auto" w:fill="C0FFF8" w:themeFill="accent2" w:themeFillTint="33" w:val="clear"/>
      </w:tcPr>
    </w:tblStylePr>
    <w:tblStylePr w:type="neCell">
      <w:tblPr/>
      <w:tcPr>
        <w:tcBorders>
          <w:bottom w:color="44FFEB" w:space="0" w:sz="4" w:themeColor="accent2" w:val="single"/>
        </w:tcBorders>
      </w:tcPr>
    </w:tblStylePr>
    <w:tblStylePr w:type="nwCell">
      <w:tblPr/>
      <w:tcPr>
        <w:tcBorders>
          <w:bottom w:color="44FFEB" w:space="0" w:sz="4" w:themeColor="accent2" w:val="single"/>
        </w:tcBorders>
      </w:tcPr>
    </w:tblStylePr>
    <w:tblStylePr w:type="seCell">
      <w:tblPr/>
      <w:tcPr>
        <w:tcBorders>
          <w:top w:color="44FFEB" w:space="0" w:sz="4" w:themeColor="accent2" w:val="single"/>
        </w:tcBorders>
      </w:tcPr>
    </w:tblStylePr>
    <w:tblStylePr w:type="swCell">
      <w:tblPr/>
      <w:tcPr>
        <w:tcBorders>
          <w:top w:color="44FFEB" w:space="0" w:sz="4" w:themeColor="accent2" w:val="single"/>
        </w:tcBorders>
      </w:tcPr>
    </w:tblStylePr>
  </w:style>
  <w:style w:styleId="Tablaconcuadrcula7concolores-nfasis3" w:type="table">
    <w:name w:val="Grid Table 7 Colorful Accent 3"/>
    <w:basedOn w:val="Tablanormal"/>
    <w:uiPriority w:val="52"/>
    <w:rsid w:val="00d27abd"/>
    <w:pPr>
      <w:spacing w:line="240" w:lineRule="auto"/>
    </w:pPr>
    <w:rPr>
      <w:color w:themeColor="accent3" w:themeShade="bf" w:val="AE211C"/>
    </w:rPr>
    <w:tblPr>
      <w:tblStyleRowBandSize w:val="1"/>
      <w:tblStyleColBandSize w:val="1"/>
      <w:tblBorders>
        <w:top w:color="EB8783" w:space="0" w:sz="4" w:themeColor="accent3" w:themeTint="99" w:val="single"/>
        <w:left w:color="EB8783" w:space="0" w:sz="4" w:themeColor="accent3" w:themeTint="99" w:val="single"/>
        <w:bottom w:color="EB8783" w:space="0" w:sz="4" w:themeColor="accent3" w:themeTint="99" w:val="single"/>
        <w:right w:color="EB8783" w:space="0" w:sz="4" w:themeColor="accent3" w:themeTint="99" w:val="single"/>
        <w:insideH w:color="EB8783" w:space="0" w:sz="4" w:themeColor="accent3" w:themeTint="99" w:val="single"/>
        <w:insideV w:color="EB8783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8D6D5" w:themeFill="accent3" w:themeFillTint="33" w:val="clear"/>
      </w:tcPr>
    </w:tblStylePr>
    <w:tblStylePr w:type="band1Horz">
      <w:tblPr/>
      <w:tcPr>
        <w:shd w:color="auto" w:fill="F8D6D5" w:themeFill="accent3" w:themeFillTint="33" w:val="clear"/>
      </w:tcPr>
    </w:tblStylePr>
    <w:tblStylePr w:type="neCell">
      <w:tblPr/>
      <w:tcPr>
        <w:tcBorders>
          <w:bottom w:color="EB8783" w:space="0" w:sz="4" w:themeColor="accent3" w:val="single"/>
        </w:tcBorders>
      </w:tcPr>
    </w:tblStylePr>
    <w:tblStylePr w:type="nwCell">
      <w:tblPr/>
      <w:tcPr>
        <w:tcBorders>
          <w:bottom w:color="EB8783" w:space="0" w:sz="4" w:themeColor="accent3" w:val="single"/>
        </w:tcBorders>
      </w:tcPr>
    </w:tblStylePr>
    <w:tblStylePr w:type="seCell">
      <w:tblPr/>
      <w:tcPr>
        <w:tcBorders>
          <w:top w:color="EB8783" w:space="0" w:sz="4" w:themeColor="accent3" w:val="single"/>
        </w:tcBorders>
      </w:tcPr>
    </w:tblStylePr>
    <w:tblStylePr w:type="swCell">
      <w:tblPr/>
      <w:tcPr>
        <w:tcBorders>
          <w:top w:color="EB8783" w:space="0" w:sz="4" w:themeColor="accent3" w:val="single"/>
        </w:tcBorders>
      </w:tcPr>
    </w:tblStylePr>
  </w:style>
  <w:style w:styleId="Tablaconcuadrcula7concolores-nfasis4" w:type="table">
    <w:name w:val="Grid Table 7 Colorful Accent 4"/>
    <w:basedOn w:val="Tablanormal"/>
    <w:uiPriority w:val="52"/>
    <w:rsid w:val="00d27abd"/>
    <w:pPr>
      <w:spacing w:line="240" w:lineRule="auto"/>
    </w:pPr>
    <w:rPr>
      <w:color w:themeColor="accent4" w:themeShade="bf" w:val="A0A39A"/>
    </w:rPr>
    <w:tblPr>
      <w:tblStyleRowBandSize w:val="1"/>
      <w:tblStyleColBandSize w:val="1"/>
      <w:tblBorders>
        <w:top w:color="E5E6E3" w:space="0" w:sz="4" w:themeColor="accent4" w:themeTint="99" w:val="single"/>
        <w:left w:color="E5E6E3" w:space="0" w:sz="4" w:themeColor="accent4" w:themeTint="99" w:val="single"/>
        <w:bottom w:color="E5E6E3" w:space="0" w:sz="4" w:themeColor="accent4" w:themeTint="99" w:val="single"/>
        <w:right w:color="E5E6E3" w:space="0" w:sz="4" w:themeColor="accent4" w:themeTint="99" w:val="single"/>
        <w:insideH w:color="E5E6E3" w:space="0" w:sz="4" w:themeColor="accent4" w:themeTint="99" w:val="single"/>
        <w:insideV w:color="E5E6E3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6F6F5" w:themeFill="accent4" w:themeFillTint="33" w:val="clear"/>
      </w:tcPr>
    </w:tblStylePr>
    <w:tblStylePr w:type="band1Horz">
      <w:tblPr/>
      <w:tcPr>
        <w:shd w:color="auto" w:fill="F6F6F5" w:themeFill="accent4" w:themeFillTint="33" w:val="clear"/>
      </w:tcPr>
    </w:tblStylePr>
    <w:tblStylePr w:type="neCell">
      <w:tblPr/>
      <w:tcPr>
        <w:tcBorders>
          <w:bottom w:color="E5E6E3" w:space="0" w:sz="4" w:themeColor="accent4" w:val="single"/>
        </w:tcBorders>
      </w:tcPr>
    </w:tblStylePr>
    <w:tblStylePr w:type="nwCell">
      <w:tblPr/>
      <w:tcPr>
        <w:tcBorders>
          <w:bottom w:color="E5E6E3" w:space="0" w:sz="4" w:themeColor="accent4" w:val="single"/>
        </w:tcBorders>
      </w:tcPr>
    </w:tblStylePr>
    <w:tblStylePr w:type="seCell">
      <w:tblPr/>
      <w:tcPr>
        <w:tcBorders>
          <w:top w:color="E5E6E3" w:space="0" w:sz="4" w:themeColor="accent4" w:val="single"/>
        </w:tcBorders>
      </w:tcPr>
    </w:tblStylePr>
    <w:tblStylePr w:type="swCell">
      <w:tblPr/>
      <w:tcPr>
        <w:tcBorders>
          <w:top w:color="E5E6E3" w:space="0" w:sz="4" w:themeColor="accent4" w:val="single"/>
        </w:tcBorders>
      </w:tcPr>
    </w:tblStylePr>
  </w:style>
  <w:style w:styleId="Tablaconcuadrcula7concolores-nfasis5" w:type="table">
    <w:name w:val="Grid Table 7 Colorful Accent 5"/>
    <w:basedOn w:val="Tablanormal"/>
    <w:uiPriority w:val="52"/>
    <w:rsid w:val="00d27abd"/>
    <w:pPr>
      <w:spacing w:line="240" w:lineRule="auto"/>
    </w:pPr>
    <w:rPr>
      <w:color w:themeColor="accent5" w:themeShade="bf" w:val="578A90"/>
    </w:rPr>
    <w:tblPr>
      <w:tblStyleRowBandSize w:val="1"/>
      <w:tblStyleColBandSize w:val="1"/>
      <w:tblBorders>
        <w:top w:color="B4CED2" w:space="0" w:sz="4" w:themeColor="accent5" w:themeTint="99" w:val="single"/>
        <w:left w:color="B4CED2" w:space="0" w:sz="4" w:themeColor="accent5" w:themeTint="99" w:val="single"/>
        <w:bottom w:color="B4CED2" w:space="0" w:sz="4" w:themeColor="accent5" w:themeTint="99" w:val="single"/>
        <w:right w:color="B4CED2" w:space="0" w:sz="4" w:themeColor="accent5" w:themeTint="99" w:val="single"/>
        <w:insideH w:color="B4CED2" w:space="0" w:sz="4" w:themeColor="accent5" w:themeTint="99" w:val="single"/>
        <w:insideV w:color="B4CED2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6EEF0" w:themeFill="accent5" w:themeFillTint="33" w:val="clear"/>
      </w:tcPr>
    </w:tblStylePr>
    <w:tblStylePr w:type="band1Horz">
      <w:tblPr/>
      <w:tcPr>
        <w:shd w:color="auto" w:fill="E6EEF0" w:themeFill="accent5" w:themeFillTint="33" w:val="clear"/>
      </w:tcPr>
    </w:tblStylePr>
    <w:tblStylePr w:type="neCell">
      <w:tblPr/>
      <w:tcPr>
        <w:tcBorders>
          <w:bottom w:color="B4CED2" w:space="0" w:sz="4" w:themeColor="accent5" w:val="single"/>
        </w:tcBorders>
      </w:tcPr>
    </w:tblStylePr>
    <w:tblStylePr w:type="nwCell">
      <w:tblPr/>
      <w:tcPr>
        <w:tcBorders>
          <w:bottom w:color="B4CED2" w:space="0" w:sz="4" w:themeColor="accent5" w:val="single"/>
        </w:tcBorders>
      </w:tcPr>
    </w:tblStylePr>
    <w:tblStylePr w:type="seCell">
      <w:tblPr/>
      <w:tcPr>
        <w:tcBorders>
          <w:top w:color="B4CED2" w:space="0" w:sz="4" w:themeColor="accent5" w:val="single"/>
        </w:tcBorders>
      </w:tcPr>
    </w:tblStylePr>
    <w:tblStylePr w:type="swCell">
      <w:tblPr/>
      <w:tcPr>
        <w:tcBorders>
          <w:top w:color="B4CED2" w:space="0" w:sz="4" w:themeColor="accent5" w:val="single"/>
        </w:tcBorders>
      </w:tcPr>
    </w:tblStylePr>
  </w:style>
  <w:style w:styleId="Tablaconcuadrcula7concolores-nfasis6" w:type="table">
    <w:name w:val="Grid Table 7 Colorful Accent 6"/>
    <w:basedOn w:val="Tablanormal"/>
    <w:uiPriority w:val="52"/>
    <w:rsid w:val="00d27abd"/>
    <w:pPr>
      <w:spacing w:line="240" w:lineRule="auto"/>
    </w:pPr>
    <w:rPr>
      <w:color w:themeColor="accent6" w:themeShade="bf" w:val="7D8600"/>
    </w:rPr>
    <w:tblPr>
      <w:tblStyleRowBandSize w:val="1"/>
      <w:tblStyleColBandSize w:val="1"/>
      <w:tblBorders>
        <w:top w:color="F1FF39" w:space="0" w:sz="4" w:themeColor="accent6" w:themeTint="99" w:val="single"/>
        <w:left w:color="F1FF39" w:space="0" w:sz="4" w:themeColor="accent6" w:themeTint="99" w:val="single"/>
        <w:bottom w:color="F1FF39" w:space="0" w:sz="4" w:themeColor="accent6" w:themeTint="99" w:val="single"/>
        <w:right w:color="F1FF39" w:space="0" w:sz="4" w:themeColor="accent6" w:themeTint="99" w:val="single"/>
        <w:insideH w:color="F1FF39" w:space="0" w:sz="4" w:themeColor="accent6" w:themeTint="99" w:val="single"/>
        <w:insideV w:color="F1FF39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AFFBD" w:themeFill="accent6" w:themeFillTint="33" w:val="clear"/>
      </w:tcPr>
    </w:tblStylePr>
    <w:tblStylePr w:type="band1Horz">
      <w:tblPr/>
      <w:tcPr>
        <w:shd w:color="auto" w:fill="FAFFBD" w:themeFill="accent6" w:themeFillTint="33" w:val="clear"/>
      </w:tcPr>
    </w:tblStylePr>
    <w:tblStylePr w:type="neCell">
      <w:tblPr/>
      <w:tcPr>
        <w:tcBorders>
          <w:bottom w:color="F1FF39" w:space="0" w:sz="4" w:themeColor="accent6" w:val="single"/>
        </w:tcBorders>
      </w:tcPr>
    </w:tblStylePr>
    <w:tblStylePr w:type="nwCell">
      <w:tblPr/>
      <w:tcPr>
        <w:tcBorders>
          <w:bottom w:color="F1FF39" w:space="0" w:sz="4" w:themeColor="accent6" w:val="single"/>
        </w:tcBorders>
      </w:tcPr>
    </w:tblStylePr>
    <w:tblStylePr w:type="seCell">
      <w:tblPr/>
      <w:tcPr>
        <w:tcBorders>
          <w:top w:color="F1FF39" w:space="0" w:sz="4" w:themeColor="accent6" w:val="single"/>
        </w:tcBorders>
      </w:tcPr>
    </w:tblStylePr>
    <w:tblStylePr w:type="swCell">
      <w:tblPr/>
      <w:tcPr>
        <w:tcBorders>
          <w:top w:color="F1FF39" w:space="0" w:sz="4" w:themeColor="accent6" w:val="single"/>
        </w:tcBorders>
      </w:tcPr>
    </w:tblStylePr>
  </w:style>
  <w:style w:styleId="Cuadrculaclara" w:type="table">
    <w:name w:val="Light Grid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  <w:tblPr/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Cuadrculaclara-nfasis1" w:type="table">
    <w:name w:val="Light Grid Accent 1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00A9E0" w:space="0" w:sz="8" w:themeColor="accent1" w:val="single"/>
        <w:left w:color="00A9E0" w:space="0" w:sz="8" w:themeColor="accent1" w:val="single"/>
        <w:bottom w:color="00A9E0" w:space="0" w:sz="8" w:themeColor="accent1" w:val="single"/>
        <w:right w:color="00A9E0" w:space="0" w:sz="8" w:themeColor="accent1" w:val="single"/>
        <w:insideH w:color="00A9E0" w:space="0" w:sz="8" w:themeColor="accent1" w:val="single"/>
        <w:insideV w:color="00A9E0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A9E0" w:space="0" w:sz="8" w:themeColor="accent1" w:val="single"/>
          <w:left w:color="00A9E0" w:space="0" w:sz="8" w:themeColor="accent1" w:val="single"/>
          <w:bottom w:color="00A9E0" w:space="0" w:sz="18" w:themeColor="accent1" w:val="single"/>
          <w:right w:color="00A9E0" w:space="0" w:sz="8" w:themeColor="accent1" w:val="single"/>
          <w:insideH w:val="nil"/>
          <w:insideV w:color="00A9E0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A9E0" w:space="0" w:sz="6" w:themeColor="accent1" w:val="double"/>
          <w:left w:color="00A9E0" w:space="0" w:sz="8" w:themeColor="accent1" w:val="single"/>
          <w:bottom w:color="00A9E0" w:space="0" w:sz="8" w:themeColor="accent1" w:val="single"/>
          <w:right w:color="00A9E0" w:space="0" w:sz="8" w:themeColor="accent1" w:val="single"/>
          <w:insideH w:val="nil"/>
          <w:insideV w:color="00A9E0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  <w:tblPr/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A9E0" w:space="0" w:sz="8" w:themeColor="accent1" w:val="single"/>
          <w:left w:color="00A9E0" w:space="0" w:sz="8" w:themeColor="accent1" w:val="single"/>
          <w:bottom w:color="00A9E0" w:space="0" w:sz="8" w:themeColor="accent1" w:val="single"/>
          <w:right w:color="00A9E0" w:space="0" w:sz="8" w:themeColor="accent1" w:val="single"/>
        </w:tcBorders>
      </w:tcPr>
    </w:tblStylePr>
    <w:tblStylePr w:type="band1Vert">
      <w:tblPr/>
      <w:tcPr>
        <w:tcBorders>
          <w:top w:color="00A9E0" w:space="0" w:sz="8" w:themeColor="accent1" w:val="single"/>
          <w:left w:color="00A9E0" w:space="0" w:sz="8" w:themeColor="accent1" w:val="single"/>
          <w:bottom w:color="00A9E0" w:space="0" w:sz="8" w:themeColor="accent1" w:val="single"/>
          <w:right w:color="00A9E0" w:space="0" w:sz="8" w:themeColor="accent1" w:val="single"/>
        </w:tcBorders>
        <w:shd w:color="auto" w:fill="B8EDFF" w:themeFill="accent1" w:themeFillTint="3f" w:val="clear"/>
      </w:tcPr>
    </w:tblStylePr>
    <w:tblStylePr w:type="band1Horz">
      <w:tblPr/>
      <w:tcPr>
        <w:tcBorders>
          <w:top w:color="00A9E0" w:space="0" w:sz="8" w:themeColor="accent1" w:val="single"/>
          <w:left w:color="00A9E0" w:space="0" w:sz="8" w:themeColor="accent1" w:val="single"/>
          <w:bottom w:color="00A9E0" w:space="0" w:sz="8" w:themeColor="accent1" w:val="single"/>
          <w:right w:color="00A9E0" w:space="0" w:sz="8" w:themeColor="accent1" w:val="single"/>
          <w:insideV w:color="00A9E0" w:space="0" w:sz="8" w:themeColor="accent1" w:val="single"/>
        </w:tcBorders>
        <w:shd w:color="auto" w:fill="B8EDFF" w:themeFill="accent1" w:themeFillTint="3f" w:val="clear"/>
      </w:tcPr>
    </w:tblStylePr>
    <w:tblStylePr w:type="band2Horz">
      <w:tblPr/>
      <w:tcPr>
        <w:tcBorders>
          <w:top w:color="00A9E0" w:space="0" w:sz="8" w:themeColor="accent1" w:val="single"/>
          <w:left w:color="00A9E0" w:space="0" w:sz="8" w:themeColor="accent1" w:val="single"/>
          <w:bottom w:color="00A9E0" w:space="0" w:sz="8" w:themeColor="accent1" w:val="single"/>
          <w:right w:color="00A9E0" w:space="0" w:sz="8" w:themeColor="accent1" w:val="single"/>
          <w:insideV w:color="00A9E0" w:space="0" w:sz="8" w:themeColor="accent1" w:val="single"/>
        </w:tcBorders>
      </w:tcPr>
    </w:tblStylePr>
  </w:style>
  <w:style w:styleId="Cuadrculaclara-nfasis2" w:type="table">
    <w:name w:val="Light Grid Accent 2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00C7B2" w:space="0" w:sz="8" w:themeColor="accent2" w:val="single"/>
        <w:left w:color="00C7B2" w:space="0" w:sz="8" w:themeColor="accent2" w:val="single"/>
        <w:bottom w:color="00C7B2" w:space="0" w:sz="8" w:themeColor="accent2" w:val="single"/>
        <w:right w:color="00C7B2" w:space="0" w:sz="8" w:themeColor="accent2" w:val="single"/>
        <w:insideH w:color="00C7B2" w:space="0" w:sz="8" w:themeColor="accent2" w:val="single"/>
        <w:insideV w:color="00C7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C7B2" w:space="0" w:sz="8" w:themeColor="accent2" w:val="single"/>
          <w:left w:color="00C7B2" w:space="0" w:sz="8" w:themeColor="accent2" w:val="single"/>
          <w:bottom w:color="00C7B2" w:space="0" w:sz="18" w:themeColor="accent2" w:val="single"/>
          <w:right w:color="00C7B2" w:space="0" w:sz="8" w:themeColor="accent2" w:val="single"/>
          <w:insideH w:val="nil"/>
          <w:insideV w:color="00C7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C7B2" w:space="0" w:sz="6" w:themeColor="accent2" w:val="double"/>
          <w:left w:color="00C7B2" w:space="0" w:sz="8" w:themeColor="accent2" w:val="single"/>
          <w:bottom w:color="00C7B2" w:space="0" w:sz="8" w:themeColor="accent2" w:val="single"/>
          <w:right w:color="00C7B2" w:space="0" w:sz="8" w:themeColor="accent2" w:val="single"/>
          <w:insideH w:val="nil"/>
          <w:insideV w:color="00C7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  <w:tblPr/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C7B2" w:space="0" w:sz="8" w:themeColor="accent2" w:val="single"/>
          <w:left w:color="00C7B2" w:space="0" w:sz="8" w:themeColor="accent2" w:val="single"/>
          <w:bottom w:color="00C7B2" w:space="0" w:sz="8" w:themeColor="accent2" w:val="single"/>
          <w:right w:color="00C7B2" w:space="0" w:sz="8" w:themeColor="accent2" w:val="single"/>
        </w:tcBorders>
      </w:tcPr>
    </w:tblStylePr>
    <w:tblStylePr w:type="band1Vert">
      <w:tblPr/>
      <w:tcPr>
        <w:tcBorders>
          <w:top w:color="00C7B2" w:space="0" w:sz="8" w:themeColor="accent2" w:val="single"/>
          <w:left w:color="00C7B2" w:space="0" w:sz="8" w:themeColor="accent2" w:val="single"/>
          <w:bottom w:color="00C7B2" w:space="0" w:sz="8" w:themeColor="accent2" w:val="single"/>
          <w:right w:color="00C7B2" w:space="0" w:sz="8" w:themeColor="accent2" w:val="single"/>
        </w:tcBorders>
        <w:shd w:color="auto" w:fill="B2FFF6" w:themeFill="accent2" w:themeFillTint="3f" w:val="clear"/>
      </w:tcPr>
    </w:tblStylePr>
    <w:tblStylePr w:type="band1Horz">
      <w:tblPr/>
      <w:tcPr>
        <w:tcBorders>
          <w:top w:color="00C7B2" w:space="0" w:sz="8" w:themeColor="accent2" w:val="single"/>
          <w:left w:color="00C7B2" w:space="0" w:sz="8" w:themeColor="accent2" w:val="single"/>
          <w:bottom w:color="00C7B2" w:space="0" w:sz="8" w:themeColor="accent2" w:val="single"/>
          <w:right w:color="00C7B2" w:space="0" w:sz="8" w:themeColor="accent2" w:val="single"/>
          <w:insideV w:color="00C7B2" w:space="0" w:sz="8" w:themeColor="accent2" w:val="single"/>
        </w:tcBorders>
        <w:shd w:color="auto" w:fill="B2FFF6" w:themeFill="accent2" w:themeFillTint="3f" w:val="clear"/>
      </w:tcPr>
    </w:tblStylePr>
    <w:tblStylePr w:type="band2Horz">
      <w:tblPr/>
      <w:tcPr>
        <w:tcBorders>
          <w:top w:color="00C7B2" w:space="0" w:sz="8" w:themeColor="accent2" w:val="single"/>
          <w:left w:color="00C7B2" w:space="0" w:sz="8" w:themeColor="accent2" w:val="single"/>
          <w:bottom w:color="00C7B2" w:space="0" w:sz="8" w:themeColor="accent2" w:val="single"/>
          <w:right w:color="00C7B2" w:space="0" w:sz="8" w:themeColor="accent2" w:val="single"/>
          <w:insideV w:color="00C7B2" w:space="0" w:sz="8" w:themeColor="accent2" w:val="single"/>
        </w:tcBorders>
      </w:tcPr>
    </w:tblStylePr>
  </w:style>
  <w:style w:styleId="Cuadrculaclara-nfasis3" w:type="table">
    <w:name w:val="Light Grid Accent 3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DE3831" w:space="0" w:sz="8" w:themeColor="accent3" w:val="single"/>
        <w:left w:color="DE3831" w:space="0" w:sz="8" w:themeColor="accent3" w:val="single"/>
        <w:bottom w:color="DE3831" w:space="0" w:sz="8" w:themeColor="accent3" w:val="single"/>
        <w:right w:color="DE3831" w:space="0" w:sz="8" w:themeColor="accent3" w:val="single"/>
        <w:insideH w:color="DE3831" w:space="0" w:sz="8" w:themeColor="accent3" w:val="single"/>
        <w:insideV w:color="DE3831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DE3831" w:space="0" w:sz="8" w:themeColor="accent3" w:val="single"/>
          <w:left w:color="DE3831" w:space="0" w:sz="8" w:themeColor="accent3" w:val="single"/>
          <w:bottom w:color="DE3831" w:space="0" w:sz="18" w:themeColor="accent3" w:val="single"/>
          <w:right w:color="DE3831" w:space="0" w:sz="8" w:themeColor="accent3" w:val="single"/>
          <w:insideH w:val="nil"/>
          <w:insideV w:color="DE3831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DE3831" w:space="0" w:sz="6" w:themeColor="accent3" w:val="double"/>
          <w:left w:color="DE3831" w:space="0" w:sz="8" w:themeColor="accent3" w:val="single"/>
          <w:bottom w:color="DE3831" w:space="0" w:sz="8" w:themeColor="accent3" w:val="single"/>
          <w:right w:color="DE3831" w:space="0" w:sz="8" w:themeColor="accent3" w:val="single"/>
          <w:insideH w:val="nil"/>
          <w:insideV w:color="DE3831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  <w:tblPr/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DE3831" w:space="0" w:sz="8" w:themeColor="accent3" w:val="single"/>
          <w:left w:color="DE3831" w:space="0" w:sz="8" w:themeColor="accent3" w:val="single"/>
          <w:bottom w:color="DE3831" w:space="0" w:sz="8" w:themeColor="accent3" w:val="single"/>
          <w:right w:color="DE3831" w:space="0" w:sz="8" w:themeColor="accent3" w:val="single"/>
        </w:tcBorders>
      </w:tcPr>
    </w:tblStylePr>
    <w:tblStylePr w:type="band1Vert">
      <w:tblPr/>
      <w:tcPr>
        <w:tcBorders>
          <w:top w:color="DE3831" w:space="0" w:sz="8" w:themeColor="accent3" w:val="single"/>
          <w:left w:color="DE3831" w:space="0" w:sz="8" w:themeColor="accent3" w:val="single"/>
          <w:bottom w:color="DE3831" w:space="0" w:sz="8" w:themeColor="accent3" w:val="single"/>
          <w:right w:color="DE3831" w:space="0" w:sz="8" w:themeColor="accent3" w:val="single"/>
        </w:tcBorders>
        <w:shd w:color="auto" w:fill="F6CDCB" w:themeFill="accent3" w:themeFillTint="3f" w:val="clear"/>
      </w:tcPr>
    </w:tblStylePr>
    <w:tblStylePr w:type="band1Horz">
      <w:tblPr/>
      <w:tcPr>
        <w:tcBorders>
          <w:top w:color="DE3831" w:space="0" w:sz="8" w:themeColor="accent3" w:val="single"/>
          <w:left w:color="DE3831" w:space="0" w:sz="8" w:themeColor="accent3" w:val="single"/>
          <w:bottom w:color="DE3831" w:space="0" w:sz="8" w:themeColor="accent3" w:val="single"/>
          <w:right w:color="DE3831" w:space="0" w:sz="8" w:themeColor="accent3" w:val="single"/>
          <w:insideV w:color="DE3831" w:space="0" w:sz="8" w:themeColor="accent3" w:val="single"/>
        </w:tcBorders>
        <w:shd w:color="auto" w:fill="F6CDCB" w:themeFill="accent3" w:themeFillTint="3f" w:val="clear"/>
      </w:tcPr>
    </w:tblStylePr>
    <w:tblStylePr w:type="band2Horz">
      <w:tblPr/>
      <w:tcPr>
        <w:tcBorders>
          <w:top w:color="DE3831" w:space="0" w:sz="8" w:themeColor="accent3" w:val="single"/>
          <w:left w:color="DE3831" w:space="0" w:sz="8" w:themeColor="accent3" w:val="single"/>
          <w:bottom w:color="DE3831" w:space="0" w:sz="8" w:themeColor="accent3" w:val="single"/>
          <w:right w:color="DE3831" w:space="0" w:sz="8" w:themeColor="accent3" w:val="single"/>
          <w:insideV w:color="DE3831" w:space="0" w:sz="8" w:themeColor="accent3" w:val="single"/>
        </w:tcBorders>
      </w:tcPr>
    </w:tblStylePr>
  </w:style>
  <w:style w:styleId="Cuadrculaclara-nfasis4" w:type="table">
    <w:name w:val="Light Grid Accent 4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D5D6D2" w:space="0" w:sz="8" w:themeColor="accent4" w:val="single"/>
        <w:left w:color="D5D6D2" w:space="0" w:sz="8" w:themeColor="accent4" w:val="single"/>
        <w:bottom w:color="D5D6D2" w:space="0" w:sz="8" w:themeColor="accent4" w:val="single"/>
        <w:right w:color="D5D6D2" w:space="0" w:sz="8" w:themeColor="accent4" w:val="single"/>
        <w:insideH w:color="D5D6D2" w:space="0" w:sz="8" w:themeColor="accent4" w:val="single"/>
        <w:insideV w:color="D5D6D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D5D6D2" w:space="0" w:sz="8" w:themeColor="accent4" w:val="single"/>
          <w:left w:color="D5D6D2" w:space="0" w:sz="8" w:themeColor="accent4" w:val="single"/>
          <w:bottom w:color="D5D6D2" w:space="0" w:sz="18" w:themeColor="accent4" w:val="single"/>
          <w:right w:color="D5D6D2" w:space="0" w:sz="8" w:themeColor="accent4" w:val="single"/>
          <w:insideH w:val="nil"/>
          <w:insideV w:color="D5D6D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D5D6D2" w:space="0" w:sz="6" w:themeColor="accent4" w:val="double"/>
          <w:left w:color="D5D6D2" w:space="0" w:sz="8" w:themeColor="accent4" w:val="single"/>
          <w:bottom w:color="D5D6D2" w:space="0" w:sz="8" w:themeColor="accent4" w:val="single"/>
          <w:right w:color="D5D6D2" w:space="0" w:sz="8" w:themeColor="accent4" w:val="single"/>
          <w:insideH w:val="nil"/>
          <w:insideV w:color="D5D6D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  <w:tblPr/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D5D6D2" w:space="0" w:sz="8" w:themeColor="accent4" w:val="single"/>
          <w:left w:color="D5D6D2" w:space="0" w:sz="8" w:themeColor="accent4" w:val="single"/>
          <w:bottom w:color="D5D6D2" w:space="0" w:sz="8" w:themeColor="accent4" w:val="single"/>
          <w:right w:color="D5D6D2" w:space="0" w:sz="8" w:themeColor="accent4" w:val="single"/>
        </w:tcBorders>
      </w:tcPr>
    </w:tblStylePr>
    <w:tblStylePr w:type="band1Vert">
      <w:tblPr/>
      <w:tcPr>
        <w:tcBorders>
          <w:top w:color="D5D6D2" w:space="0" w:sz="8" w:themeColor="accent4" w:val="single"/>
          <w:left w:color="D5D6D2" w:space="0" w:sz="8" w:themeColor="accent4" w:val="single"/>
          <w:bottom w:color="D5D6D2" w:space="0" w:sz="8" w:themeColor="accent4" w:val="single"/>
          <w:right w:color="D5D6D2" w:space="0" w:sz="8" w:themeColor="accent4" w:val="single"/>
        </w:tcBorders>
        <w:shd w:color="auto" w:fill="F4F4F3" w:themeFill="accent4" w:themeFillTint="3f" w:val="clear"/>
      </w:tcPr>
    </w:tblStylePr>
    <w:tblStylePr w:type="band1Horz">
      <w:tblPr/>
      <w:tcPr>
        <w:tcBorders>
          <w:top w:color="D5D6D2" w:space="0" w:sz="8" w:themeColor="accent4" w:val="single"/>
          <w:left w:color="D5D6D2" w:space="0" w:sz="8" w:themeColor="accent4" w:val="single"/>
          <w:bottom w:color="D5D6D2" w:space="0" w:sz="8" w:themeColor="accent4" w:val="single"/>
          <w:right w:color="D5D6D2" w:space="0" w:sz="8" w:themeColor="accent4" w:val="single"/>
          <w:insideV w:color="D5D6D2" w:space="0" w:sz="8" w:themeColor="accent4" w:val="single"/>
        </w:tcBorders>
        <w:shd w:color="auto" w:fill="F4F4F3" w:themeFill="accent4" w:themeFillTint="3f" w:val="clear"/>
      </w:tcPr>
    </w:tblStylePr>
    <w:tblStylePr w:type="band2Horz">
      <w:tblPr/>
      <w:tcPr>
        <w:tcBorders>
          <w:top w:color="D5D6D2" w:space="0" w:sz="8" w:themeColor="accent4" w:val="single"/>
          <w:left w:color="D5D6D2" w:space="0" w:sz="8" w:themeColor="accent4" w:val="single"/>
          <w:bottom w:color="D5D6D2" w:space="0" w:sz="8" w:themeColor="accent4" w:val="single"/>
          <w:right w:color="D5D6D2" w:space="0" w:sz="8" w:themeColor="accent4" w:val="single"/>
          <w:insideV w:color="D5D6D2" w:space="0" w:sz="8" w:themeColor="accent4" w:val="single"/>
        </w:tcBorders>
      </w:tcPr>
    </w:tblStylePr>
  </w:style>
  <w:style w:styleId="Cuadrculaclara-nfasis5" w:type="table">
    <w:name w:val="Light Grid Accent 5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83AFB4" w:space="0" w:sz="8" w:themeColor="accent5" w:val="single"/>
        <w:left w:color="83AFB4" w:space="0" w:sz="8" w:themeColor="accent5" w:val="single"/>
        <w:bottom w:color="83AFB4" w:space="0" w:sz="8" w:themeColor="accent5" w:val="single"/>
        <w:right w:color="83AFB4" w:space="0" w:sz="8" w:themeColor="accent5" w:val="single"/>
        <w:insideH w:color="83AFB4" w:space="0" w:sz="8" w:themeColor="accent5" w:val="single"/>
        <w:insideV w:color="83AFB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3AFB4" w:space="0" w:sz="8" w:themeColor="accent5" w:val="single"/>
          <w:left w:color="83AFB4" w:space="0" w:sz="8" w:themeColor="accent5" w:val="single"/>
          <w:bottom w:color="83AFB4" w:space="0" w:sz="18" w:themeColor="accent5" w:val="single"/>
          <w:right w:color="83AFB4" w:space="0" w:sz="8" w:themeColor="accent5" w:val="single"/>
          <w:insideH w:val="nil"/>
          <w:insideV w:color="83AFB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3AFB4" w:space="0" w:sz="6" w:themeColor="accent5" w:val="double"/>
          <w:left w:color="83AFB4" w:space="0" w:sz="8" w:themeColor="accent5" w:val="single"/>
          <w:bottom w:color="83AFB4" w:space="0" w:sz="8" w:themeColor="accent5" w:val="single"/>
          <w:right w:color="83AFB4" w:space="0" w:sz="8" w:themeColor="accent5" w:val="single"/>
          <w:insideH w:val="nil"/>
          <w:insideV w:color="83AFB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  <w:tblPr/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3AFB4" w:space="0" w:sz="8" w:themeColor="accent5" w:val="single"/>
          <w:left w:color="83AFB4" w:space="0" w:sz="8" w:themeColor="accent5" w:val="single"/>
          <w:bottom w:color="83AFB4" w:space="0" w:sz="8" w:themeColor="accent5" w:val="single"/>
          <w:right w:color="83AFB4" w:space="0" w:sz="8" w:themeColor="accent5" w:val="single"/>
        </w:tcBorders>
      </w:tcPr>
    </w:tblStylePr>
    <w:tblStylePr w:type="band1Vert">
      <w:tblPr/>
      <w:tcPr>
        <w:tcBorders>
          <w:top w:color="83AFB4" w:space="0" w:sz="8" w:themeColor="accent5" w:val="single"/>
          <w:left w:color="83AFB4" w:space="0" w:sz="8" w:themeColor="accent5" w:val="single"/>
          <w:bottom w:color="83AFB4" w:space="0" w:sz="8" w:themeColor="accent5" w:val="single"/>
          <w:right w:color="83AFB4" w:space="0" w:sz="8" w:themeColor="accent5" w:val="single"/>
        </w:tcBorders>
        <w:shd w:color="auto" w:fill="E0EBEC" w:themeFill="accent5" w:themeFillTint="3f" w:val="clear"/>
      </w:tcPr>
    </w:tblStylePr>
    <w:tblStylePr w:type="band1Horz">
      <w:tblPr/>
      <w:tcPr>
        <w:tcBorders>
          <w:top w:color="83AFB4" w:space="0" w:sz="8" w:themeColor="accent5" w:val="single"/>
          <w:left w:color="83AFB4" w:space="0" w:sz="8" w:themeColor="accent5" w:val="single"/>
          <w:bottom w:color="83AFB4" w:space="0" w:sz="8" w:themeColor="accent5" w:val="single"/>
          <w:right w:color="83AFB4" w:space="0" w:sz="8" w:themeColor="accent5" w:val="single"/>
          <w:insideV w:color="83AFB4" w:space="0" w:sz="8" w:themeColor="accent5" w:val="single"/>
        </w:tcBorders>
        <w:shd w:color="auto" w:fill="E0EBEC" w:themeFill="accent5" w:themeFillTint="3f" w:val="clear"/>
      </w:tcPr>
    </w:tblStylePr>
    <w:tblStylePr w:type="band2Horz">
      <w:tblPr/>
      <w:tcPr>
        <w:tcBorders>
          <w:top w:color="83AFB4" w:space="0" w:sz="8" w:themeColor="accent5" w:val="single"/>
          <w:left w:color="83AFB4" w:space="0" w:sz="8" w:themeColor="accent5" w:val="single"/>
          <w:bottom w:color="83AFB4" w:space="0" w:sz="8" w:themeColor="accent5" w:val="single"/>
          <w:right w:color="83AFB4" w:space="0" w:sz="8" w:themeColor="accent5" w:val="single"/>
          <w:insideV w:color="83AFB4" w:space="0" w:sz="8" w:themeColor="accent5" w:val="single"/>
        </w:tcBorders>
      </w:tcPr>
    </w:tblStylePr>
  </w:style>
  <w:style w:styleId="Cuadrculaclara-nfasis6" w:type="table">
    <w:name w:val="Light Grid Accent 6"/>
    <w:basedOn w:val="Tabla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A8B400" w:space="0" w:sz="8" w:themeColor="accent6" w:val="single"/>
        <w:left w:color="A8B400" w:space="0" w:sz="8" w:themeColor="accent6" w:val="single"/>
        <w:bottom w:color="A8B400" w:space="0" w:sz="8" w:themeColor="accent6" w:val="single"/>
        <w:right w:color="A8B400" w:space="0" w:sz="8" w:themeColor="accent6" w:val="single"/>
        <w:insideH w:color="A8B400" w:space="0" w:sz="8" w:themeColor="accent6" w:val="single"/>
        <w:insideV w:color="A8B400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8B400" w:space="0" w:sz="8" w:themeColor="accent6" w:val="single"/>
          <w:left w:color="A8B400" w:space="0" w:sz="8" w:themeColor="accent6" w:val="single"/>
          <w:bottom w:color="A8B400" w:space="0" w:sz="18" w:themeColor="accent6" w:val="single"/>
          <w:right w:color="A8B400" w:space="0" w:sz="8" w:themeColor="accent6" w:val="single"/>
          <w:insideH w:val="nil"/>
          <w:insideV w:color="A8B400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8B400" w:space="0" w:sz="6" w:themeColor="accent6" w:val="double"/>
          <w:left w:color="A8B400" w:space="0" w:sz="8" w:themeColor="accent6" w:val="single"/>
          <w:bottom w:color="A8B400" w:space="0" w:sz="8" w:themeColor="accent6" w:val="single"/>
          <w:right w:color="A8B400" w:space="0" w:sz="8" w:themeColor="accent6" w:val="single"/>
          <w:insideH w:val="nil"/>
          <w:insideV w:color="A8B400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  <w:tblPr/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A8B400" w:space="0" w:sz="8" w:themeColor="accent6" w:val="single"/>
          <w:left w:color="A8B400" w:space="0" w:sz="8" w:themeColor="accent6" w:val="single"/>
          <w:bottom w:color="A8B400" w:space="0" w:sz="8" w:themeColor="accent6" w:val="single"/>
          <w:right w:color="A8B400" w:space="0" w:sz="8" w:themeColor="accent6" w:val="single"/>
        </w:tcBorders>
      </w:tcPr>
    </w:tblStylePr>
    <w:tblStylePr w:type="band1Vert">
      <w:tblPr/>
      <w:tcPr>
        <w:tcBorders>
          <w:top w:color="A8B400" w:space="0" w:sz="8" w:themeColor="accent6" w:val="single"/>
          <w:left w:color="A8B400" w:space="0" w:sz="8" w:themeColor="accent6" w:val="single"/>
          <w:bottom w:color="A8B400" w:space="0" w:sz="8" w:themeColor="accent6" w:val="single"/>
          <w:right w:color="A8B400" w:space="0" w:sz="8" w:themeColor="accent6" w:val="single"/>
        </w:tcBorders>
        <w:shd w:color="auto" w:fill="F9FFAD" w:themeFill="accent6" w:themeFillTint="3f" w:val="clear"/>
      </w:tcPr>
    </w:tblStylePr>
    <w:tblStylePr w:type="band1Horz">
      <w:tblPr/>
      <w:tcPr>
        <w:tcBorders>
          <w:top w:color="A8B400" w:space="0" w:sz="8" w:themeColor="accent6" w:val="single"/>
          <w:left w:color="A8B400" w:space="0" w:sz="8" w:themeColor="accent6" w:val="single"/>
          <w:bottom w:color="A8B400" w:space="0" w:sz="8" w:themeColor="accent6" w:val="single"/>
          <w:right w:color="A8B400" w:space="0" w:sz="8" w:themeColor="accent6" w:val="single"/>
          <w:insideV w:color="A8B400" w:space="0" w:sz="8" w:themeColor="accent6" w:val="single"/>
        </w:tcBorders>
        <w:shd w:color="auto" w:fill="F9FFAD" w:themeFill="accent6" w:themeFillTint="3f" w:val="clear"/>
      </w:tcPr>
    </w:tblStylePr>
    <w:tblStylePr w:type="band2Horz">
      <w:tblPr/>
      <w:tcPr>
        <w:tcBorders>
          <w:top w:color="A8B400" w:space="0" w:sz="8" w:themeColor="accent6" w:val="single"/>
          <w:left w:color="A8B400" w:space="0" w:sz="8" w:themeColor="accent6" w:val="single"/>
          <w:bottom w:color="A8B400" w:space="0" w:sz="8" w:themeColor="accent6" w:val="single"/>
          <w:right w:color="A8B400" w:space="0" w:sz="8" w:themeColor="accent6" w:val="single"/>
          <w:insideV w:color="A8B400" w:space="0" w:sz="8" w:themeColor="accent6" w:val="single"/>
        </w:tcBorders>
      </w:tcPr>
    </w:tblStylePr>
  </w:style>
  <w:style w:styleId="Listaclara" w:type="table">
    <w:name w:val="Light List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staclara-nfasis1" w:type="table">
    <w:name w:val="Light List Accent 1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00A9E0" w:space="0" w:sz="8" w:themeColor="accent1" w:val="single"/>
        <w:left w:color="00A9E0" w:space="0" w:sz="8" w:themeColor="accent1" w:val="single"/>
        <w:bottom w:color="00A9E0" w:space="0" w:sz="8" w:themeColor="accent1" w:val="single"/>
        <w:right w:color="00A9E0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A9E0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A9E0" w:space="0" w:sz="6" w:themeColor="accent1" w:val="double"/>
          <w:left w:color="00A9E0" w:space="0" w:sz="8" w:themeColor="accent1" w:val="single"/>
          <w:bottom w:color="00A9E0" w:space="0" w:sz="8" w:themeColor="accent1" w:val="single"/>
          <w:right w:color="00A9E0" w:space="0" w:sz="8" w:themeColor="accent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color="00A9E0" w:space="0" w:sz="8" w:themeColor="accent1" w:val="single"/>
          <w:left w:color="00A9E0" w:space="0" w:sz="8" w:themeColor="accent1" w:val="single"/>
          <w:bottom w:color="00A9E0" w:space="0" w:sz="8" w:themeColor="accent1" w:val="single"/>
          <w:right w:color="00A9E0" w:space="0" w:sz="8" w:themeColor="accent1" w:val="single"/>
        </w:tcBorders>
      </w:tcPr>
    </w:tblStylePr>
    <w:tblStylePr w:type="band1Horz">
      <w:tblPr/>
      <w:tcPr>
        <w:tcBorders>
          <w:top w:color="00A9E0" w:space="0" w:sz="8" w:themeColor="accent1" w:val="single"/>
          <w:left w:color="00A9E0" w:space="0" w:sz="8" w:themeColor="accent1" w:val="single"/>
          <w:bottom w:color="00A9E0" w:space="0" w:sz="8" w:themeColor="accent1" w:val="single"/>
          <w:right w:color="00A9E0" w:space="0" w:sz="8" w:themeColor="accent1" w:val="single"/>
        </w:tcBorders>
      </w:tcPr>
    </w:tblStylePr>
  </w:style>
  <w:style w:styleId="Listaclara-nfasis2" w:type="table">
    <w:name w:val="Light List Accent 2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00C7B2" w:space="0" w:sz="8" w:themeColor="accent2" w:val="single"/>
        <w:left w:color="00C7B2" w:space="0" w:sz="8" w:themeColor="accent2" w:val="single"/>
        <w:bottom w:color="00C7B2" w:space="0" w:sz="8" w:themeColor="accent2" w:val="single"/>
        <w:right w:color="00C7B2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C7B2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C7B2" w:space="0" w:sz="6" w:themeColor="accent2" w:val="double"/>
          <w:left w:color="00C7B2" w:space="0" w:sz="8" w:themeColor="accent2" w:val="single"/>
          <w:bottom w:color="00C7B2" w:space="0" w:sz="8" w:themeColor="accent2" w:val="single"/>
          <w:right w:color="00C7B2" w:space="0" w:sz="8" w:themeColor="accent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color="00C7B2" w:space="0" w:sz="8" w:themeColor="accent2" w:val="single"/>
          <w:left w:color="00C7B2" w:space="0" w:sz="8" w:themeColor="accent2" w:val="single"/>
          <w:bottom w:color="00C7B2" w:space="0" w:sz="8" w:themeColor="accent2" w:val="single"/>
          <w:right w:color="00C7B2" w:space="0" w:sz="8" w:themeColor="accent2" w:val="single"/>
        </w:tcBorders>
      </w:tcPr>
    </w:tblStylePr>
    <w:tblStylePr w:type="band1Horz">
      <w:tblPr/>
      <w:tcPr>
        <w:tcBorders>
          <w:top w:color="00C7B2" w:space="0" w:sz="8" w:themeColor="accent2" w:val="single"/>
          <w:left w:color="00C7B2" w:space="0" w:sz="8" w:themeColor="accent2" w:val="single"/>
          <w:bottom w:color="00C7B2" w:space="0" w:sz="8" w:themeColor="accent2" w:val="single"/>
          <w:right w:color="00C7B2" w:space="0" w:sz="8" w:themeColor="accent2" w:val="single"/>
        </w:tcBorders>
      </w:tcPr>
    </w:tblStylePr>
  </w:style>
  <w:style w:styleId="Listaclara-nfasis3" w:type="table">
    <w:name w:val="Light List Accent 3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DE3831" w:space="0" w:sz="8" w:themeColor="accent3" w:val="single"/>
        <w:left w:color="DE3831" w:space="0" w:sz="8" w:themeColor="accent3" w:val="single"/>
        <w:bottom w:color="DE3831" w:space="0" w:sz="8" w:themeColor="accent3" w:val="single"/>
        <w:right w:color="DE3831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DE3831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DE3831" w:space="0" w:sz="6" w:themeColor="accent3" w:val="double"/>
          <w:left w:color="DE3831" w:space="0" w:sz="8" w:themeColor="accent3" w:val="single"/>
          <w:bottom w:color="DE3831" w:space="0" w:sz="8" w:themeColor="accent3" w:val="single"/>
          <w:right w:color="DE3831" w:space="0" w:sz="8" w:themeColor="accent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color="DE3831" w:space="0" w:sz="8" w:themeColor="accent3" w:val="single"/>
          <w:left w:color="DE3831" w:space="0" w:sz="8" w:themeColor="accent3" w:val="single"/>
          <w:bottom w:color="DE3831" w:space="0" w:sz="8" w:themeColor="accent3" w:val="single"/>
          <w:right w:color="DE3831" w:space="0" w:sz="8" w:themeColor="accent3" w:val="single"/>
        </w:tcBorders>
      </w:tcPr>
    </w:tblStylePr>
    <w:tblStylePr w:type="band1Horz">
      <w:tblPr/>
      <w:tcPr>
        <w:tcBorders>
          <w:top w:color="DE3831" w:space="0" w:sz="8" w:themeColor="accent3" w:val="single"/>
          <w:left w:color="DE3831" w:space="0" w:sz="8" w:themeColor="accent3" w:val="single"/>
          <w:bottom w:color="DE3831" w:space="0" w:sz="8" w:themeColor="accent3" w:val="single"/>
          <w:right w:color="DE3831" w:space="0" w:sz="8" w:themeColor="accent3" w:val="single"/>
        </w:tcBorders>
      </w:tcPr>
    </w:tblStylePr>
  </w:style>
  <w:style w:styleId="Listaclara-nfasis4" w:type="table">
    <w:name w:val="Light List Accent 4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D5D6D2" w:space="0" w:sz="8" w:themeColor="accent4" w:val="single"/>
        <w:left w:color="D5D6D2" w:space="0" w:sz="8" w:themeColor="accent4" w:val="single"/>
        <w:bottom w:color="D5D6D2" w:space="0" w:sz="8" w:themeColor="accent4" w:val="single"/>
        <w:right w:color="D5D6D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D5D6D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D5D6D2" w:space="0" w:sz="6" w:themeColor="accent4" w:val="double"/>
          <w:left w:color="D5D6D2" w:space="0" w:sz="8" w:themeColor="accent4" w:val="single"/>
          <w:bottom w:color="D5D6D2" w:space="0" w:sz="8" w:themeColor="accent4" w:val="single"/>
          <w:right w:color="D5D6D2" w:space="0" w:sz="8" w:themeColor="accent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color="D5D6D2" w:space="0" w:sz="8" w:themeColor="accent4" w:val="single"/>
          <w:left w:color="D5D6D2" w:space="0" w:sz="8" w:themeColor="accent4" w:val="single"/>
          <w:bottom w:color="D5D6D2" w:space="0" w:sz="8" w:themeColor="accent4" w:val="single"/>
          <w:right w:color="D5D6D2" w:space="0" w:sz="8" w:themeColor="accent4" w:val="single"/>
        </w:tcBorders>
      </w:tcPr>
    </w:tblStylePr>
    <w:tblStylePr w:type="band1Horz">
      <w:tblPr/>
      <w:tcPr>
        <w:tcBorders>
          <w:top w:color="D5D6D2" w:space="0" w:sz="8" w:themeColor="accent4" w:val="single"/>
          <w:left w:color="D5D6D2" w:space="0" w:sz="8" w:themeColor="accent4" w:val="single"/>
          <w:bottom w:color="D5D6D2" w:space="0" w:sz="8" w:themeColor="accent4" w:val="single"/>
          <w:right w:color="D5D6D2" w:space="0" w:sz="8" w:themeColor="accent4" w:val="single"/>
        </w:tcBorders>
      </w:tcPr>
    </w:tblStylePr>
  </w:style>
  <w:style w:styleId="Listaclara-nfasis5" w:type="table">
    <w:name w:val="Light List Accent 5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83AFB4" w:space="0" w:sz="8" w:themeColor="accent5" w:val="single"/>
        <w:left w:color="83AFB4" w:space="0" w:sz="8" w:themeColor="accent5" w:val="single"/>
        <w:bottom w:color="83AFB4" w:space="0" w:sz="8" w:themeColor="accent5" w:val="single"/>
        <w:right w:color="83AFB4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3AF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3AFB4" w:space="0" w:sz="6" w:themeColor="accent5" w:val="double"/>
          <w:left w:color="83AFB4" w:space="0" w:sz="8" w:themeColor="accent5" w:val="single"/>
          <w:bottom w:color="83AFB4" w:space="0" w:sz="8" w:themeColor="accent5" w:val="single"/>
          <w:right w:color="83AFB4" w:space="0" w:sz="8" w:themeColor="accent5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color="83AFB4" w:space="0" w:sz="8" w:themeColor="accent5" w:val="single"/>
          <w:left w:color="83AFB4" w:space="0" w:sz="8" w:themeColor="accent5" w:val="single"/>
          <w:bottom w:color="83AFB4" w:space="0" w:sz="8" w:themeColor="accent5" w:val="single"/>
          <w:right w:color="83AFB4" w:space="0" w:sz="8" w:themeColor="accent5" w:val="single"/>
        </w:tcBorders>
      </w:tcPr>
    </w:tblStylePr>
    <w:tblStylePr w:type="band1Horz">
      <w:tblPr/>
      <w:tcPr>
        <w:tcBorders>
          <w:top w:color="83AFB4" w:space="0" w:sz="8" w:themeColor="accent5" w:val="single"/>
          <w:left w:color="83AFB4" w:space="0" w:sz="8" w:themeColor="accent5" w:val="single"/>
          <w:bottom w:color="83AFB4" w:space="0" w:sz="8" w:themeColor="accent5" w:val="single"/>
          <w:right w:color="83AFB4" w:space="0" w:sz="8" w:themeColor="accent5" w:val="single"/>
        </w:tcBorders>
      </w:tcPr>
    </w:tblStylePr>
  </w:style>
  <w:style w:styleId="Listaclara-nfasis6" w:type="table">
    <w:name w:val="Light List Accent 6"/>
    <w:basedOn w:val="Tabla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A8B400" w:space="0" w:sz="8" w:themeColor="accent6" w:val="single"/>
        <w:left w:color="A8B400" w:space="0" w:sz="8" w:themeColor="accent6" w:val="single"/>
        <w:bottom w:color="A8B400" w:space="0" w:sz="8" w:themeColor="accent6" w:val="single"/>
        <w:right w:color="A8B400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A8B400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8B400" w:space="0" w:sz="6" w:themeColor="accent6" w:val="double"/>
          <w:left w:color="A8B400" w:space="0" w:sz="8" w:themeColor="accent6" w:val="single"/>
          <w:bottom w:color="A8B400" w:space="0" w:sz="8" w:themeColor="accent6" w:val="single"/>
          <w:right w:color="A8B400" w:space="0" w:sz="8" w:themeColor="accent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color="A8B400" w:space="0" w:sz="8" w:themeColor="accent6" w:val="single"/>
          <w:left w:color="A8B400" w:space="0" w:sz="8" w:themeColor="accent6" w:val="single"/>
          <w:bottom w:color="A8B400" w:space="0" w:sz="8" w:themeColor="accent6" w:val="single"/>
          <w:right w:color="A8B400" w:space="0" w:sz="8" w:themeColor="accent6" w:val="single"/>
        </w:tcBorders>
      </w:tcPr>
    </w:tblStylePr>
    <w:tblStylePr w:type="band1Horz">
      <w:tblPr/>
      <w:tcPr>
        <w:tcBorders>
          <w:top w:color="A8B400" w:space="0" w:sz="8" w:themeColor="accent6" w:val="single"/>
          <w:left w:color="A8B400" w:space="0" w:sz="8" w:themeColor="accent6" w:val="single"/>
          <w:bottom w:color="A8B400" w:space="0" w:sz="8" w:themeColor="accent6" w:val="single"/>
          <w:right w:color="A8B400" w:space="0" w:sz="8" w:themeColor="accent6" w:val="single"/>
        </w:tcBorders>
      </w:tcPr>
    </w:tblStylePr>
  </w:style>
  <w:style w:styleId="Sombreadoclaro" w:type="table">
    <w:name w:val="Light Shading"/>
    <w:basedOn w:val="Tablanormal"/>
    <w:uiPriority w:val="60"/>
    <w:semiHidden/>
    <w:unhideWhenUsed/>
    <w:rsid w:val="00d27abd"/>
    <w:pPr>
      <w:spacing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Sombreadoclaro-nfasis1" w:type="table">
    <w:name w:val="Light Shading Accent 1"/>
    <w:basedOn w:val="Tablanormal"/>
    <w:uiPriority w:val="60"/>
    <w:semiHidden/>
    <w:unhideWhenUsed/>
    <w:rsid w:val="00d27abd"/>
    <w:pPr>
      <w:spacing w:line="240" w:lineRule="auto"/>
    </w:pPr>
    <w:rPr>
      <w:color w:themeColor="accent1" w:themeShade="bf" w:val="007EA7"/>
    </w:rPr>
    <w:tblPr>
      <w:tblStyleRowBandSize w:val="1"/>
      <w:tblStyleColBandSize w:val="1"/>
      <w:tblBorders>
        <w:top w:color="00A9E0" w:space="0" w:sz="8" w:themeColor="accent1" w:val="single"/>
        <w:bottom w:color="00A9E0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A9E0" w:space="0" w:sz="8" w:themeColor="accent1" w:val="single"/>
          <w:left w:val="nil"/>
          <w:bottom w:color="00A9E0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A9E0" w:space="0" w:sz="8" w:themeColor="accent1" w:val="single"/>
          <w:left w:val="nil"/>
          <w:bottom w:color="00A9E0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8EDFF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B8EDFF" w:themeFill="accent1" w:themeFillTint="3f" w:val="clear"/>
      </w:tcPr>
    </w:tblStylePr>
  </w:style>
  <w:style w:styleId="Sombreadoclaro-nfasis2" w:type="table">
    <w:name w:val="Light Shading Accent 2"/>
    <w:basedOn w:val="Tablanormal"/>
    <w:uiPriority w:val="60"/>
    <w:semiHidden/>
    <w:unhideWhenUsed/>
    <w:rsid w:val="00d27abd"/>
    <w:pPr>
      <w:spacing w:line="240" w:lineRule="auto"/>
    </w:pPr>
    <w:rPr>
      <w:color w:themeColor="accent2" w:themeShade="bf" w:val="009585"/>
    </w:rPr>
    <w:tblPr>
      <w:tblStyleRowBandSize w:val="1"/>
      <w:tblStyleColBandSize w:val="1"/>
      <w:tblBorders>
        <w:top w:color="00C7B2" w:space="0" w:sz="8" w:themeColor="accent2" w:val="single"/>
        <w:bottom w:color="00C7B2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C7B2" w:space="0" w:sz="8" w:themeColor="accent2" w:val="single"/>
          <w:left w:val="nil"/>
          <w:bottom w:color="00C7B2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C7B2" w:space="0" w:sz="8" w:themeColor="accent2" w:val="single"/>
          <w:left w:val="nil"/>
          <w:bottom w:color="00C7B2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2FFF6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B2FFF6" w:themeFill="accent2" w:themeFillTint="3f" w:val="clear"/>
      </w:tcPr>
    </w:tblStylePr>
  </w:style>
  <w:style w:styleId="Sombreadoclaro-nfasis3" w:type="table">
    <w:name w:val="Light Shading Accent 3"/>
    <w:basedOn w:val="Tablanormal"/>
    <w:uiPriority w:val="60"/>
    <w:semiHidden/>
    <w:unhideWhenUsed/>
    <w:rsid w:val="00d27abd"/>
    <w:pPr>
      <w:spacing w:line="240" w:lineRule="auto"/>
    </w:pPr>
    <w:rPr>
      <w:color w:themeColor="accent3" w:themeShade="bf" w:val="AE211C"/>
    </w:rPr>
    <w:tblPr>
      <w:tblStyleRowBandSize w:val="1"/>
      <w:tblStyleColBandSize w:val="1"/>
      <w:tblBorders>
        <w:top w:color="DE3831" w:space="0" w:sz="8" w:themeColor="accent3" w:val="single"/>
        <w:bottom w:color="DE3831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DE3831" w:space="0" w:sz="8" w:themeColor="accent3" w:val="single"/>
          <w:left w:val="nil"/>
          <w:bottom w:color="DE3831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DE3831" w:space="0" w:sz="8" w:themeColor="accent3" w:val="single"/>
          <w:left w:val="nil"/>
          <w:bottom w:color="DE3831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6CDCB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6CDCB" w:themeFill="accent3" w:themeFillTint="3f" w:val="clear"/>
      </w:tcPr>
    </w:tblStylePr>
  </w:style>
  <w:style w:styleId="Sombreadoclaro-nfasis4" w:type="table">
    <w:name w:val="Light Shading Accent 4"/>
    <w:basedOn w:val="Tablanormal"/>
    <w:uiPriority w:val="60"/>
    <w:semiHidden/>
    <w:unhideWhenUsed/>
    <w:rsid w:val="00d27abd"/>
    <w:pPr>
      <w:spacing w:line="240" w:lineRule="auto"/>
    </w:pPr>
    <w:rPr>
      <w:color w:themeColor="accent4" w:themeShade="bf" w:val="A0A39A"/>
    </w:rPr>
    <w:tblPr>
      <w:tblStyleRowBandSize w:val="1"/>
      <w:tblStyleColBandSize w:val="1"/>
      <w:tblBorders>
        <w:top w:color="D5D6D2" w:space="0" w:sz="8" w:themeColor="accent4" w:val="single"/>
        <w:bottom w:color="D5D6D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D5D6D2" w:space="0" w:sz="8" w:themeColor="accent4" w:val="single"/>
          <w:left w:val="nil"/>
          <w:bottom w:color="D5D6D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D5D6D2" w:space="0" w:sz="8" w:themeColor="accent4" w:val="single"/>
          <w:left w:val="nil"/>
          <w:bottom w:color="D5D6D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4F4F3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4F4F3" w:themeFill="accent4" w:themeFillTint="3f" w:val="clear"/>
      </w:tcPr>
    </w:tblStylePr>
  </w:style>
  <w:style w:styleId="Sombreadoclaro-nfasis5" w:type="table">
    <w:name w:val="Light Shading Accent 5"/>
    <w:basedOn w:val="Tablanormal"/>
    <w:uiPriority w:val="60"/>
    <w:semiHidden/>
    <w:unhideWhenUsed/>
    <w:rsid w:val="00d27abd"/>
    <w:pPr>
      <w:spacing w:line="240" w:lineRule="auto"/>
    </w:pPr>
    <w:rPr>
      <w:color w:themeColor="accent5" w:themeShade="bf" w:val="578A90"/>
    </w:rPr>
    <w:tblPr>
      <w:tblStyleRowBandSize w:val="1"/>
      <w:tblStyleColBandSize w:val="1"/>
      <w:tblBorders>
        <w:top w:color="83AFB4" w:space="0" w:sz="8" w:themeColor="accent5" w:val="single"/>
        <w:bottom w:color="83AFB4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3AFB4" w:space="0" w:sz="8" w:themeColor="accent5" w:val="single"/>
          <w:left w:val="nil"/>
          <w:bottom w:color="83AFB4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3AFB4" w:space="0" w:sz="8" w:themeColor="accent5" w:val="single"/>
          <w:left w:val="nil"/>
          <w:bottom w:color="83AFB4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0EBEC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0EBEC" w:themeFill="accent5" w:themeFillTint="3f" w:val="clear"/>
      </w:tcPr>
    </w:tblStylePr>
  </w:style>
  <w:style w:styleId="Sombreadoclaro-nfasis6" w:type="table">
    <w:name w:val="Light Shading Accent 6"/>
    <w:basedOn w:val="Tablanormal"/>
    <w:uiPriority w:val="60"/>
    <w:semiHidden/>
    <w:unhideWhenUsed/>
    <w:rsid w:val="00d27abd"/>
    <w:pPr>
      <w:spacing w:line="240" w:lineRule="auto"/>
    </w:pPr>
    <w:rPr>
      <w:color w:themeColor="accent6" w:themeShade="bf" w:val="7D8600"/>
    </w:rPr>
    <w:tblPr>
      <w:tblStyleRowBandSize w:val="1"/>
      <w:tblStyleColBandSize w:val="1"/>
      <w:tblBorders>
        <w:top w:color="A8B400" w:space="0" w:sz="8" w:themeColor="accent6" w:val="single"/>
        <w:bottom w:color="A8B400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A8B400" w:space="0" w:sz="8" w:themeColor="accent6" w:val="single"/>
          <w:left w:val="nil"/>
          <w:bottom w:color="A8B400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8B400" w:space="0" w:sz="8" w:themeColor="accent6" w:val="single"/>
          <w:left w:val="nil"/>
          <w:bottom w:color="A8B400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9FFAD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9FFAD" w:themeFill="accent6" w:themeFillTint="3f" w:val="clear"/>
      </w:tcPr>
    </w:tblStylePr>
  </w:style>
  <w:style w:styleId="Tabladelista1clara" w:type="table">
    <w:name w:val="List Table 1 Light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adelista1clara-nfasis1" w:type="table">
    <w:name w:val="List Table 1 Light Accent 1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53D4FF" w:space="0" w:sz="4" w:themeColor="accent1" w:val="single"/>
        </w:tcBorders>
      </w:tcPr>
    </w:tblStylePr>
    <w:tblStylePr w:type="lastRow">
      <w:rPr>
        <w:b/>
        <w:bCs/>
      </w:rPr>
      <w:tblPr/>
      <w:tcPr>
        <w:tcBorders>
          <w:top w:color="53D4FF" w:space="0" w:sz="4" w:themeColor="accent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5F0FF" w:themeFill="accent1" w:themeFillTint="33" w:val="clear"/>
      </w:tcPr>
    </w:tblStylePr>
    <w:tblStylePr w:type="band1Horz">
      <w:tblPr/>
      <w:tcPr>
        <w:shd w:color="auto" w:fill="C5F0FF" w:themeFill="accent1" w:themeFillTint="33" w:val="clear"/>
      </w:tcPr>
    </w:tblStylePr>
  </w:style>
  <w:style w:styleId="Tabladelista1clara-nfasis2" w:type="table">
    <w:name w:val="List Table 1 Light Accent 2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44FFEB" w:space="0" w:sz="4" w:themeColor="accent2" w:val="single"/>
        </w:tcBorders>
      </w:tcPr>
    </w:tblStylePr>
    <w:tblStylePr w:type="lastRow">
      <w:rPr>
        <w:b/>
        <w:bCs/>
      </w:rPr>
      <w:tblPr/>
      <w:tcPr>
        <w:tcBorders>
          <w:top w:color="44FFEB" w:space="0" w:sz="4" w:themeColor="accent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0FFF8" w:themeFill="accent2" w:themeFillTint="33" w:val="clear"/>
      </w:tcPr>
    </w:tblStylePr>
    <w:tblStylePr w:type="band1Horz">
      <w:tblPr/>
      <w:tcPr>
        <w:shd w:color="auto" w:fill="C0FFF8" w:themeFill="accent2" w:themeFillTint="33" w:val="clear"/>
      </w:tcPr>
    </w:tblStylePr>
  </w:style>
  <w:style w:styleId="Tabladelista1clara-nfasis3" w:type="table">
    <w:name w:val="List Table 1 Light Accent 3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EB8783" w:space="0" w:sz="4" w:themeColor="accent3" w:val="single"/>
        </w:tcBorders>
      </w:tcPr>
    </w:tblStylePr>
    <w:tblStylePr w:type="lastRow">
      <w:rPr>
        <w:b/>
        <w:bCs/>
      </w:rPr>
      <w:tblPr/>
      <w:tcPr>
        <w:tcBorders>
          <w:top w:color="EB8783" w:space="0" w:sz="4" w:themeColor="accent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8D6D5" w:themeFill="accent3" w:themeFillTint="33" w:val="clear"/>
      </w:tcPr>
    </w:tblStylePr>
    <w:tblStylePr w:type="band1Horz">
      <w:tblPr/>
      <w:tcPr>
        <w:shd w:color="auto" w:fill="F8D6D5" w:themeFill="accent3" w:themeFillTint="33" w:val="clear"/>
      </w:tcPr>
    </w:tblStylePr>
  </w:style>
  <w:style w:styleId="Tabladelista1clara-nfasis4" w:type="table">
    <w:name w:val="List Table 1 Light Accent 4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E5E6E3" w:space="0" w:sz="4" w:themeColor="accent4" w:val="single"/>
        </w:tcBorders>
      </w:tcPr>
    </w:tblStylePr>
    <w:tblStylePr w:type="lastRow">
      <w:rPr>
        <w:b/>
        <w:bCs/>
      </w:rPr>
      <w:tblPr/>
      <w:tcPr>
        <w:tcBorders>
          <w:top w:color="E5E6E3" w:space="0" w:sz="4" w:themeColor="accent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6F6F5" w:themeFill="accent4" w:themeFillTint="33" w:val="clear"/>
      </w:tcPr>
    </w:tblStylePr>
    <w:tblStylePr w:type="band1Horz">
      <w:tblPr/>
      <w:tcPr>
        <w:shd w:color="auto" w:fill="F6F6F5" w:themeFill="accent4" w:themeFillTint="33" w:val="clear"/>
      </w:tcPr>
    </w:tblStylePr>
  </w:style>
  <w:style w:styleId="Tabladelista1clara-nfasis5" w:type="table">
    <w:name w:val="List Table 1 Light Accent 5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B4CED2" w:space="0" w:sz="4" w:themeColor="accent5" w:val="single"/>
        </w:tcBorders>
      </w:tcPr>
    </w:tblStylePr>
    <w:tblStylePr w:type="lastRow">
      <w:rPr>
        <w:b/>
        <w:bCs/>
      </w:rPr>
      <w:tblPr/>
      <w:tcPr>
        <w:tcBorders>
          <w:top w:color="B4CED2" w:space="0" w:sz="4" w:themeColor="accent5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E6EEF0" w:themeFill="accent5" w:themeFillTint="33" w:val="clear"/>
      </w:tcPr>
    </w:tblStylePr>
    <w:tblStylePr w:type="band1Horz">
      <w:tblPr/>
      <w:tcPr>
        <w:shd w:color="auto" w:fill="E6EEF0" w:themeFill="accent5" w:themeFillTint="33" w:val="clear"/>
      </w:tcPr>
    </w:tblStylePr>
  </w:style>
  <w:style w:styleId="Tabladelista1clara-nfasis6" w:type="table">
    <w:name w:val="List Table 1 Light Accent 6"/>
    <w:basedOn w:val="Tabla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F1FF39" w:space="0" w:sz="4" w:themeColor="accent6" w:val="single"/>
        </w:tcBorders>
      </w:tcPr>
    </w:tblStylePr>
    <w:tblStylePr w:type="lastRow">
      <w:rPr>
        <w:b/>
        <w:bCs/>
      </w:rPr>
      <w:tblPr/>
      <w:tcPr>
        <w:tcBorders>
          <w:top w:color="F1FF39" w:space="0" w:sz="4" w:themeColor="accent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AFFBD" w:themeFill="accent6" w:themeFillTint="33" w:val="clear"/>
      </w:tcPr>
    </w:tblStylePr>
    <w:tblStylePr w:type="band1Horz">
      <w:tblPr/>
      <w:tcPr>
        <w:shd w:color="auto" w:fill="FAFFBD" w:themeFill="accent6" w:themeFillTint="33" w:val="clear"/>
      </w:tcPr>
    </w:tblStylePr>
  </w:style>
  <w:style w:styleId="Tabladelista2" w:type="table">
    <w:name w:val="List Table 2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adelista2-nfasis1" w:type="table">
    <w:name w:val="List Table 2 Accent 1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53D4FF" w:space="0" w:sz="4" w:themeColor="accent1" w:themeTint="99" w:val="single"/>
        <w:bottom w:color="53D4FF" w:space="0" w:sz="4" w:themeColor="accent1" w:themeTint="99" w:val="single"/>
        <w:insideH w:color="53D4FF" w:space="0" w:sz="4" w:themeColor="accent1" w:themeTint="99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5F0FF" w:themeFill="accent1" w:themeFillTint="33" w:val="clear"/>
      </w:tcPr>
    </w:tblStylePr>
    <w:tblStylePr w:type="band1Horz">
      <w:tblPr/>
      <w:tcPr>
        <w:shd w:color="auto" w:fill="C5F0FF" w:themeFill="accent1" w:themeFillTint="33" w:val="clear"/>
      </w:tcPr>
    </w:tblStylePr>
  </w:style>
  <w:style w:styleId="Tabladelista2-nfasis2" w:type="table">
    <w:name w:val="List Table 2 Accent 2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44FFEB" w:space="0" w:sz="4" w:themeColor="accent2" w:themeTint="99" w:val="single"/>
        <w:bottom w:color="44FFEB" w:space="0" w:sz="4" w:themeColor="accent2" w:themeTint="99" w:val="single"/>
        <w:insideH w:color="44FFEB" w:space="0" w:sz="4" w:themeColor="accent2" w:themeTint="99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0FFF8" w:themeFill="accent2" w:themeFillTint="33" w:val="clear"/>
      </w:tcPr>
    </w:tblStylePr>
    <w:tblStylePr w:type="band1Horz">
      <w:tblPr/>
      <w:tcPr>
        <w:shd w:color="auto" w:fill="C0FFF8" w:themeFill="accent2" w:themeFillTint="33" w:val="clear"/>
      </w:tcPr>
    </w:tblStylePr>
  </w:style>
  <w:style w:styleId="Tabladelista2-nfasis3" w:type="table">
    <w:name w:val="List Table 2 Accent 3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EB8783" w:space="0" w:sz="4" w:themeColor="accent3" w:themeTint="99" w:val="single"/>
        <w:bottom w:color="EB8783" w:space="0" w:sz="4" w:themeColor="accent3" w:themeTint="99" w:val="single"/>
        <w:insideH w:color="EB8783" w:space="0" w:sz="4" w:themeColor="accent3" w:themeTint="99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8D6D5" w:themeFill="accent3" w:themeFillTint="33" w:val="clear"/>
      </w:tcPr>
    </w:tblStylePr>
    <w:tblStylePr w:type="band1Horz">
      <w:tblPr/>
      <w:tcPr>
        <w:shd w:color="auto" w:fill="F8D6D5" w:themeFill="accent3" w:themeFillTint="33" w:val="clear"/>
      </w:tcPr>
    </w:tblStylePr>
  </w:style>
  <w:style w:styleId="Tabladelista2-nfasis4" w:type="table">
    <w:name w:val="List Table 2 Accent 4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E5E6E3" w:space="0" w:sz="4" w:themeColor="accent4" w:themeTint="99" w:val="single"/>
        <w:bottom w:color="E5E6E3" w:space="0" w:sz="4" w:themeColor="accent4" w:themeTint="99" w:val="single"/>
        <w:insideH w:color="E5E6E3" w:space="0" w:sz="4" w:themeColor="accent4" w:themeTint="99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6F6F5" w:themeFill="accent4" w:themeFillTint="33" w:val="clear"/>
      </w:tcPr>
    </w:tblStylePr>
    <w:tblStylePr w:type="band1Horz">
      <w:tblPr/>
      <w:tcPr>
        <w:shd w:color="auto" w:fill="F6F6F5" w:themeFill="accent4" w:themeFillTint="33" w:val="clear"/>
      </w:tcPr>
    </w:tblStylePr>
  </w:style>
  <w:style w:styleId="Tabladelista2-nfasis5" w:type="table">
    <w:name w:val="List Table 2 Accent 5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B4CED2" w:space="0" w:sz="4" w:themeColor="accent5" w:themeTint="99" w:val="single"/>
        <w:bottom w:color="B4CED2" w:space="0" w:sz="4" w:themeColor="accent5" w:themeTint="99" w:val="single"/>
        <w:insideH w:color="B4CED2" w:space="0" w:sz="4" w:themeColor="accent5" w:themeTint="99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E6EEF0" w:themeFill="accent5" w:themeFillTint="33" w:val="clear"/>
      </w:tcPr>
    </w:tblStylePr>
    <w:tblStylePr w:type="band1Horz">
      <w:tblPr/>
      <w:tcPr>
        <w:shd w:color="auto" w:fill="E6EEF0" w:themeFill="accent5" w:themeFillTint="33" w:val="clear"/>
      </w:tcPr>
    </w:tblStylePr>
  </w:style>
  <w:style w:styleId="Tabladelista2-nfasis6" w:type="table">
    <w:name w:val="List Table 2 Accent 6"/>
    <w:basedOn w:val="Tabla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color="F1FF39" w:space="0" w:sz="4" w:themeColor="accent6" w:themeTint="99" w:val="single"/>
        <w:bottom w:color="F1FF39" w:space="0" w:sz="4" w:themeColor="accent6" w:themeTint="99" w:val="single"/>
        <w:insideH w:color="F1FF39" w:space="0" w:sz="4" w:themeColor="accent6" w:themeTint="99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AFFBD" w:themeFill="accent6" w:themeFillTint="33" w:val="clear"/>
      </w:tcPr>
    </w:tblStylePr>
    <w:tblStylePr w:type="band1Horz">
      <w:tblPr/>
      <w:tcPr>
        <w:shd w:color="auto" w:fill="FAFFBD" w:themeFill="accent6" w:themeFillTint="33" w:val="clear"/>
      </w:tcPr>
    </w:tblStylePr>
  </w:style>
  <w:style w:styleId="Tabladelista3" w:type="table">
    <w:name w:val="List Table 3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Tabladelista3-nfasis1" w:type="table">
    <w:name w:val="List Table 3 Accent 1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00A9E0" w:space="0" w:sz="4" w:themeColor="accent1" w:val="single"/>
        <w:left w:color="00A9E0" w:space="0" w:sz="4" w:themeColor="accent1" w:val="single"/>
        <w:bottom w:color="00A9E0" w:space="0" w:sz="4" w:themeColor="accent1" w:val="single"/>
        <w:right w:color="00A9E0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A9E0" w:themeFill="accent1" w:val="clear"/>
      </w:tcPr>
    </w:tblStylePr>
    <w:tblStylePr w:type="lastRow">
      <w:rPr>
        <w:b/>
        <w:bCs/>
      </w:rPr>
      <w:tblPr/>
      <w:tcPr>
        <w:tcBorders>
          <w:top w:color="00A9E0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A9E0" w:space="0" w:sz="4" w:themeColor="accent1" w:val="single"/>
          <w:right w:color="00A9E0" w:space="0" w:sz="4" w:themeColor="accent1" w:val="single"/>
        </w:tcBorders>
      </w:tcPr>
    </w:tblStylePr>
    <w:tblStylePr w:type="band1Horz">
      <w:tblPr/>
      <w:tcPr>
        <w:tcBorders>
          <w:top w:color="00A9E0" w:space="0" w:sz="4" w:themeColor="accent1" w:val="single"/>
          <w:bottom w:color="00A9E0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A9E0" w:space="0" w:sz="4" w:themeColor="accent1" w:val="double"/>
          <w:left w:val="nil"/>
        </w:tcBorders>
      </w:tcPr>
    </w:tblStylePr>
    <w:tblStylePr w:type="swCell">
      <w:tblPr/>
      <w:tcPr>
        <w:tcBorders>
          <w:top w:color="00A9E0" w:space="0" w:sz="4" w:themeColor="accent1" w:val="double"/>
          <w:right w:val="nil"/>
        </w:tcBorders>
      </w:tcPr>
    </w:tblStylePr>
  </w:style>
  <w:style w:styleId="Tabladelista3-nfasis2" w:type="table">
    <w:name w:val="List Table 3 Accent 2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00C7B2" w:space="0" w:sz="4" w:themeColor="accent2" w:val="single"/>
        <w:left w:color="00C7B2" w:space="0" w:sz="4" w:themeColor="accent2" w:val="single"/>
        <w:bottom w:color="00C7B2" w:space="0" w:sz="4" w:themeColor="accent2" w:val="single"/>
        <w:right w:color="00C7B2" w:space="0" w:sz="4" w:themeColor="accent2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C7B2" w:themeFill="accent2" w:val="clear"/>
      </w:tcPr>
    </w:tblStylePr>
    <w:tblStylePr w:type="lastRow">
      <w:rPr>
        <w:b/>
        <w:bCs/>
      </w:rPr>
      <w:tblPr/>
      <w:tcPr>
        <w:tcBorders>
          <w:top w:color="00C7B2" w:space="0" w:sz="4" w:themeColor="accent2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C7B2" w:space="0" w:sz="4" w:themeColor="accent2" w:val="single"/>
          <w:right w:color="00C7B2" w:space="0" w:sz="4" w:themeColor="accent2" w:val="single"/>
        </w:tcBorders>
      </w:tcPr>
    </w:tblStylePr>
    <w:tblStylePr w:type="band1Horz">
      <w:tblPr/>
      <w:tcPr>
        <w:tcBorders>
          <w:top w:color="00C7B2" w:space="0" w:sz="4" w:themeColor="accent2" w:val="single"/>
          <w:bottom w:color="00C7B2" w:space="0" w:sz="4" w:themeColor="accent2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C7B2" w:space="0" w:sz="4" w:themeColor="accent2" w:val="double"/>
          <w:left w:val="nil"/>
        </w:tcBorders>
      </w:tcPr>
    </w:tblStylePr>
    <w:tblStylePr w:type="swCell">
      <w:tblPr/>
      <w:tcPr>
        <w:tcBorders>
          <w:top w:color="00C7B2" w:space="0" w:sz="4" w:themeColor="accent2" w:val="double"/>
          <w:right w:val="nil"/>
        </w:tcBorders>
      </w:tcPr>
    </w:tblStylePr>
  </w:style>
  <w:style w:styleId="Tabladelista3-nfasis3" w:type="table">
    <w:name w:val="List Table 3 Accent 3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DE3831" w:space="0" w:sz="4" w:themeColor="accent3" w:val="single"/>
        <w:left w:color="DE3831" w:space="0" w:sz="4" w:themeColor="accent3" w:val="single"/>
        <w:bottom w:color="DE3831" w:space="0" w:sz="4" w:themeColor="accent3" w:val="single"/>
        <w:right w:color="DE3831" w:space="0" w:sz="4" w:themeColor="accent3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DE3831" w:themeFill="accent3" w:val="clear"/>
      </w:tcPr>
    </w:tblStylePr>
    <w:tblStylePr w:type="lastRow">
      <w:rPr>
        <w:b/>
        <w:bCs/>
      </w:rPr>
      <w:tblPr/>
      <w:tcPr>
        <w:tcBorders>
          <w:top w:color="DE3831" w:space="0" w:sz="4" w:themeColor="accent3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E3831" w:space="0" w:sz="4" w:themeColor="accent3" w:val="single"/>
          <w:right w:color="DE3831" w:space="0" w:sz="4" w:themeColor="accent3" w:val="single"/>
        </w:tcBorders>
      </w:tcPr>
    </w:tblStylePr>
    <w:tblStylePr w:type="band1Horz">
      <w:tblPr/>
      <w:tcPr>
        <w:tcBorders>
          <w:top w:color="DE3831" w:space="0" w:sz="4" w:themeColor="accent3" w:val="single"/>
          <w:bottom w:color="DE3831" w:space="0" w:sz="4" w:themeColor="accent3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DE3831" w:space="0" w:sz="4" w:themeColor="accent3" w:val="double"/>
          <w:left w:val="nil"/>
        </w:tcBorders>
      </w:tcPr>
    </w:tblStylePr>
    <w:tblStylePr w:type="swCell">
      <w:tblPr/>
      <w:tcPr>
        <w:tcBorders>
          <w:top w:color="DE3831" w:space="0" w:sz="4" w:themeColor="accent3" w:val="double"/>
          <w:right w:val="nil"/>
        </w:tcBorders>
      </w:tcPr>
    </w:tblStylePr>
  </w:style>
  <w:style w:styleId="Tabladelista3-nfasis4" w:type="table">
    <w:name w:val="List Table 3 Accent 4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D5D6D2" w:space="0" w:sz="4" w:themeColor="accent4" w:val="single"/>
        <w:left w:color="D5D6D2" w:space="0" w:sz="4" w:themeColor="accent4" w:val="single"/>
        <w:bottom w:color="D5D6D2" w:space="0" w:sz="4" w:themeColor="accent4" w:val="single"/>
        <w:right w:color="D5D6D2" w:space="0" w:sz="4" w:themeColor="accent4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D5D6D2" w:themeFill="accent4" w:val="clear"/>
      </w:tcPr>
    </w:tblStylePr>
    <w:tblStylePr w:type="lastRow">
      <w:rPr>
        <w:b/>
        <w:bCs/>
      </w:rPr>
      <w:tblPr/>
      <w:tcPr>
        <w:tcBorders>
          <w:top w:color="D5D6D2" w:space="0" w:sz="4" w:themeColor="accent4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5D6D2" w:space="0" w:sz="4" w:themeColor="accent4" w:val="single"/>
          <w:right w:color="D5D6D2" w:space="0" w:sz="4" w:themeColor="accent4" w:val="single"/>
        </w:tcBorders>
      </w:tcPr>
    </w:tblStylePr>
    <w:tblStylePr w:type="band1Horz">
      <w:tblPr/>
      <w:tcPr>
        <w:tcBorders>
          <w:top w:color="D5D6D2" w:space="0" w:sz="4" w:themeColor="accent4" w:val="single"/>
          <w:bottom w:color="D5D6D2" w:space="0" w:sz="4" w:themeColor="accent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D5D6D2" w:space="0" w:sz="4" w:themeColor="accent4" w:val="double"/>
          <w:left w:val="nil"/>
        </w:tcBorders>
      </w:tcPr>
    </w:tblStylePr>
    <w:tblStylePr w:type="swCell">
      <w:tblPr/>
      <w:tcPr>
        <w:tcBorders>
          <w:top w:color="D5D6D2" w:space="0" w:sz="4" w:themeColor="accent4" w:val="double"/>
          <w:right w:val="nil"/>
        </w:tcBorders>
      </w:tcPr>
    </w:tblStylePr>
  </w:style>
  <w:style w:styleId="Tabladelista3-nfasis5" w:type="table">
    <w:name w:val="List Table 3 Accent 5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83AFB4" w:space="0" w:sz="4" w:themeColor="accent5" w:val="single"/>
        <w:left w:color="83AFB4" w:space="0" w:sz="4" w:themeColor="accent5" w:val="single"/>
        <w:bottom w:color="83AFB4" w:space="0" w:sz="4" w:themeColor="accent5" w:val="single"/>
        <w:right w:color="83AFB4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83AFB4" w:themeFill="accent5" w:val="clear"/>
      </w:tcPr>
    </w:tblStylePr>
    <w:tblStylePr w:type="lastRow">
      <w:rPr>
        <w:b/>
        <w:bCs/>
      </w:rPr>
      <w:tblPr/>
      <w:tcPr>
        <w:tcBorders>
          <w:top w:color="83AFB4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3AFB4" w:space="0" w:sz="4" w:themeColor="accent5" w:val="single"/>
          <w:right w:color="83AFB4" w:space="0" w:sz="4" w:themeColor="accent5" w:val="single"/>
        </w:tcBorders>
      </w:tcPr>
    </w:tblStylePr>
    <w:tblStylePr w:type="band1Horz">
      <w:tblPr/>
      <w:tcPr>
        <w:tcBorders>
          <w:top w:color="83AFB4" w:space="0" w:sz="4" w:themeColor="accent5" w:val="single"/>
          <w:bottom w:color="83AFB4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83AFB4" w:space="0" w:sz="4" w:themeColor="accent5" w:val="double"/>
          <w:left w:val="nil"/>
        </w:tcBorders>
      </w:tcPr>
    </w:tblStylePr>
    <w:tblStylePr w:type="swCell">
      <w:tblPr/>
      <w:tcPr>
        <w:tcBorders>
          <w:top w:color="83AFB4" w:space="0" w:sz="4" w:themeColor="accent5" w:val="double"/>
          <w:right w:val="nil"/>
        </w:tcBorders>
      </w:tcPr>
    </w:tblStylePr>
  </w:style>
  <w:style w:styleId="Tabladelista3-nfasis6" w:type="table">
    <w:name w:val="List Table 3 Accent 6"/>
    <w:basedOn w:val="Tabla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color="A8B400" w:space="0" w:sz="4" w:themeColor="accent6" w:val="single"/>
        <w:left w:color="A8B400" w:space="0" w:sz="4" w:themeColor="accent6" w:val="single"/>
        <w:bottom w:color="A8B400" w:space="0" w:sz="4" w:themeColor="accent6" w:val="single"/>
        <w:right w:color="A8B400" w:space="0" w:sz="4" w:themeColor="accent6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A8B400" w:themeFill="accent6" w:val="clear"/>
      </w:tcPr>
    </w:tblStylePr>
    <w:tblStylePr w:type="lastRow">
      <w:rPr>
        <w:b/>
        <w:bCs/>
      </w:rPr>
      <w:tblPr/>
      <w:tcPr>
        <w:tcBorders>
          <w:top w:color="A8B400" w:space="0" w:sz="4" w:themeColor="accent6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8B400" w:space="0" w:sz="4" w:themeColor="accent6" w:val="single"/>
          <w:right w:color="A8B400" w:space="0" w:sz="4" w:themeColor="accent6" w:val="single"/>
        </w:tcBorders>
      </w:tcPr>
    </w:tblStylePr>
    <w:tblStylePr w:type="band1Horz">
      <w:tblPr/>
      <w:tcPr>
        <w:tcBorders>
          <w:top w:color="A8B400" w:space="0" w:sz="4" w:themeColor="accent6" w:val="single"/>
          <w:bottom w:color="A8B400" w:space="0" w:sz="4" w:themeColor="accent6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A8B400" w:space="0" w:sz="4" w:themeColor="accent6" w:val="double"/>
          <w:left w:val="nil"/>
        </w:tcBorders>
      </w:tcPr>
    </w:tblStylePr>
    <w:tblStylePr w:type="swCell">
      <w:tblPr/>
      <w:tcPr>
        <w:tcBorders>
          <w:top w:color="A8B400" w:space="0" w:sz="4" w:themeColor="accent6" w:val="double"/>
          <w:right w:val="nil"/>
        </w:tcBorders>
      </w:tcPr>
    </w:tblStylePr>
  </w:style>
  <w:style w:styleId="Tabladelista4" w:type="table">
    <w:name w:val="List Table 4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666666" w:space="0" w:sz="4" w:themeColor="text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adelista4-nfasis1" w:type="table">
    <w:name w:val="List Table 4 Accent 1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53D4FF" w:space="0" w:sz="4" w:themeColor="accent1" w:themeTint="99" w:val="single"/>
        <w:left w:color="53D4FF" w:space="0" w:sz="4" w:themeColor="accent1" w:themeTint="99" w:val="single"/>
        <w:bottom w:color="53D4FF" w:space="0" w:sz="4" w:themeColor="accent1" w:themeTint="99" w:val="single"/>
        <w:right w:color="53D4FF" w:space="0" w:sz="4" w:themeColor="accent1" w:themeTint="99" w:val="single"/>
        <w:insideH w:color="53D4FF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A9E0" w:space="0" w:sz="4" w:themeColor="accent1" w:val="single"/>
          <w:left w:color="00A9E0" w:space="0" w:sz="4" w:themeColor="accent1" w:val="single"/>
          <w:bottom w:color="00A9E0" w:space="0" w:sz="4" w:themeColor="accent1" w:val="single"/>
          <w:right w:color="00A9E0" w:space="0" w:sz="4" w:themeColor="accent1" w:val="single"/>
          <w:insideH w:val="nil"/>
        </w:tcBorders>
        <w:shd w:color="auto" w:fill="00A9E0" w:themeFill="accent1" w:val="clear"/>
      </w:tcPr>
    </w:tblStylePr>
    <w:tblStylePr w:type="lastRow">
      <w:rPr>
        <w:b/>
        <w:bCs/>
      </w:rPr>
      <w:tblPr/>
      <w:tcPr>
        <w:tcBorders>
          <w:top w:color="53D4FF" w:space="0" w:sz="4" w:themeColor="accent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5F0FF" w:themeFill="accent1" w:themeFillTint="33" w:val="clear"/>
      </w:tcPr>
    </w:tblStylePr>
    <w:tblStylePr w:type="band1Horz">
      <w:tblPr/>
      <w:tcPr>
        <w:shd w:color="auto" w:fill="C5F0FF" w:themeFill="accent1" w:themeFillTint="33" w:val="clear"/>
      </w:tcPr>
    </w:tblStylePr>
  </w:style>
  <w:style w:styleId="Tabladelista4-nfasis2" w:type="table">
    <w:name w:val="List Table 4 Accent 2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44FFEB" w:space="0" w:sz="4" w:themeColor="accent2" w:themeTint="99" w:val="single"/>
        <w:left w:color="44FFEB" w:space="0" w:sz="4" w:themeColor="accent2" w:themeTint="99" w:val="single"/>
        <w:bottom w:color="44FFEB" w:space="0" w:sz="4" w:themeColor="accent2" w:themeTint="99" w:val="single"/>
        <w:right w:color="44FFEB" w:space="0" w:sz="4" w:themeColor="accent2" w:themeTint="99" w:val="single"/>
        <w:insideH w:color="44FFEB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C7B2" w:space="0" w:sz="4" w:themeColor="accent2" w:val="single"/>
          <w:left w:color="00C7B2" w:space="0" w:sz="4" w:themeColor="accent2" w:val="single"/>
          <w:bottom w:color="00C7B2" w:space="0" w:sz="4" w:themeColor="accent2" w:val="single"/>
          <w:right w:color="00C7B2" w:space="0" w:sz="4" w:themeColor="accent2" w:val="single"/>
          <w:insideH w:val="nil"/>
        </w:tcBorders>
        <w:shd w:color="auto" w:fill="00C7B2" w:themeFill="accent2" w:val="clear"/>
      </w:tcPr>
    </w:tblStylePr>
    <w:tblStylePr w:type="lastRow">
      <w:rPr>
        <w:b/>
        <w:bCs/>
      </w:rPr>
      <w:tblPr/>
      <w:tcPr>
        <w:tcBorders>
          <w:top w:color="44FFEB" w:space="0" w:sz="4" w:themeColor="accent2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0FFF8" w:themeFill="accent2" w:themeFillTint="33" w:val="clear"/>
      </w:tcPr>
    </w:tblStylePr>
    <w:tblStylePr w:type="band1Horz">
      <w:tblPr/>
      <w:tcPr>
        <w:shd w:color="auto" w:fill="C0FFF8" w:themeFill="accent2" w:themeFillTint="33" w:val="clear"/>
      </w:tcPr>
    </w:tblStylePr>
  </w:style>
  <w:style w:styleId="Tabladelista4-nfasis3" w:type="table">
    <w:name w:val="List Table 4 Accent 3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EB8783" w:space="0" w:sz="4" w:themeColor="accent3" w:themeTint="99" w:val="single"/>
        <w:left w:color="EB8783" w:space="0" w:sz="4" w:themeColor="accent3" w:themeTint="99" w:val="single"/>
        <w:bottom w:color="EB8783" w:space="0" w:sz="4" w:themeColor="accent3" w:themeTint="99" w:val="single"/>
        <w:right w:color="EB8783" w:space="0" w:sz="4" w:themeColor="accent3" w:themeTint="99" w:val="single"/>
        <w:insideH w:color="EB8783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DE3831" w:space="0" w:sz="4" w:themeColor="accent3" w:val="single"/>
          <w:left w:color="DE3831" w:space="0" w:sz="4" w:themeColor="accent3" w:val="single"/>
          <w:bottom w:color="DE3831" w:space="0" w:sz="4" w:themeColor="accent3" w:val="single"/>
          <w:right w:color="DE3831" w:space="0" w:sz="4" w:themeColor="accent3" w:val="single"/>
          <w:insideH w:val="nil"/>
        </w:tcBorders>
        <w:shd w:color="auto" w:fill="DE3831" w:themeFill="accent3" w:val="clear"/>
      </w:tcPr>
    </w:tblStylePr>
    <w:tblStylePr w:type="lastRow">
      <w:rPr>
        <w:b/>
        <w:bCs/>
      </w:rPr>
      <w:tblPr/>
      <w:tcPr>
        <w:tcBorders>
          <w:top w:color="EB8783" w:space="0" w:sz="4" w:themeColor="accent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8D6D5" w:themeFill="accent3" w:themeFillTint="33" w:val="clear"/>
      </w:tcPr>
    </w:tblStylePr>
    <w:tblStylePr w:type="band1Horz">
      <w:tblPr/>
      <w:tcPr>
        <w:shd w:color="auto" w:fill="F8D6D5" w:themeFill="accent3" w:themeFillTint="33" w:val="clear"/>
      </w:tcPr>
    </w:tblStylePr>
  </w:style>
  <w:style w:styleId="Tabladelista4-nfasis4" w:type="table">
    <w:name w:val="List Table 4 Accent 4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E5E6E3" w:space="0" w:sz="4" w:themeColor="accent4" w:themeTint="99" w:val="single"/>
        <w:left w:color="E5E6E3" w:space="0" w:sz="4" w:themeColor="accent4" w:themeTint="99" w:val="single"/>
        <w:bottom w:color="E5E6E3" w:space="0" w:sz="4" w:themeColor="accent4" w:themeTint="99" w:val="single"/>
        <w:right w:color="E5E6E3" w:space="0" w:sz="4" w:themeColor="accent4" w:themeTint="99" w:val="single"/>
        <w:insideH w:color="E5E6E3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D5D6D2" w:space="0" w:sz="4" w:themeColor="accent4" w:val="single"/>
          <w:left w:color="D5D6D2" w:space="0" w:sz="4" w:themeColor="accent4" w:val="single"/>
          <w:bottom w:color="D5D6D2" w:space="0" w:sz="4" w:themeColor="accent4" w:val="single"/>
          <w:right w:color="D5D6D2" w:space="0" w:sz="4" w:themeColor="accent4" w:val="single"/>
          <w:insideH w:val="nil"/>
        </w:tcBorders>
        <w:shd w:color="auto" w:fill="D5D6D2" w:themeFill="accent4" w:val="clear"/>
      </w:tcPr>
    </w:tblStylePr>
    <w:tblStylePr w:type="lastRow">
      <w:rPr>
        <w:b/>
        <w:bCs/>
      </w:rPr>
      <w:tblPr/>
      <w:tcPr>
        <w:tcBorders>
          <w:top w:color="E5E6E3" w:space="0" w:sz="4" w:themeColor="accent4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6F6F5" w:themeFill="accent4" w:themeFillTint="33" w:val="clear"/>
      </w:tcPr>
    </w:tblStylePr>
    <w:tblStylePr w:type="band1Horz">
      <w:tblPr/>
      <w:tcPr>
        <w:shd w:color="auto" w:fill="F6F6F5" w:themeFill="accent4" w:themeFillTint="33" w:val="clear"/>
      </w:tcPr>
    </w:tblStylePr>
  </w:style>
  <w:style w:styleId="Tabladelista4-nfasis5" w:type="table">
    <w:name w:val="List Table 4 Accent 5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B4CED2" w:space="0" w:sz="4" w:themeColor="accent5" w:themeTint="99" w:val="single"/>
        <w:left w:color="B4CED2" w:space="0" w:sz="4" w:themeColor="accent5" w:themeTint="99" w:val="single"/>
        <w:bottom w:color="B4CED2" w:space="0" w:sz="4" w:themeColor="accent5" w:themeTint="99" w:val="single"/>
        <w:right w:color="B4CED2" w:space="0" w:sz="4" w:themeColor="accent5" w:themeTint="99" w:val="single"/>
        <w:insideH w:color="B4CED2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83AFB4" w:space="0" w:sz="4" w:themeColor="accent5" w:val="single"/>
          <w:left w:color="83AFB4" w:space="0" w:sz="4" w:themeColor="accent5" w:val="single"/>
          <w:bottom w:color="83AFB4" w:space="0" w:sz="4" w:themeColor="accent5" w:val="single"/>
          <w:right w:color="83AFB4" w:space="0" w:sz="4" w:themeColor="accent5" w:val="single"/>
          <w:insideH w:val="nil"/>
        </w:tcBorders>
        <w:shd w:color="auto" w:fill="83AFB4" w:themeFill="accent5" w:val="clear"/>
      </w:tcPr>
    </w:tblStylePr>
    <w:tblStylePr w:type="lastRow">
      <w:rPr>
        <w:b/>
        <w:bCs/>
      </w:rPr>
      <w:tblPr/>
      <w:tcPr>
        <w:tcBorders>
          <w:top w:color="B4CED2" w:space="0" w:sz="4" w:themeColor="accent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E6EEF0" w:themeFill="accent5" w:themeFillTint="33" w:val="clear"/>
      </w:tcPr>
    </w:tblStylePr>
    <w:tblStylePr w:type="band1Horz">
      <w:tblPr/>
      <w:tcPr>
        <w:shd w:color="auto" w:fill="E6EEF0" w:themeFill="accent5" w:themeFillTint="33" w:val="clear"/>
      </w:tcPr>
    </w:tblStylePr>
  </w:style>
  <w:style w:styleId="Tabladelista4-nfasis6" w:type="table">
    <w:name w:val="List Table 4 Accent 6"/>
    <w:basedOn w:val="Tabla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color="F1FF39" w:space="0" w:sz="4" w:themeColor="accent6" w:themeTint="99" w:val="single"/>
        <w:left w:color="F1FF39" w:space="0" w:sz="4" w:themeColor="accent6" w:themeTint="99" w:val="single"/>
        <w:bottom w:color="F1FF39" w:space="0" w:sz="4" w:themeColor="accent6" w:themeTint="99" w:val="single"/>
        <w:right w:color="F1FF39" w:space="0" w:sz="4" w:themeColor="accent6" w:themeTint="99" w:val="single"/>
        <w:insideH w:color="F1FF39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8B400" w:space="0" w:sz="4" w:themeColor="accent6" w:val="single"/>
          <w:left w:color="A8B400" w:space="0" w:sz="4" w:themeColor="accent6" w:val="single"/>
          <w:bottom w:color="A8B400" w:space="0" w:sz="4" w:themeColor="accent6" w:val="single"/>
          <w:right w:color="A8B400" w:space="0" w:sz="4" w:themeColor="accent6" w:val="single"/>
          <w:insideH w:val="nil"/>
        </w:tcBorders>
        <w:shd w:color="auto" w:fill="A8B400" w:themeFill="accent6" w:val="clear"/>
      </w:tcPr>
    </w:tblStylePr>
    <w:tblStylePr w:type="lastRow">
      <w:rPr>
        <w:b/>
        <w:bCs/>
      </w:rPr>
      <w:tblPr/>
      <w:tcPr>
        <w:tcBorders>
          <w:top w:color="F1FF39" w:space="0" w:sz="4" w:themeColor="accent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AFFBD" w:themeFill="accent6" w:themeFillTint="33" w:val="clear"/>
      </w:tcPr>
    </w:tblStylePr>
    <w:tblStylePr w:type="band1Horz">
      <w:tblPr/>
      <w:tcPr>
        <w:shd w:color="auto" w:fill="FAFFBD" w:themeFill="accent6" w:themeFillTint="33" w:val="clear"/>
      </w:tcPr>
    </w:tblStylePr>
  </w:style>
  <w:style w:styleId="Tabladelista5oscura" w:type="table">
    <w:name w:val="List Table 5 Dark"/>
    <w:basedOn w:val="Tablanormal"/>
    <w:uiPriority w:val="50"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Tabladelista5oscura-nfasis1" w:type="table">
    <w:name w:val="List Table 5 Dark Accent 1"/>
    <w:basedOn w:val="Tablanormal"/>
    <w:uiPriority w:val="50"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  <w:tblBorders>
        <w:top w:color="00A9E0" w:space="0" w:sz="24" w:themeColor="accent1" w:val="single"/>
        <w:left w:color="00A9E0" w:space="0" w:sz="24" w:themeColor="accent1" w:val="single"/>
        <w:bottom w:color="00A9E0" w:space="0" w:sz="24" w:themeColor="accent1" w:val="single"/>
        <w:right w:color="00A9E0" w:space="0" w:sz="24" w:themeColor="accent1" w:val="single"/>
      </w:tblBorders>
    </w:tblPr>
    <w:tcPr>
      <w:shd w:color="auto" w:fill="00A9E0" w:themeFill="accen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Tabladelista5oscura-nfasis2" w:type="table">
    <w:name w:val="List Table 5 Dark Accent 2"/>
    <w:basedOn w:val="Tablanormal"/>
    <w:uiPriority w:val="50"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  <w:tblBorders>
        <w:top w:color="00C7B2" w:space="0" w:sz="24" w:themeColor="accent2" w:val="single"/>
        <w:left w:color="00C7B2" w:space="0" w:sz="24" w:themeColor="accent2" w:val="single"/>
        <w:bottom w:color="00C7B2" w:space="0" w:sz="24" w:themeColor="accent2" w:val="single"/>
        <w:right w:color="00C7B2" w:space="0" w:sz="24" w:themeColor="accent2" w:val="single"/>
      </w:tblBorders>
    </w:tblPr>
    <w:tcPr>
      <w:shd w:color="auto" w:fill="00C7B2" w:themeFill="accent2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Tabladelista5oscura-nfasis3" w:type="table">
    <w:name w:val="List Table 5 Dark Accent 3"/>
    <w:basedOn w:val="Tablanormal"/>
    <w:uiPriority w:val="50"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  <w:tblBorders>
        <w:top w:color="DE3831" w:space="0" w:sz="24" w:themeColor="accent3" w:val="single"/>
        <w:left w:color="DE3831" w:space="0" w:sz="24" w:themeColor="accent3" w:val="single"/>
        <w:bottom w:color="DE3831" w:space="0" w:sz="24" w:themeColor="accent3" w:val="single"/>
        <w:right w:color="DE3831" w:space="0" w:sz="24" w:themeColor="accent3" w:val="single"/>
      </w:tblBorders>
    </w:tblPr>
    <w:tcPr>
      <w:shd w:color="auto" w:fill="DE3831" w:themeFill="accent3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Tabladelista5oscura-nfasis4" w:type="table">
    <w:name w:val="List Table 5 Dark Accent 4"/>
    <w:basedOn w:val="Tablanormal"/>
    <w:uiPriority w:val="50"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  <w:tblBorders>
        <w:top w:color="D5D6D2" w:space="0" w:sz="24" w:themeColor="accent4" w:val="single"/>
        <w:left w:color="D5D6D2" w:space="0" w:sz="24" w:themeColor="accent4" w:val="single"/>
        <w:bottom w:color="D5D6D2" w:space="0" w:sz="24" w:themeColor="accent4" w:val="single"/>
        <w:right w:color="D5D6D2" w:space="0" w:sz="24" w:themeColor="accent4" w:val="single"/>
      </w:tblBorders>
    </w:tblPr>
    <w:tcPr>
      <w:shd w:color="auto" w:fill="D5D6D2" w:themeFill="accent4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Tabladelista5oscura-nfasis5" w:type="table">
    <w:name w:val="List Table 5 Dark Accent 5"/>
    <w:basedOn w:val="Tablanormal"/>
    <w:uiPriority w:val="50"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  <w:tblBorders>
        <w:top w:color="83AFB4" w:space="0" w:sz="24" w:themeColor="accent5" w:val="single"/>
        <w:left w:color="83AFB4" w:space="0" w:sz="24" w:themeColor="accent5" w:val="single"/>
        <w:bottom w:color="83AFB4" w:space="0" w:sz="24" w:themeColor="accent5" w:val="single"/>
        <w:right w:color="83AFB4" w:space="0" w:sz="24" w:themeColor="accent5" w:val="single"/>
      </w:tblBorders>
    </w:tblPr>
    <w:tcPr>
      <w:shd w:color="auto" w:fill="83AFB4" w:themeFill="accent5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Tabladelista5oscura-nfasis6" w:type="table">
    <w:name w:val="List Table 5 Dark Accent 6"/>
    <w:basedOn w:val="Tablanormal"/>
    <w:uiPriority w:val="50"/>
    <w:rsid w:val="00d27abd"/>
    <w:pPr>
      <w:spacing w:line="240" w:lineRule="auto"/>
    </w:pPr>
    <w:rPr>
      <w:color w:themeColor="background1" w:val="FFFFFF"/>
    </w:rPr>
    <w:tblPr>
      <w:tblStyleRowBandSize w:val="1"/>
      <w:tblStyleColBandSize w:val="1"/>
      <w:tblBorders>
        <w:top w:color="A8B400" w:space="0" w:sz="24" w:themeColor="accent6" w:val="single"/>
        <w:left w:color="A8B400" w:space="0" w:sz="24" w:themeColor="accent6" w:val="single"/>
        <w:bottom w:color="A8B400" w:space="0" w:sz="24" w:themeColor="accent6" w:val="single"/>
        <w:right w:color="A8B400" w:space="0" w:sz="24" w:themeColor="accent6" w:val="single"/>
      </w:tblBorders>
    </w:tblPr>
    <w:tcPr>
      <w:shd w:color="auto" w:fill="A8B400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Tabladelista6concolores" w:type="table">
    <w:name w:val="List Table 6 Colorful"/>
    <w:basedOn w:val="Tablanormal"/>
    <w:uiPriority w:val="51"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adelista6concolores-nfasis1" w:type="table">
    <w:name w:val="List Table 6 Colorful Accent 1"/>
    <w:basedOn w:val="Tablanormal"/>
    <w:uiPriority w:val="51"/>
    <w:rsid w:val="00d27abd"/>
    <w:pPr>
      <w:spacing w:line="240" w:lineRule="auto"/>
    </w:pPr>
    <w:rPr>
      <w:color w:themeColor="accent1" w:themeShade="bf" w:val="007EA7"/>
    </w:rPr>
    <w:tblPr>
      <w:tblStyleRowBandSize w:val="1"/>
      <w:tblStyleColBandSize w:val="1"/>
      <w:tblBorders>
        <w:top w:color="00A9E0" w:space="0" w:sz="4" w:themeColor="accent1" w:val="single"/>
        <w:bottom w:color="00A9E0" w:space="0" w:sz="4" w:themeColor="accent1" w:val="single"/>
      </w:tblBorders>
    </w:tblPr>
    <w:tblStylePr w:type="firstRow">
      <w:rPr>
        <w:b/>
        <w:bCs/>
      </w:rPr>
      <w:tblPr/>
      <w:tcPr>
        <w:tcBorders>
          <w:bottom w:color="00A9E0" w:space="0" w:sz="4" w:themeColor="accent1" w:val="single"/>
        </w:tcBorders>
      </w:tcPr>
    </w:tblStylePr>
    <w:tblStylePr w:type="lastRow">
      <w:rPr>
        <w:b/>
        <w:bCs/>
      </w:rPr>
      <w:tblPr/>
      <w:tcPr>
        <w:tcBorders>
          <w:top w:color="00A9E0" w:space="0" w:sz="4" w:themeColor="accent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5F0FF" w:themeFill="accent1" w:themeFillTint="33" w:val="clear"/>
      </w:tcPr>
    </w:tblStylePr>
    <w:tblStylePr w:type="band1Horz">
      <w:tblPr/>
      <w:tcPr>
        <w:shd w:color="auto" w:fill="C5F0FF" w:themeFill="accent1" w:themeFillTint="33" w:val="clear"/>
      </w:tcPr>
    </w:tblStylePr>
  </w:style>
  <w:style w:styleId="Tabladelista6concolores-nfasis2" w:type="table">
    <w:name w:val="List Table 6 Colorful Accent 2"/>
    <w:basedOn w:val="Tablanormal"/>
    <w:uiPriority w:val="51"/>
    <w:rsid w:val="00d27abd"/>
    <w:pPr>
      <w:spacing w:line="240" w:lineRule="auto"/>
    </w:pPr>
    <w:rPr>
      <w:color w:themeColor="accent2" w:themeShade="bf" w:val="009585"/>
    </w:rPr>
    <w:tblPr>
      <w:tblStyleRowBandSize w:val="1"/>
      <w:tblStyleColBandSize w:val="1"/>
      <w:tblBorders>
        <w:top w:color="00C7B2" w:space="0" w:sz="4" w:themeColor="accent2" w:val="single"/>
        <w:bottom w:color="00C7B2" w:space="0" w:sz="4" w:themeColor="accent2" w:val="single"/>
      </w:tblBorders>
    </w:tblPr>
    <w:tblStylePr w:type="firstRow">
      <w:rPr>
        <w:b/>
        <w:bCs/>
      </w:rPr>
      <w:tblPr/>
      <w:tcPr>
        <w:tcBorders>
          <w:bottom w:color="00C7B2" w:space="0" w:sz="4" w:themeColor="accent2" w:val="single"/>
        </w:tcBorders>
      </w:tcPr>
    </w:tblStylePr>
    <w:tblStylePr w:type="lastRow">
      <w:rPr>
        <w:b/>
        <w:bCs/>
      </w:rPr>
      <w:tblPr/>
      <w:tcPr>
        <w:tcBorders>
          <w:top w:color="00C7B2" w:space="0" w:sz="4" w:themeColor="accent2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0FFF8" w:themeFill="accent2" w:themeFillTint="33" w:val="clear"/>
      </w:tcPr>
    </w:tblStylePr>
    <w:tblStylePr w:type="band1Horz">
      <w:tblPr/>
      <w:tcPr>
        <w:shd w:color="auto" w:fill="C0FFF8" w:themeFill="accent2" w:themeFillTint="33" w:val="clear"/>
      </w:tcPr>
    </w:tblStylePr>
  </w:style>
  <w:style w:styleId="Tabladelista6concolores-nfasis3" w:type="table">
    <w:name w:val="List Table 6 Colorful Accent 3"/>
    <w:basedOn w:val="Tablanormal"/>
    <w:uiPriority w:val="51"/>
    <w:rsid w:val="00d27abd"/>
    <w:pPr>
      <w:spacing w:line="240" w:lineRule="auto"/>
    </w:pPr>
    <w:rPr>
      <w:color w:themeColor="accent3" w:themeShade="bf" w:val="AE211C"/>
    </w:rPr>
    <w:tblPr>
      <w:tblStyleRowBandSize w:val="1"/>
      <w:tblStyleColBandSize w:val="1"/>
      <w:tblBorders>
        <w:top w:color="DE3831" w:space="0" w:sz="4" w:themeColor="accent3" w:val="single"/>
        <w:bottom w:color="DE3831" w:space="0" w:sz="4" w:themeColor="accent3" w:val="single"/>
      </w:tblBorders>
    </w:tblPr>
    <w:tblStylePr w:type="firstRow">
      <w:rPr>
        <w:b/>
        <w:bCs/>
      </w:rPr>
      <w:tblPr/>
      <w:tcPr>
        <w:tcBorders>
          <w:bottom w:color="DE3831" w:space="0" w:sz="4" w:themeColor="accent3" w:val="single"/>
        </w:tcBorders>
      </w:tcPr>
    </w:tblStylePr>
    <w:tblStylePr w:type="lastRow">
      <w:rPr>
        <w:b/>
        <w:bCs/>
      </w:rPr>
      <w:tblPr/>
      <w:tcPr>
        <w:tcBorders>
          <w:top w:color="DE3831" w:space="0" w:sz="4" w:themeColor="accent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8D6D5" w:themeFill="accent3" w:themeFillTint="33" w:val="clear"/>
      </w:tcPr>
    </w:tblStylePr>
    <w:tblStylePr w:type="band1Horz">
      <w:tblPr/>
      <w:tcPr>
        <w:shd w:color="auto" w:fill="F8D6D5" w:themeFill="accent3" w:themeFillTint="33" w:val="clear"/>
      </w:tcPr>
    </w:tblStylePr>
  </w:style>
  <w:style w:styleId="Tabladelista6concolores-nfasis4" w:type="table">
    <w:name w:val="List Table 6 Colorful Accent 4"/>
    <w:basedOn w:val="Tablanormal"/>
    <w:uiPriority w:val="51"/>
    <w:rsid w:val="00d27abd"/>
    <w:pPr>
      <w:spacing w:line="240" w:lineRule="auto"/>
    </w:pPr>
    <w:rPr>
      <w:color w:themeColor="accent4" w:themeShade="bf" w:val="A0A39A"/>
    </w:rPr>
    <w:tblPr>
      <w:tblStyleRowBandSize w:val="1"/>
      <w:tblStyleColBandSize w:val="1"/>
      <w:tblBorders>
        <w:top w:color="D5D6D2" w:space="0" w:sz="4" w:themeColor="accent4" w:val="single"/>
        <w:bottom w:color="D5D6D2" w:space="0" w:sz="4" w:themeColor="accent4" w:val="single"/>
      </w:tblBorders>
    </w:tblPr>
    <w:tblStylePr w:type="firstRow">
      <w:rPr>
        <w:b/>
        <w:bCs/>
      </w:rPr>
      <w:tblPr/>
      <w:tcPr>
        <w:tcBorders>
          <w:bottom w:color="D5D6D2" w:space="0" w:sz="4" w:themeColor="accent4" w:val="single"/>
        </w:tcBorders>
      </w:tcPr>
    </w:tblStylePr>
    <w:tblStylePr w:type="lastRow">
      <w:rPr>
        <w:b/>
        <w:bCs/>
      </w:rPr>
      <w:tblPr/>
      <w:tcPr>
        <w:tcBorders>
          <w:top w:color="D5D6D2" w:space="0" w:sz="4" w:themeColor="accent4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6F6F5" w:themeFill="accent4" w:themeFillTint="33" w:val="clear"/>
      </w:tcPr>
    </w:tblStylePr>
    <w:tblStylePr w:type="band1Horz">
      <w:tblPr/>
      <w:tcPr>
        <w:shd w:color="auto" w:fill="F6F6F5" w:themeFill="accent4" w:themeFillTint="33" w:val="clear"/>
      </w:tcPr>
    </w:tblStylePr>
  </w:style>
  <w:style w:styleId="Tabladelista6concolores-nfasis5" w:type="table">
    <w:name w:val="List Table 6 Colorful Accent 5"/>
    <w:basedOn w:val="Tablanormal"/>
    <w:uiPriority w:val="51"/>
    <w:rsid w:val="00d27abd"/>
    <w:pPr>
      <w:spacing w:line="240" w:lineRule="auto"/>
    </w:pPr>
    <w:rPr>
      <w:color w:themeColor="accent5" w:themeShade="bf" w:val="578A90"/>
    </w:rPr>
    <w:tblPr>
      <w:tblStyleRowBandSize w:val="1"/>
      <w:tblStyleColBandSize w:val="1"/>
      <w:tblBorders>
        <w:top w:color="83AFB4" w:space="0" w:sz="4" w:themeColor="accent5" w:val="single"/>
        <w:bottom w:color="83AFB4" w:space="0" w:sz="4" w:themeColor="accent5" w:val="single"/>
      </w:tblBorders>
    </w:tblPr>
    <w:tblStylePr w:type="firstRow">
      <w:rPr>
        <w:b/>
        <w:bCs/>
      </w:rPr>
      <w:tblPr/>
      <w:tcPr>
        <w:tcBorders>
          <w:bottom w:color="83AFB4" w:space="0" w:sz="4" w:themeColor="accent5" w:val="single"/>
        </w:tcBorders>
      </w:tcPr>
    </w:tblStylePr>
    <w:tblStylePr w:type="lastRow">
      <w:rPr>
        <w:b/>
        <w:bCs/>
      </w:rPr>
      <w:tblPr/>
      <w:tcPr>
        <w:tcBorders>
          <w:top w:color="83AFB4" w:space="0" w:sz="4" w:themeColor="accent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E6EEF0" w:themeFill="accent5" w:themeFillTint="33" w:val="clear"/>
      </w:tcPr>
    </w:tblStylePr>
    <w:tblStylePr w:type="band1Horz">
      <w:tblPr/>
      <w:tcPr>
        <w:shd w:color="auto" w:fill="E6EEF0" w:themeFill="accent5" w:themeFillTint="33" w:val="clear"/>
      </w:tcPr>
    </w:tblStylePr>
  </w:style>
  <w:style w:styleId="Tabladelista6concolores-nfasis6" w:type="table">
    <w:name w:val="List Table 6 Colorful Accent 6"/>
    <w:basedOn w:val="Tablanormal"/>
    <w:uiPriority w:val="51"/>
    <w:rsid w:val="00d27abd"/>
    <w:pPr>
      <w:spacing w:line="240" w:lineRule="auto"/>
    </w:pPr>
    <w:rPr>
      <w:color w:themeColor="accent6" w:themeShade="bf" w:val="7D8600"/>
    </w:rPr>
    <w:tblPr>
      <w:tblStyleRowBandSize w:val="1"/>
      <w:tblStyleColBandSize w:val="1"/>
      <w:tblBorders>
        <w:top w:color="A8B400" w:space="0" w:sz="4" w:themeColor="accent6" w:val="single"/>
        <w:bottom w:color="A8B400" w:space="0" w:sz="4" w:themeColor="accent6" w:val="single"/>
      </w:tblBorders>
    </w:tblPr>
    <w:tblStylePr w:type="firstRow">
      <w:rPr>
        <w:b/>
        <w:bCs/>
      </w:rPr>
      <w:tblPr/>
      <w:tcPr>
        <w:tcBorders>
          <w:bottom w:color="A8B400" w:space="0" w:sz="4" w:themeColor="accent6" w:val="single"/>
        </w:tcBorders>
      </w:tcPr>
    </w:tblStylePr>
    <w:tblStylePr w:type="lastRow">
      <w:rPr>
        <w:b/>
        <w:bCs/>
      </w:rPr>
      <w:tblPr/>
      <w:tcPr>
        <w:tcBorders>
          <w:top w:color="A8B400" w:space="0" w:sz="4" w:themeColor="accent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AFFBD" w:themeFill="accent6" w:themeFillTint="33" w:val="clear"/>
      </w:tcPr>
    </w:tblStylePr>
    <w:tblStylePr w:type="band1Horz">
      <w:tblPr/>
      <w:tcPr>
        <w:shd w:color="auto" w:fill="FAFFBD" w:themeFill="accent6" w:themeFillTint="33" w:val="clear"/>
      </w:tcPr>
    </w:tblStylePr>
  </w:style>
  <w:style w:styleId="Tabladelista7concolores" w:type="table">
    <w:name w:val="List Table 7 Colorful"/>
    <w:basedOn w:val="Tablanormal"/>
    <w:uiPriority w:val="52"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adelista7concolores-nfasis1" w:type="table">
    <w:name w:val="List Table 7 Colorful Accent 1"/>
    <w:basedOn w:val="Tablanormal"/>
    <w:uiPriority w:val="52"/>
    <w:rsid w:val="00d27abd"/>
    <w:pPr>
      <w:spacing w:line="240" w:lineRule="auto"/>
    </w:pPr>
    <w:rPr>
      <w:color w:themeColor="accent1" w:themeShade="bf" w:val="007EA7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sz w:val="26"/>
      </w:rPr>
      <w:tblPr/>
      <w:tcPr>
        <w:tcBorders>
          <w:bottom w:color="00A9E0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sz w:val="26"/>
      </w:rPr>
      <w:tblPr/>
      <w:tcPr>
        <w:tcBorders>
          <w:top w:color="00A9E0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sz w:val="26"/>
      </w:rPr>
      <w:tblPr/>
      <w:tcPr>
        <w:tcBorders>
          <w:right w:color="00A9E0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sz w:val="26"/>
      </w:rPr>
      <w:tblPr/>
      <w:tcPr>
        <w:tcBorders>
          <w:left w:color="00A9E0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C5F0FF" w:themeFill="accent1" w:themeFillTint="33" w:val="clear"/>
      </w:tcPr>
    </w:tblStylePr>
    <w:tblStylePr w:type="band1Horz">
      <w:tblPr/>
      <w:tcPr>
        <w:shd w:color="auto" w:fill="C5F0FF" w:themeFill="accen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adelista7concolores-nfasis2" w:type="table">
    <w:name w:val="List Table 7 Colorful Accent 2"/>
    <w:basedOn w:val="Tablanormal"/>
    <w:uiPriority w:val="52"/>
    <w:rsid w:val="00d27abd"/>
    <w:pPr>
      <w:spacing w:line="240" w:lineRule="auto"/>
    </w:pPr>
    <w:rPr>
      <w:color w:themeColor="accent2" w:themeShade="bf" w:val="009585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sz w:val="26"/>
      </w:rPr>
      <w:tblPr/>
      <w:tcPr>
        <w:tcBorders>
          <w:bottom w:color="00C7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sz w:val="26"/>
      </w:rPr>
      <w:tblPr/>
      <w:tcPr>
        <w:tcBorders>
          <w:top w:color="00C7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sz w:val="26"/>
      </w:rPr>
      <w:tblPr/>
      <w:tcPr>
        <w:tcBorders>
          <w:right w:color="00C7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sz w:val="26"/>
      </w:rPr>
      <w:tblPr/>
      <w:tcPr>
        <w:tcBorders>
          <w:left w:color="00C7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C0FFF8" w:themeFill="accent2" w:themeFillTint="33" w:val="clear"/>
      </w:tcPr>
    </w:tblStylePr>
    <w:tblStylePr w:type="band1Horz">
      <w:tblPr/>
      <w:tcPr>
        <w:shd w:color="auto" w:fill="C0FFF8" w:themeFill="accent2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adelista7concolores-nfasis3" w:type="table">
    <w:name w:val="List Table 7 Colorful Accent 3"/>
    <w:basedOn w:val="Tablanormal"/>
    <w:uiPriority w:val="52"/>
    <w:rsid w:val="00d27abd"/>
    <w:pPr>
      <w:spacing w:line="240" w:lineRule="auto"/>
    </w:pPr>
    <w:rPr>
      <w:color w:themeColor="accent3" w:themeShade="bf" w:val="AE211C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sz w:val="26"/>
      </w:rPr>
      <w:tblPr/>
      <w:tcPr>
        <w:tcBorders>
          <w:bottom w:color="DE3831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sz w:val="26"/>
      </w:rPr>
      <w:tblPr/>
      <w:tcPr>
        <w:tcBorders>
          <w:top w:color="DE3831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sz w:val="26"/>
      </w:rPr>
      <w:tblPr/>
      <w:tcPr>
        <w:tcBorders>
          <w:right w:color="DE3831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sz w:val="26"/>
      </w:rPr>
      <w:tblPr/>
      <w:tcPr>
        <w:tcBorders>
          <w:left w:color="DE3831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8D6D5" w:themeFill="accent3" w:themeFillTint="33" w:val="clear"/>
      </w:tcPr>
    </w:tblStylePr>
    <w:tblStylePr w:type="band1Horz">
      <w:tblPr/>
      <w:tcPr>
        <w:shd w:color="auto" w:fill="F8D6D5" w:themeFill="accent3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adelista7concolores-nfasis4" w:type="table">
    <w:name w:val="List Table 7 Colorful Accent 4"/>
    <w:basedOn w:val="Tablanormal"/>
    <w:uiPriority w:val="52"/>
    <w:rsid w:val="00d27abd"/>
    <w:pPr>
      <w:spacing w:line="240" w:lineRule="auto"/>
    </w:pPr>
    <w:rPr>
      <w:color w:themeColor="accent4" w:themeShade="bf" w:val="A0A39A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sz w:val="26"/>
      </w:rPr>
      <w:tblPr/>
      <w:tcPr>
        <w:tcBorders>
          <w:bottom w:color="D5D6D2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sz w:val="26"/>
      </w:rPr>
      <w:tblPr/>
      <w:tcPr>
        <w:tcBorders>
          <w:top w:color="D5D6D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sz w:val="26"/>
      </w:rPr>
      <w:tblPr/>
      <w:tcPr>
        <w:tcBorders>
          <w:right w:color="D5D6D2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sz w:val="26"/>
      </w:rPr>
      <w:tblPr/>
      <w:tcPr>
        <w:tcBorders>
          <w:left w:color="D5D6D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6F6F5" w:themeFill="accent4" w:themeFillTint="33" w:val="clear"/>
      </w:tcPr>
    </w:tblStylePr>
    <w:tblStylePr w:type="band1Horz">
      <w:tblPr/>
      <w:tcPr>
        <w:shd w:color="auto" w:fill="F6F6F5" w:themeFill="accent4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adelista7concolores-nfasis5" w:type="table">
    <w:name w:val="List Table 7 Colorful Accent 5"/>
    <w:basedOn w:val="Tablanormal"/>
    <w:uiPriority w:val="52"/>
    <w:rsid w:val="00d27abd"/>
    <w:pPr>
      <w:spacing w:line="240" w:lineRule="auto"/>
    </w:pPr>
    <w:rPr>
      <w:color w:themeColor="accent5" w:themeShade="bf" w:val="578A9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sz w:val="26"/>
      </w:rPr>
      <w:tblPr/>
      <w:tcPr>
        <w:tcBorders>
          <w:bottom w:color="83AFB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sz w:val="26"/>
      </w:rPr>
      <w:tblPr/>
      <w:tcPr>
        <w:tcBorders>
          <w:top w:color="83AFB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sz w:val="26"/>
      </w:rPr>
      <w:tblPr/>
      <w:tcPr>
        <w:tcBorders>
          <w:right w:color="83AFB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sz w:val="26"/>
      </w:rPr>
      <w:tblPr/>
      <w:tcPr>
        <w:tcBorders>
          <w:left w:color="83AFB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6EEF0" w:themeFill="accent5" w:themeFillTint="33" w:val="clear"/>
      </w:tcPr>
    </w:tblStylePr>
    <w:tblStylePr w:type="band1Horz">
      <w:tblPr/>
      <w:tcPr>
        <w:shd w:color="auto" w:fill="E6EEF0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adelista7concolores-nfasis6" w:type="table">
    <w:name w:val="List Table 7 Colorful Accent 6"/>
    <w:basedOn w:val="Tablanormal"/>
    <w:uiPriority w:val="52"/>
    <w:rsid w:val="00d27abd"/>
    <w:pPr>
      <w:spacing w:line="240" w:lineRule="auto"/>
    </w:pPr>
    <w:rPr>
      <w:color w:themeColor="accent6" w:themeShade="bf" w:val="7D86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sz w:val="26"/>
      </w:rPr>
      <w:tblPr/>
      <w:tcPr>
        <w:tcBorders>
          <w:bottom w:color="A8B400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sz w:val="26"/>
      </w:rPr>
      <w:tblPr/>
      <w:tcPr>
        <w:tcBorders>
          <w:top w:color="A8B400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sz w:val="26"/>
      </w:rPr>
      <w:tblPr/>
      <w:tcPr>
        <w:tcBorders>
          <w:right w:color="A8B400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sz w:val="26"/>
      </w:rPr>
      <w:tblPr/>
      <w:tcPr>
        <w:tcBorders>
          <w:left w:color="A8B400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AFFBD" w:themeFill="accent6" w:themeFillTint="33" w:val="clear"/>
      </w:tcPr>
    </w:tblStylePr>
    <w:tblStylePr w:type="band1Horz">
      <w:tblPr/>
      <w:tcPr>
        <w:shd w:color="auto" w:fill="FAFFBD" w:themeFill="accent6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Cuadrculamedia1" w:type="table">
    <w:name w:val="Medium Grid 1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uadrculamedia1-nfasis1" w:type="table">
    <w:name w:val="Medium Grid 1 Accent 1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28CAFF" w:space="0" w:sz="8" w:themeColor="accent1" w:themeTint="bf" w:val="single"/>
        <w:left w:color="28CAFF" w:space="0" w:sz="8" w:themeColor="accent1" w:themeTint="bf" w:val="single"/>
        <w:bottom w:color="28CAFF" w:space="0" w:sz="8" w:themeColor="accent1" w:themeTint="bf" w:val="single"/>
        <w:right w:color="28CAFF" w:space="0" w:sz="8" w:themeColor="accent1" w:themeTint="bf" w:val="single"/>
        <w:insideH w:color="28CAFF" w:space="0" w:sz="8" w:themeColor="accent1" w:themeTint="bf" w:val="single"/>
        <w:insideV w:color="28CAFF" w:space="0" w:sz="8" w:themeColor="accent1" w:themeTint="bf" w:val="single"/>
      </w:tblBorders>
    </w:tblPr>
    <w:tcPr>
      <w:shd w:color="auto" w:fill="B8EDFF" w:themeFill="accent1" w:themeFillTint="3f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28CAFF" w:space="0" w:sz="18" w:themeColor="accent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70DBFF" w:themeFill="accent1" w:themeFillTint="7f" w:val="clear"/>
      </w:tcPr>
    </w:tblStylePr>
    <w:tblStylePr w:type="band1Horz">
      <w:tblPr/>
      <w:tcPr>
        <w:shd w:color="auto" w:fill="70DBFF" w:themeFill="accent1" w:themeFillTint="7f" w:val="clear"/>
      </w:tcPr>
    </w:tblStylePr>
  </w:style>
  <w:style w:styleId="Cuadrculamedia1-nfasis2" w:type="table">
    <w:name w:val="Medium Grid 1 Accent 2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16FFE6" w:space="0" w:sz="8" w:themeColor="accent2" w:themeTint="bf" w:val="single"/>
        <w:left w:color="16FFE6" w:space="0" w:sz="8" w:themeColor="accent2" w:themeTint="bf" w:val="single"/>
        <w:bottom w:color="16FFE6" w:space="0" w:sz="8" w:themeColor="accent2" w:themeTint="bf" w:val="single"/>
        <w:right w:color="16FFE6" w:space="0" w:sz="8" w:themeColor="accent2" w:themeTint="bf" w:val="single"/>
        <w:insideH w:color="16FFE6" w:space="0" w:sz="8" w:themeColor="accent2" w:themeTint="bf" w:val="single"/>
        <w:insideV w:color="16FFE6" w:space="0" w:sz="8" w:themeColor="accent2" w:themeTint="bf" w:val="single"/>
      </w:tblBorders>
    </w:tblPr>
    <w:tcPr>
      <w:shd w:color="auto" w:fill="B2FFF6" w:themeFill="accent2" w:themeFillTint="3f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16FFE6" w:space="0" w:sz="18" w:themeColor="accent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64FFEE" w:themeFill="accent2" w:themeFillTint="7f" w:val="clear"/>
      </w:tcPr>
    </w:tblStylePr>
    <w:tblStylePr w:type="band1Horz">
      <w:tblPr/>
      <w:tcPr>
        <w:shd w:color="auto" w:fill="64FFEE" w:themeFill="accent2" w:themeFillTint="7f" w:val="clear"/>
      </w:tcPr>
    </w:tblStylePr>
  </w:style>
  <w:style w:styleId="Cuadrculamedia1-nfasis3" w:type="table">
    <w:name w:val="Medium Grid 1 Accent 3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E66964" w:space="0" w:sz="8" w:themeColor="accent3" w:themeTint="bf" w:val="single"/>
        <w:left w:color="E66964" w:space="0" w:sz="8" w:themeColor="accent3" w:themeTint="bf" w:val="single"/>
        <w:bottom w:color="E66964" w:space="0" w:sz="8" w:themeColor="accent3" w:themeTint="bf" w:val="single"/>
        <w:right w:color="E66964" w:space="0" w:sz="8" w:themeColor="accent3" w:themeTint="bf" w:val="single"/>
        <w:insideH w:color="E66964" w:space="0" w:sz="8" w:themeColor="accent3" w:themeTint="bf" w:val="single"/>
        <w:insideV w:color="E66964" w:space="0" w:sz="8" w:themeColor="accent3" w:themeTint="bf" w:val="single"/>
      </w:tblBorders>
    </w:tblPr>
    <w:tcPr>
      <w:shd w:color="auto" w:fill="F6CDCB" w:themeFill="accent3" w:themeFillTint="3f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E66964" w:space="0" w:sz="18" w:themeColor="accent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EE9B98" w:themeFill="accent3" w:themeFillTint="7f" w:val="clear"/>
      </w:tcPr>
    </w:tblStylePr>
    <w:tblStylePr w:type="band1Horz">
      <w:tblPr/>
      <w:tcPr>
        <w:shd w:color="auto" w:fill="EE9B98" w:themeFill="accent3" w:themeFillTint="7f" w:val="clear"/>
      </w:tcPr>
    </w:tblStylePr>
  </w:style>
  <w:style w:styleId="Cuadrculamedia1-nfasis4" w:type="table">
    <w:name w:val="Medium Grid 1 Accent 4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DFE0DD" w:space="0" w:sz="8" w:themeColor="accent4" w:themeTint="bf" w:val="single"/>
        <w:left w:color="DFE0DD" w:space="0" w:sz="8" w:themeColor="accent4" w:themeTint="bf" w:val="single"/>
        <w:bottom w:color="DFE0DD" w:space="0" w:sz="8" w:themeColor="accent4" w:themeTint="bf" w:val="single"/>
        <w:right w:color="DFE0DD" w:space="0" w:sz="8" w:themeColor="accent4" w:themeTint="bf" w:val="single"/>
        <w:insideH w:color="DFE0DD" w:space="0" w:sz="8" w:themeColor="accent4" w:themeTint="bf" w:val="single"/>
        <w:insideV w:color="DFE0DD" w:space="0" w:sz="8" w:themeColor="accent4" w:themeTint="bf" w:val="single"/>
      </w:tblBorders>
    </w:tblPr>
    <w:tcPr>
      <w:shd w:color="auto" w:fill="F4F4F3" w:themeFill="accent4" w:themeFillTint="3f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DFE0DD" w:space="0" w:sz="18" w:themeColor="accent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E9EAE8" w:themeFill="accent4" w:themeFillTint="7f" w:val="clear"/>
      </w:tcPr>
    </w:tblStylePr>
    <w:tblStylePr w:type="band1Horz">
      <w:tblPr/>
      <w:tcPr>
        <w:shd w:color="auto" w:fill="E9EAE8" w:themeFill="accent4" w:themeFillTint="7f" w:val="clear"/>
      </w:tcPr>
    </w:tblStylePr>
  </w:style>
  <w:style w:styleId="Cuadrculamedia1-nfasis5" w:type="table">
    <w:name w:val="Medium Grid 1 Accent 5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A1C2C6" w:space="0" w:sz="8" w:themeColor="accent5" w:themeTint="bf" w:val="single"/>
        <w:left w:color="A1C2C6" w:space="0" w:sz="8" w:themeColor="accent5" w:themeTint="bf" w:val="single"/>
        <w:bottom w:color="A1C2C6" w:space="0" w:sz="8" w:themeColor="accent5" w:themeTint="bf" w:val="single"/>
        <w:right w:color="A1C2C6" w:space="0" w:sz="8" w:themeColor="accent5" w:themeTint="bf" w:val="single"/>
        <w:insideH w:color="A1C2C6" w:space="0" w:sz="8" w:themeColor="accent5" w:themeTint="bf" w:val="single"/>
        <w:insideV w:color="A1C2C6" w:space="0" w:sz="8" w:themeColor="accent5" w:themeTint="bf" w:val="single"/>
      </w:tblBorders>
    </w:tblPr>
    <w:tcPr>
      <w:shd w:color="auto" w:fill="E0EBEC" w:themeFill="accent5" w:themeFillTint="3f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A1C2C6" w:space="0" w:sz="18" w:themeColor="accent5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1D7D9" w:themeFill="accent5" w:themeFillTint="7f" w:val="clear"/>
      </w:tcPr>
    </w:tblStylePr>
    <w:tblStylePr w:type="band1Horz">
      <w:tblPr/>
      <w:tcPr>
        <w:shd w:color="auto" w:fill="C1D7D9" w:themeFill="accent5" w:themeFillTint="7f" w:val="clear"/>
      </w:tcPr>
    </w:tblStylePr>
  </w:style>
  <w:style w:styleId="Cuadrculamedia1-nfasis6" w:type="table">
    <w:name w:val="Medium Grid 1 Accent 6"/>
    <w:basedOn w:val="Tabla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EEFF07" w:space="0" w:sz="8" w:themeColor="accent6" w:themeTint="bf" w:val="single"/>
        <w:left w:color="EEFF07" w:space="0" w:sz="8" w:themeColor="accent6" w:themeTint="bf" w:val="single"/>
        <w:bottom w:color="EEFF07" w:space="0" w:sz="8" w:themeColor="accent6" w:themeTint="bf" w:val="single"/>
        <w:right w:color="EEFF07" w:space="0" w:sz="8" w:themeColor="accent6" w:themeTint="bf" w:val="single"/>
        <w:insideH w:color="EEFF07" w:space="0" w:sz="8" w:themeColor="accent6" w:themeTint="bf" w:val="single"/>
        <w:insideV w:color="EEFF07" w:space="0" w:sz="8" w:themeColor="accent6" w:themeTint="bf" w:val="single"/>
      </w:tblBorders>
    </w:tblPr>
    <w:tcPr>
      <w:shd w:color="auto" w:fill="F9FFAD" w:themeFill="accent6" w:themeFillTint="3f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EEFF07" w:space="0" w:sz="18" w:themeColor="accent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4FF5A" w:themeFill="accent6" w:themeFillTint="7f" w:val="clear"/>
      </w:tcPr>
    </w:tblStylePr>
    <w:tblStylePr w:type="band1Horz">
      <w:tblPr/>
      <w:tcPr>
        <w:shd w:color="auto" w:fill="F4FF5A" w:themeFill="accent6" w:themeFillTint="7f" w:val="clear"/>
      </w:tcPr>
    </w:tblStylePr>
  </w:style>
  <w:style w:styleId="Cuadrculamedia2" w:type="table">
    <w:name w:val="Medium Grid 2"/>
    <w:basedOn w:val="Tablanormal"/>
    <w:uiPriority w:val="68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Cuadrculamedia2-nfasis1" w:type="table">
    <w:name w:val="Medium Grid 2 Accent 1"/>
    <w:basedOn w:val="Tablanormal"/>
    <w:uiPriority w:val="68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A9E0" w:space="0" w:sz="8" w:themeColor="accent1" w:val="single"/>
        <w:left w:color="00A9E0" w:space="0" w:sz="8" w:themeColor="accent1" w:val="single"/>
        <w:bottom w:color="00A9E0" w:space="0" w:sz="8" w:themeColor="accent1" w:val="single"/>
        <w:right w:color="00A9E0" w:space="0" w:sz="8" w:themeColor="accent1" w:val="single"/>
        <w:insideH w:color="00A9E0" w:space="0" w:sz="8" w:themeColor="accent1" w:val="single"/>
        <w:insideV w:color="00A9E0" w:space="0" w:sz="8" w:themeColor="accent1" w:val="single"/>
      </w:tblBorders>
    </w:tblPr>
    <w:tcPr>
      <w:shd w:color="auto" w:fill="B8EDFF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2F8FF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5F0FF" w:themeFill="accent1" w:themeFillTint="33" w:val="clear"/>
      </w:tcPr>
    </w:tblStylePr>
    <w:tblStylePr w:type="band1Vert">
      <w:tblPr/>
      <w:tcPr>
        <w:shd w:color="auto" w:fill="70DBFF" w:themeFill="accent1" w:themeFillTint="7f" w:val="clear"/>
      </w:tcPr>
    </w:tblStylePr>
    <w:tblStylePr w:type="band1Horz">
      <w:tblPr/>
      <w:tcPr>
        <w:tcBorders>
          <w:insideH w:color="00A9E0" w:space="0" w:sz="6" w:themeColor="accent1" w:val="single"/>
          <w:insideV w:color="00A9E0" w:space="0" w:sz="6" w:themeColor="accent1" w:val="single"/>
        </w:tcBorders>
        <w:shd w:color="auto" w:fill="70DBFF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Cuadrculamedia2-nfasis2" w:type="table">
    <w:name w:val="Medium Grid 2 Accent 2"/>
    <w:basedOn w:val="Tablanormal"/>
    <w:uiPriority w:val="68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C7B2" w:space="0" w:sz="8" w:themeColor="accent2" w:val="single"/>
        <w:left w:color="00C7B2" w:space="0" w:sz="8" w:themeColor="accent2" w:val="single"/>
        <w:bottom w:color="00C7B2" w:space="0" w:sz="8" w:themeColor="accent2" w:val="single"/>
        <w:right w:color="00C7B2" w:space="0" w:sz="8" w:themeColor="accent2" w:val="single"/>
        <w:insideH w:color="00C7B2" w:space="0" w:sz="8" w:themeColor="accent2" w:val="single"/>
        <w:insideV w:color="00C7B2" w:space="0" w:sz="8" w:themeColor="accent2" w:val="single"/>
      </w:tblBorders>
    </w:tblPr>
    <w:tcPr>
      <w:shd w:color="auto" w:fill="B2FFF6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E0FFFB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FFF8" w:themeFill="accent2" w:themeFillTint="33" w:val="clear"/>
      </w:tcPr>
    </w:tblStylePr>
    <w:tblStylePr w:type="band1Vert">
      <w:tblPr/>
      <w:tcPr>
        <w:shd w:color="auto" w:fill="64FFEE" w:themeFill="accent2" w:themeFillTint="7f" w:val="clear"/>
      </w:tcPr>
    </w:tblStylePr>
    <w:tblStylePr w:type="band1Horz">
      <w:tblPr/>
      <w:tcPr>
        <w:tcBorders>
          <w:insideH w:color="00C7B2" w:space="0" w:sz="6" w:themeColor="accent2" w:val="single"/>
          <w:insideV w:color="00C7B2" w:space="0" w:sz="6" w:themeColor="accent2" w:val="single"/>
        </w:tcBorders>
        <w:shd w:color="auto" w:fill="64FFEE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Cuadrculamedia2-nfasis3" w:type="table">
    <w:name w:val="Medium Grid 2 Accent 3"/>
    <w:basedOn w:val="Tablanormal"/>
    <w:uiPriority w:val="68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DE3831" w:space="0" w:sz="8" w:themeColor="accent3" w:val="single"/>
        <w:left w:color="DE3831" w:space="0" w:sz="8" w:themeColor="accent3" w:val="single"/>
        <w:bottom w:color="DE3831" w:space="0" w:sz="8" w:themeColor="accent3" w:val="single"/>
        <w:right w:color="DE3831" w:space="0" w:sz="8" w:themeColor="accent3" w:val="single"/>
        <w:insideH w:color="DE3831" w:space="0" w:sz="8" w:themeColor="accent3" w:val="single"/>
        <w:insideV w:color="DE3831" w:space="0" w:sz="8" w:themeColor="accent3" w:val="single"/>
      </w:tblBorders>
    </w:tblPr>
    <w:tcPr>
      <w:shd w:color="auto" w:fill="F6CDCB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BEBEA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8D6D5" w:themeFill="accent3" w:themeFillTint="33" w:val="clear"/>
      </w:tcPr>
    </w:tblStylePr>
    <w:tblStylePr w:type="band1Vert">
      <w:tblPr/>
      <w:tcPr>
        <w:shd w:color="auto" w:fill="EE9B98" w:themeFill="accent3" w:themeFillTint="7f" w:val="clear"/>
      </w:tcPr>
    </w:tblStylePr>
    <w:tblStylePr w:type="band1Horz">
      <w:tblPr/>
      <w:tcPr>
        <w:tcBorders>
          <w:insideH w:color="DE3831" w:space="0" w:sz="6" w:themeColor="accent3" w:val="single"/>
          <w:insideV w:color="DE3831" w:space="0" w:sz="6" w:themeColor="accent3" w:val="single"/>
        </w:tcBorders>
        <w:shd w:color="auto" w:fill="EE9B98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Cuadrculamedia2-nfasis4" w:type="table">
    <w:name w:val="Medium Grid 2 Accent 4"/>
    <w:basedOn w:val="Tablanormal"/>
    <w:uiPriority w:val="68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D5D6D2" w:space="0" w:sz="8" w:themeColor="accent4" w:val="single"/>
        <w:left w:color="D5D6D2" w:space="0" w:sz="8" w:themeColor="accent4" w:val="single"/>
        <w:bottom w:color="D5D6D2" w:space="0" w:sz="8" w:themeColor="accent4" w:val="single"/>
        <w:right w:color="D5D6D2" w:space="0" w:sz="8" w:themeColor="accent4" w:val="single"/>
        <w:insideH w:color="D5D6D2" w:space="0" w:sz="8" w:themeColor="accent4" w:val="single"/>
        <w:insideV w:color="D5D6D2" w:space="0" w:sz="8" w:themeColor="accent4" w:val="single"/>
      </w:tblBorders>
    </w:tblPr>
    <w:tcPr>
      <w:shd w:color="auto" w:fill="F4F4F3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AFBFA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6F6F5" w:themeFill="accent4" w:themeFillTint="33" w:val="clear"/>
      </w:tcPr>
    </w:tblStylePr>
    <w:tblStylePr w:type="band1Vert">
      <w:tblPr/>
      <w:tcPr>
        <w:shd w:color="auto" w:fill="E9EAE8" w:themeFill="accent4" w:themeFillTint="7f" w:val="clear"/>
      </w:tcPr>
    </w:tblStylePr>
    <w:tblStylePr w:type="band1Horz">
      <w:tblPr/>
      <w:tcPr>
        <w:tcBorders>
          <w:insideH w:color="D5D6D2" w:space="0" w:sz="6" w:themeColor="accent4" w:val="single"/>
          <w:insideV w:color="D5D6D2" w:space="0" w:sz="6" w:themeColor="accent4" w:val="single"/>
        </w:tcBorders>
        <w:shd w:color="auto" w:fill="E9EAE8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Cuadrculamedia2-nfasis5" w:type="table">
    <w:name w:val="Medium Grid 2 Accent 5"/>
    <w:basedOn w:val="Tablanormal"/>
    <w:uiPriority w:val="68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3AFB4" w:space="0" w:sz="8" w:themeColor="accent5" w:val="single"/>
        <w:left w:color="83AFB4" w:space="0" w:sz="8" w:themeColor="accent5" w:val="single"/>
        <w:bottom w:color="83AFB4" w:space="0" w:sz="8" w:themeColor="accent5" w:val="single"/>
        <w:right w:color="83AFB4" w:space="0" w:sz="8" w:themeColor="accent5" w:val="single"/>
        <w:insideH w:color="83AFB4" w:space="0" w:sz="8" w:themeColor="accent5" w:val="single"/>
        <w:insideV w:color="83AFB4" w:space="0" w:sz="8" w:themeColor="accent5" w:val="single"/>
      </w:tblBorders>
    </w:tblPr>
    <w:tcPr>
      <w:shd w:color="auto" w:fill="E0EBEC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F2F7F7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F0" w:themeFill="accent5" w:themeFillTint="33" w:val="clear"/>
      </w:tcPr>
    </w:tblStylePr>
    <w:tblStylePr w:type="band1Vert">
      <w:tblPr/>
      <w:tcPr>
        <w:shd w:color="auto" w:fill="C1D7D9" w:themeFill="accent5" w:themeFillTint="7f" w:val="clear"/>
      </w:tcPr>
    </w:tblStylePr>
    <w:tblStylePr w:type="band1Horz">
      <w:tblPr/>
      <w:tcPr>
        <w:tcBorders>
          <w:insideH w:color="83AFB4" w:space="0" w:sz="6" w:themeColor="accent5" w:val="single"/>
          <w:insideV w:color="83AFB4" w:space="0" w:sz="6" w:themeColor="accent5" w:val="single"/>
        </w:tcBorders>
        <w:shd w:color="auto" w:fill="C1D7D9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Cuadrculamedia2-nfasis6" w:type="table">
    <w:name w:val="Medium Grid 2 Accent 6"/>
    <w:basedOn w:val="Tablanormal"/>
    <w:uiPriority w:val="68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A8B400" w:space="0" w:sz="8" w:themeColor="accent6" w:val="single"/>
        <w:left w:color="A8B400" w:space="0" w:sz="8" w:themeColor="accent6" w:val="single"/>
        <w:bottom w:color="A8B400" w:space="0" w:sz="8" w:themeColor="accent6" w:val="single"/>
        <w:right w:color="A8B400" w:space="0" w:sz="8" w:themeColor="accent6" w:val="single"/>
        <w:insideH w:color="A8B400" w:space="0" w:sz="8" w:themeColor="accent6" w:val="single"/>
        <w:insideV w:color="A8B400" w:space="0" w:sz="8" w:themeColor="accent6" w:val="single"/>
      </w:tblBorders>
    </w:tblPr>
    <w:tcPr>
      <w:shd w:color="auto" w:fill="F9FFAD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CFFDE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AFFBD" w:themeFill="accent6" w:themeFillTint="33" w:val="clear"/>
      </w:tcPr>
    </w:tblStylePr>
    <w:tblStylePr w:type="band1Vert">
      <w:tblPr/>
      <w:tcPr>
        <w:shd w:color="auto" w:fill="F4FF5A" w:themeFill="accent6" w:themeFillTint="7f" w:val="clear"/>
      </w:tcPr>
    </w:tblStylePr>
    <w:tblStylePr w:type="band1Horz">
      <w:tblPr/>
      <w:tcPr>
        <w:tcBorders>
          <w:insideH w:color="A8B400" w:space="0" w:sz="6" w:themeColor="accent6" w:val="single"/>
          <w:insideV w:color="A8B400" w:space="0" w:sz="6" w:themeColor="accent6" w:val="single"/>
        </w:tcBorders>
        <w:shd w:color="auto" w:fill="F4FF5A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Cuadrculamedia3" w:type="table">
    <w:name w:val="Medium Grid 3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Cuadrculamedia3-nfasis1" w:type="table">
    <w:name w:val="Medium Grid 3 Accent 1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8EDFF" w:themeFill="accent1" w:themeFillTint="3f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A9E0" w:themeFill="accent1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A9E0" w:themeFill="accent1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A9E0" w:themeFill="accent1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A9E0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70DBFF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70DBFF" w:themeFill="accent1" w:themeFillTint="7f" w:val="clear"/>
      </w:tcPr>
    </w:tblStylePr>
  </w:style>
  <w:style w:styleId="Cuadrculamedia3-nfasis2" w:type="table">
    <w:name w:val="Medium Grid 3 Accent 2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2FFF6" w:themeFill="accent2" w:themeFillTint="3f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C7B2" w:themeFill="accent2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C7B2" w:themeFill="accent2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C7B2" w:themeFill="accent2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C7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64FFEE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64FFEE" w:themeFill="accent2" w:themeFillTint="7f" w:val="clear"/>
      </w:tcPr>
    </w:tblStylePr>
  </w:style>
  <w:style w:styleId="Cuadrculamedia3-nfasis3" w:type="table">
    <w:name w:val="Medium Grid 3 Accent 3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6CDCB" w:themeFill="accent3" w:themeFillTint="3f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DE3831" w:themeFill="accent3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DE3831" w:themeFill="accent3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DE3831" w:themeFill="accent3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DE3831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EE9B98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E9B98" w:themeFill="accent3" w:themeFillTint="7f" w:val="clear"/>
      </w:tcPr>
    </w:tblStylePr>
  </w:style>
  <w:style w:styleId="Cuadrculamedia3-nfasis4" w:type="table">
    <w:name w:val="Medium Grid 3 Accent 4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4F4F3" w:themeFill="accent4" w:themeFillTint="3f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D5D6D2" w:themeFill="accent4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D5D6D2" w:themeFill="accent4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D5D6D2" w:themeFill="accent4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D5D6D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E9EAE8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9EAE8" w:themeFill="accent4" w:themeFillTint="7f" w:val="clear"/>
      </w:tcPr>
    </w:tblStylePr>
  </w:style>
  <w:style w:styleId="Cuadrculamedia3-nfasis5" w:type="table">
    <w:name w:val="Medium Grid 3 Accent 5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0EBEC" w:themeFill="accent5" w:themeFillTint="3f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3AFB4" w:themeFill="accent5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3AFB4" w:themeFill="accent5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3AFB4" w:themeFill="accent5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3AFB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1D7D9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1D7D9" w:themeFill="accent5" w:themeFillTint="7f" w:val="clear"/>
      </w:tcPr>
    </w:tblStylePr>
  </w:style>
  <w:style w:styleId="Cuadrculamedia3-nfasis6" w:type="table">
    <w:name w:val="Medium Grid 3 Accent 6"/>
    <w:basedOn w:val="Tabla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9FFAD" w:themeFill="accent6" w:themeFillTint="3f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A8B400" w:themeFill="accent6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A8B400" w:themeFill="accent6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A8B400" w:themeFill="accent6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A8B400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4FF5A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4FF5A" w:themeFill="accent6" w:themeFillTint="7f" w:val="clear"/>
      </w:tcPr>
    </w:tblStylePr>
  </w:style>
  <w:style w:styleId="Listamedia1" w:type="table">
    <w:name w:val="Medium List 1"/>
    <w:basedOn w:val="Tablanormal"/>
    <w:uiPriority w:val="65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00204E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Listamedia1-nfasis1" w:type="table">
    <w:name w:val="Medium List 1 Accent 1"/>
    <w:basedOn w:val="Tablanormal"/>
    <w:uiPriority w:val="65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00A9E0" w:space="0" w:sz="8" w:themeColor="accent1" w:val="single"/>
        <w:bottom w:color="00A9E0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A9E0" w:space="0" w:sz="8" w:themeColor="accent1" w:val="single"/>
        </w:tcBorders>
      </w:tcPr>
    </w:tblStylePr>
    <w:tblStylePr w:type="lastRow">
      <w:rPr>
        <w:b/>
        <w:bCs/>
        <w:color w:themeColor="text2" w:val="00204E"/>
      </w:rPr>
      <w:tblPr/>
      <w:tcPr>
        <w:tcBorders>
          <w:top w:color="00A9E0" w:space="0" w:sz="8" w:themeColor="accent1" w:val="single"/>
          <w:bottom w:color="00A9E0" w:space="0" w:sz="8" w:themeColor="accent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color="00A9E0" w:space="0" w:sz="8" w:themeColor="accent1" w:val="single"/>
          <w:bottom w:color="00A9E0" w:space="0" w:sz="8" w:themeColor="accent1" w:val="single"/>
        </w:tcBorders>
      </w:tcPr>
    </w:tblStylePr>
    <w:tblStylePr w:type="band1Vert">
      <w:tblPr/>
      <w:tcPr>
        <w:shd w:color="auto" w:fill="B8EDFF" w:themeFill="accent1" w:themeFillTint="3f" w:val="clear"/>
      </w:tcPr>
    </w:tblStylePr>
    <w:tblStylePr w:type="band1Horz">
      <w:tblPr/>
      <w:tcPr>
        <w:shd w:color="auto" w:fill="B8EDFF" w:themeFill="accent1" w:themeFillTint="3f" w:val="clear"/>
      </w:tcPr>
    </w:tblStylePr>
  </w:style>
  <w:style w:styleId="Listamedia1-nfasis2" w:type="table">
    <w:name w:val="Medium List 1 Accent 2"/>
    <w:basedOn w:val="Tablanormal"/>
    <w:uiPriority w:val="65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00C7B2" w:space="0" w:sz="8" w:themeColor="accent2" w:val="single"/>
        <w:bottom w:color="00C7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C7B2" w:space="0" w:sz="8" w:themeColor="accent2" w:val="single"/>
        </w:tcBorders>
      </w:tcPr>
    </w:tblStylePr>
    <w:tblStylePr w:type="lastRow">
      <w:rPr>
        <w:b/>
        <w:bCs/>
        <w:color w:themeColor="text2" w:val="00204E"/>
      </w:rPr>
      <w:tblPr/>
      <w:tcPr>
        <w:tcBorders>
          <w:top w:color="00C7B2" w:space="0" w:sz="8" w:themeColor="accent2" w:val="single"/>
          <w:bottom w:color="00C7B2" w:space="0" w:sz="8" w:themeColor="accent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color="00C7B2" w:space="0" w:sz="8" w:themeColor="accent2" w:val="single"/>
          <w:bottom w:color="00C7B2" w:space="0" w:sz="8" w:themeColor="accent2" w:val="single"/>
        </w:tcBorders>
      </w:tcPr>
    </w:tblStylePr>
    <w:tblStylePr w:type="band1Vert">
      <w:tblPr/>
      <w:tcPr>
        <w:shd w:color="auto" w:fill="B2FFF6" w:themeFill="accent2" w:themeFillTint="3f" w:val="clear"/>
      </w:tcPr>
    </w:tblStylePr>
    <w:tblStylePr w:type="band1Horz">
      <w:tblPr/>
      <w:tcPr>
        <w:shd w:color="auto" w:fill="B2FFF6" w:themeFill="accent2" w:themeFillTint="3f" w:val="clear"/>
      </w:tcPr>
    </w:tblStylePr>
  </w:style>
  <w:style w:styleId="Listamedia1-nfasis3" w:type="table">
    <w:name w:val="Medium List 1 Accent 3"/>
    <w:basedOn w:val="Tablanormal"/>
    <w:uiPriority w:val="65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DE3831" w:space="0" w:sz="8" w:themeColor="accent3" w:val="single"/>
        <w:bottom w:color="DE3831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DE3831" w:space="0" w:sz="8" w:themeColor="accent3" w:val="single"/>
        </w:tcBorders>
      </w:tcPr>
    </w:tblStylePr>
    <w:tblStylePr w:type="lastRow">
      <w:rPr>
        <w:b/>
        <w:bCs/>
        <w:color w:themeColor="text2" w:val="00204E"/>
      </w:rPr>
      <w:tblPr/>
      <w:tcPr>
        <w:tcBorders>
          <w:top w:color="DE3831" w:space="0" w:sz="8" w:themeColor="accent3" w:val="single"/>
          <w:bottom w:color="DE3831" w:space="0" w:sz="8" w:themeColor="accent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color="DE3831" w:space="0" w:sz="8" w:themeColor="accent3" w:val="single"/>
          <w:bottom w:color="DE3831" w:space="0" w:sz="8" w:themeColor="accent3" w:val="single"/>
        </w:tcBorders>
      </w:tcPr>
    </w:tblStylePr>
    <w:tblStylePr w:type="band1Vert">
      <w:tblPr/>
      <w:tcPr>
        <w:shd w:color="auto" w:fill="F6CDCB" w:themeFill="accent3" w:themeFillTint="3f" w:val="clear"/>
      </w:tcPr>
    </w:tblStylePr>
    <w:tblStylePr w:type="band1Horz">
      <w:tblPr/>
      <w:tcPr>
        <w:shd w:color="auto" w:fill="F6CDCB" w:themeFill="accent3" w:themeFillTint="3f" w:val="clear"/>
      </w:tcPr>
    </w:tblStylePr>
  </w:style>
  <w:style w:styleId="Listamedia1-nfasis4" w:type="table">
    <w:name w:val="Medium List 1 Accent 4"/>
    <w:basedOn w:val="Tablanormal"/>
    <w:uiPriority w:val="65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D5D6D2" w:space="0" w:sz="8" w:themeColor="accent4" w:val="single"/>
        <w:bottom w:color="D5D6D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D5D6D2" w:space="0" w:sz="8" w:themeColor="accent4" w:val="single"/>
        </w:tcBorders>
      </w:tcPr>
    </w:tblStylePr>
    <w:tblStylePr w:type="lastRow">
      <w:rPr>
        <w:b/>
        <w:bCs/>
        <w:color w:themeColor="text2" w:val="00204E"/>
      </w:rPr>
      <w:tblPr/>
      <w:tcPr>
        <w:tcBorders>
          <w:top w:color="D5D6D2" w:space="0" w:sz="8" w:themeColor="accent4" w:val="single"/>
          <w:bottom w:color="D5D6D2" w:space="0" w:sz="8" w:themeColor="accent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color="D5D6D2" w:space="0" w:sz="8" w:themeColor="accent4" w:val="single"/>
          <w:bottom w:color="D5D6D2" w:space="0" w:sz="8" w:themeColor="accent4" w:val="single"/>
        </w:tcBorders>
      </w:tcPr>
    </w:tblStylePr>
    <w:tblStylePr w:type="band1Vert">
      <w:tblPr/>
      <w:tcPr>
        <w:shd w:color="auto" w:fill="F4F4F3" w:themeFill="accent4" w:themeFillTint="3f" w:val="clear"/>
      </w:tcPr>
    </w:tblStylePr>
    <w:tblStylePr w:type="band1Horz">
      <w:tblPr/>
      <w:tcPr>
        <w:shd w:color="auto" w:fill="F4F4F3" w:themeFill="accent4" w:themeFillTint="3f" w:val="clear"/>
      </w:tcPr>
    </w:tblStylePr>
  </w:style>
  <w:style w:styleId="Listamedia1-nfasis5" w:type="table">
    <w:name w:val="Medium List 1 Accent 5"/>
    <w:basedOn w:val="Tablanormal"/>
    <w:uiPriority w:val="65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83AFB4" w:space="0" w:sz="8" w:themeColor="accent5" w:val="single"/>
        <w:bottom w:color="83AFB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3AFB4" w:space="0" w:sz="8" w:themeColor="accent5" w:val="single"/>
        </w:tcBorders>
      </w:tcPr>
    </w:tblStylePr>
    <w:tblStylePr w:type="lastRow">
      <w:rPr>
        <w:b/>
        <w:bCs/>
        <w:color w:themeColor="text2" w:val="00204E"/>
      </w:rPr>
      <w:tblPr/>
      <w:tcPr>
        <w:tcBorders>
          <w:top w:color="83AFB4" w:space="0" w:sz="8" w:themeColor="accent5" w:val="single"/>
          <w:bottom w:color="83AFB4" w:space="0" w:sz="8" w:themeColor="accent5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color="83AFB4" w:space="0" w:sz="8" w:themeColor="accent5" w:val="single"/>
          <w:bottom w:color="83AFB4" w:space="0" w:sz="8" w:themeColor="accent5" w:val="single"/>
        </w:tcBorders>
      </w:tcPr>
    </w:tblStylePr>
    <w:tblStylePr w:type="band1Vert">
      <w:tblPr/>
      <w:tcPr>
        <w:shd w:color="auto" w:fill="E0EBEC" w:themeFill="accent5" w:themeFillTint="3f" w:val="clear"/>
      </w:tcPr>
    </w:tblStylePr>
    <w:tblStylePr w:type="band1Horz">
      <w:tblPr/>
      <w:tcPr>
        <w:shd w:color="auto" w:fill="E0EBEC" w:themeFill="accent5" w:themeFillTint="3f" w:val="clear"/>
      </w:tcPr>
    </w:tblStylePr>
  </w:style>
  <w:style w:styleId="Listamedia1-nfasis6" w:type="table">
    <w:name w:val="Medium List 1 Accent 6"/>
    <w:basedOn w:val="Tablanormal"/>
    <w:uiPriority w:val="65"/>
    <w:semiHidden/>
    <w:unhideWhenUsed/>
    <w:rsid w:val="00d27abd"/>
    <w:pPr>
      <w:spacing w:line="240" w:lineRule="auto"/>
    </w:pPr>
    <w:rPr>
      <w:color w:themeColor="text1" w:val="000000"/>
    </w:rPr>
    <w:tblPr>
      <w:tblStyleRowBandSize w:val="1"/>
      <w:tblStyleColBandSize w:val="1"/>
      <w:tblBorders>
        <w:top w:color="A8B400" w:space="0" w:sz="8" w:themeColor="accent6" w:val="single"/>
        <w:bottom w:color="A8B400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A8B400" w:space="0" w:sz="8" w:themeColor="accent6" w:val="single"/>
        </w:tcBorders>
      </w:tcPr>
    </w:tblStylePr>
    <w:tblStylePr w:type="lastRow">
      <w:rPr>
        <w:b/>
        <w:bCs/>
        <w:color w:themeColor="text2" w:val="00204E"/>
      </w:rPr>
      <w:tblPr/>
      <w:tcPr>
        <w:tcBorders>
          <w:top w:color="A8B400" w:space="0" w:sz="8" w:themeColor="accent6" w:val="single"/>
          <w:bottom w:color="A8B400" w:space="0" w:sz="8" w:themeColor="accent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color="A8B400" w:space="0" w:sz="8" w:themeColor="accent6" w:val="single"/>
          <w:bottom w:color="A8B400" w:space="0" w:sz="8" w:themeColor="accent6" w:val="single"/>
        </w:tcBorders>
      </w:tcPr>
    </w:tblStylePr>
    <w:tblStylePr w:type="band1Vert">
      <w:tblPr/>
      <w:tcPr>
        <w:shd w:color="auto" w:fill="F9FFAD" w:themeFill="accent6" w:themeFillTint="3f" w:val="clear"/>
      </w:tcPr>
    </w:tblStylePr>
    <w:tblStylePr w:type="band1Horz">
      <w:tblPr/>
      <w:tcPr>
        <w:shd w:color="auto" w:fill="F9FFAD" w:themeFill="accent6" w:themeFillTint="3f" w:val="clear"/>
      </w:tcPr>
    </w:tblStylePr>
  </w:style>
  <w:style w:styleId="Listamedia2" w:type="table">
    <w:name w:val="Medium List 2"/>
    <w:basedOn w:val="Tablanormal"/>
    <w:uiPriority w:val="66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amedia2-nfasis1" w:type="table">
    <w:name w:val="Medium List 2 Accent 1"/>
    <w:basedOn w:val="Tablanormal"/>
    <w:uiPriority w:val="66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A9E0" w:space="0" w:sz="8" w:themeColor="accent1" w:val="single"/>
        <w:left w:color="00A9E0" w:space="0" w:sz="8" w:themeColor="accent1" w:val="single"/>
        <w:bottom w:color="00A9E0" w:space="0" w:sz="8" w:themeColor="accent1" w:val="single"/>
        <w:right w:color="00A9E0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A9E0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A9E0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A9E0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8EDFF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B8EDFF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amedia2-nfasis2" w:type="table">
    <w:name w:val="Medium List 2 Accent 2"/>
    <w:basedOn w:val="Tablanormal"/>
    <w:uiPriority w:val="66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C7B2" w:space="0" w:sz="8" w:themeColor="accent2" w:val="single"/>
        <w:left w:color="00C7B2" w:space="0" w:sz="8" w:themeColor="accent2" w:val="single"/>
        <w:bottom w:color="00C7B2" w:space="0" w:sz="8" w:themeColor="accent2" w:val="single"/>
        <w:right w:color="00C7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C7B2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C7B2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C7B2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2FFF6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B2FFF6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amedia2-nfasis3" w:type="table">
    <w:name w:val="Medium List 2 Accent 3"/>
    <w:basedOn w:val="Tablanormal"/>
    <w:uiPriority w:val="66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DE3831" w:space="0" w:sz="8" w:themeColor="accent3" w:val="single"/>
        <w:left w:color="DE3831" w:space="0" w:sz="8" w:themeColor="accent3" w:val="single"/>
        <w:bottom w:color="DE3831" w:space="0" w:sz="8" w:themeColor="accent3" w:val="single"/>
        <w:right w:color="DE3831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DE3831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DE3831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DE3831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6CDCB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6CDCB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amedia2-nfasis4" w:type="table">
    <w:name w:val="Medium List 2 Accent 4"/>
    <w:basedOn w:val="Tablanormal"/>
    <w:uiPriority w:val="66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D5D6D2" w:space="0" w:sz="8" w:themeColor="accent4" w:val="single"/>
        <w:left w:color="D5D6D2" w:space="0" w:sz="8" w:themeColor="accent4" w:val="single"/>
        <w:bottom w:color="D5D6D2" w:space="0" w:sz="8" w:themeColor="accent4" w:val="single"/>
        <w:right w:color="D5D6D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D5D6D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D5D6D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D5D6D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4F4F3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4F4F3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amedia2-nfasis5" w:type="table">
    <w:name w:val="Medium List 2 Accent 5"/>
    <w:basedOn w:val="Tablanormal"/>
    <w:uiPriority w:val="66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3AFB4" w:space="0" w:sz="8" w:themeColor="accent5" w:val="single"/>
        <w:left w:color="83AFB4" w:space="0" w:sz="8" w:themeColor="accent5" w:val="single"/>
        <w:bottom w:color="83AFB4" w:space="0" w:sz="8" w:themeColor="accent5" w:val="single"/>
        <w:right w:color="83AFB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3AF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3AFB4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3AFB4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0EBEC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0EBEC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amedia2-nfasis6" w:type="table">
    <w:name w:val="Medium List 2 Accent 6"/>
    <w:basedOn w:val="Tablanormal"/>
    <w:uiPriority w:val="66"/>
    <w:semiHidden/>
    <w:unhideWhenUsed/>
    <w:rsid w:val="00d27abd"/>
    <w:pPr>
      <w:spacing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A8B400" w:space="0" w:sz="8" w:themeColor="accent6" w:val="single"/>
        <w:left w:color="A8B400" w:space="0" w:sz="8" w:themeColor="accent6" w:val="single"/>
        <w:bottom w:color="A8B400" w:space="0" w:sz="8" w:themeColor="accent6" w:val="single"/>
        <w:right w:color="A8B400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A8B400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A8B400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A8B400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9FFAD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9FFAD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Sombreadomedio1" w:type="table">
    <w:name w:val="Medium Shading 1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Sombreadomedio1-nfasis1" w:type="table">
    <w:name w:val="Medium Shading 1 Accent 1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28CAFF" w:space="0" w:sz="8" w:themeColor="accent1" w:themeTint="bf" w:val="single"/>
        <w:left w:color="28CAFF" w:space="0" w:sz="8" w:themeColor="accent1" w:themeTint="bf" w:val="single"/>
        <w:bottom w:color="28CAFF" w:space="0" w:sz="8" w:themeColor="accent1" w:themeTint="bf" w:val="single"/>
        <w:right w:color="28CAFF" w:space="0" w:sz="8" w:themeColor="accent1" w:themeTint="bf" w:val="single"/>
        <w:insideH w:color="28CAFF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28CAFF" w:space="0" w:sz="8" w:themeColor="accent1" w:val="single"/>
          <w:left w:color="28CAFF" w:space="0" w:sz="8" w:themeColor="accent1" w:val="single"/>
          <w:bottom w:color="28CAFF" w:space="0" w:sz="8" w:themeColor="accent1" w:val="single"/>
          <w:right w:color="28CAFF" w:space="0" w:sz="8" w:themeColor="accent1" w:val="single"/>
          <w:insideH w:val="nil"/>
          <w:insideV w:val="nil"/>
        </w:tcBorders>
        <w:shd w:color="auto" w:fill="00A9E0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28CAFF" w:space="0" w:sz="6" w:themeColor="accent1" w:val="double"/>
          <w:left w:color="28CAFF" w:space="0" w:sz="8" w:themeColor="accent1" w:val="single"/>
          <w:bottom w:color="28CAFF" w:space="0" w:sz="8" w:themeColor="accent1" w:val="single"/>
          <w:right w:color="28CAFF" w:space="0" w:sz="8" w:themeColor="accent1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B8EDFF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B8EDFF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Sombreadomedio1-nfasis2" w:type="table">
    <w:name w:val="Medium Shading 1 Accent 2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16FFE6" w:space="0" w:sz="8" w:themeColor="accent2" w:themeTint="bf" w:val="single"/>
        <w:left w:color="16FFE6" w:space="0" w:sz="8" w:themeColor="accent2" w:themeTint="bf" w:val="single"/>
        <w:bottom w:color="16FFE6" w:space="0" w:sz="8" w:themeColor="accent2" w:themeTint="bf" w:val="single"/>
        <w:right w:color="16FFE6" w:space="0" w:sz="8" w:themeColor="accent2" w:themeTint="bf" w:val="single"/>
        <w:insideH w:color="16FFE6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16FFE6" w:space="0" w:sz="8" w:themeColor="accent2" w:val="single"/>
          <w:left w:color="16FFE6" w:space="0" w:sz="8" w:themeColor="accent2" w:val="single"/>
          <w:bottom w:color="16FFE6" w:space="0" w:sz="8" w:themeColor="accent2" w:val="single"/>
          <w:right w:color="16FFE6" w:space="0" w:sz="8" w:themeColor="accent2" w:val="single"/>
          <w:insideH w:val="nil"/>
          <w:insideV w:val="nil"/>
        </w:tcBorders>
        <w:shd w:color="auto" w:fill="00C7B2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16FFE6" w:space="0" w:sz="6" w:themeColor="accent2" w:val="double"/>
          <w:left w:color="16FFE6" w:space="0" w:sz="8" w:themeColor="accent2" w:val="single"/>
          <w:bottom w:color="16FFE6" w:space="0" w:sz="8" w:themeColor="accent2" w:val="single"/>
          <w:right w:color="16FFE6" w:space="0" w:sz="8" w:themeColor="accent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B2FFF6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B2FFF6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Sombreadomedio1-nfasis3" w:type="table">
    <w:name w:val="Medium Shading 1 Accent 3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E66964" w:space="0" w:sz="8" w:themeColor="accent3" w:themeTint="bf" w:val="single"/>
        <w:left w:color="E66964" w:space="0" w:sz="8" w:themeColor="accent3" w:themeTint="bf" w:val="single"/>
        <w:bottom w:color="E66964" w:space="0" w:sz="8" w:themeColor="accent3" w:themeTint="bf" w:val="single"/>
        <w:right w:color="E66964" w:space="0" w:sz="8" w:themeColor="accent3" w:themeTint="bf" w:val="single"/>
        <w:insideH w:color="E66964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E66964" w:space="0" w:sz="8" w:themeColor="accent3" w:val="single"/>
          <w:left w:color="E66964" w:space="0" w:sz="8" w:themeColor="accent3" w:val="single"/>
          <w:bottom w:color="E66964" w:space="0" w:sz="8" w:themeColor="accent3" w:val="single"/>
          <w:right w:color="E66964" w:space="0" w:sz="8" w:themeColor="accent3" w:val="single"/>
          <w:insideH w:val="nil"/>
          <w:insideV w:val="nil"/>
        </w:tcBorders>
        <w:shd w:color="auto" w:fill="DE3831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66964" w:space="0" w:sz="6" w:themeColor="accent3" w:val="double"/>
          <w:left w:color="E66964" w:space="0" w:sz="8" w:themeColor="accent3" w:val="single"/>
          <w:bottom w:color="E66964" w:space="0" w:sz="8" w:themeColor="accent3" w:val="single"/>
          <w:right w:color="E66964" w:space="0" w:sz="8" w:themeColor="accent3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6CDCB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6CDCB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Sombreadomedio1-nfasis4" w:type="table">
    <w:name w:val="Medium Shading 1 Accent 4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DFE0DD" w:space="0" w:sz="8" w:themeColor="accent4" w:themeTint="bf" w:val="single"/>
        <w:left w:color="DFE0DD" w:space="0" w:sz="8" w:themeColor="accent4" w:themeTint="bf" w:val="single"/>
        <w:bottom w:color="DFE0DD" w:space="0" w:sz="8" w:themeColor="accent4" w:themeTint="bf" w:val="single"/>
        <w:right w:color="DFE0DD" w:space="0" w:sz="8" w:themeColor="accent4" w:themeTint="bf" w:val="single"/>
        <w:insideH w:color="DFE0DD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DFE0DD" w:space="0" w:sz="8" w:themeColor="accent4" w:val="single"/>
          <w:left w:color="DFE0DD" w:space="0" w:sz="8" w:themeColor="accent4" w:val="single"/>
          <w:bottom w:color="DFE0DD" w:space="0" w:sz="8" w:themeColor="accent4" w:val="single"/>
          <w:right w:color="DFE0DD" w:space="0" w:sz="8" w:themeColor="accent4" w:val="single"/>
          <w:insideH w:val="nil"/>
          <w:insideV w:val="nil"/>
        </w:tcBorders>
        <w:shd w:color="auto" w:fill="D5D6D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DFE0DD" w:space="0" w:sz="6" w:themeColor="accent4" w:val="double"/>
          <w:left w:color="DFE0DD" w:space="0" w:sz="8" w:themeColor="accent4" w:val="single"/>
          <w:bottom w:color="DFE0DD" w:space="0" w:sz="8" w:themeColor="accent4" w:val="single"/>
          <w:right w:color="DFE0DD" w:space="0" w:sz="8" w:themeColor="accent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4F4F3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4F4F3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Sombreadomedio1-nfasis5" w:type="table">
    <w:name w:val="Medium Shading 1 Accent 5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A1C2C6" w:space="0" w:sz="8" w:themeColor="accent5" w:themeTint="bf" w:val="single"/>
        <w:left w:color="A1C2C6" w:space="0" w:sz="8" w:themeColor="accent5" w:themeTint="bf" w:val="single"/>
        <w:bottom w:color="A1C2C6" w:space="0" w:sz="8" w:themeColor="accent5" w:themeTint="bf" w:val="single"/>
        <w:right w:color="A1C2C6" w:space="0" w:sz="8" w:themeColor="accent5" w:themeTint="bf" w:val="single"/>
        <w:insideH w:color="A1C2C6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1C2C6" w:space="0" w:sz="8" w:themeColor="accent5" w:val="single"/>
          <w:left w:color="A1C2C6" w:space="0" w:sz="8" w:themeColor="accent5" w:val="single"/>
          <w:bottom w:color="A1C2C6" w:space="0" w:sz="8" w:themeColor="accent5" w:val="single"/>
          <w:right w:color="A1C2C6" w:space="0" w:sz="8" w:themeColor="accent5" w:val="single"/>
          <w:insideH w:val="nil"/>
          <w:insideV w:val="nil"/>
        </w:tcBorders>
        <w:shd w:color="auto" w:fill="83AF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1C2C6" w:space="0" w:sz="6" w:themeColor="accent5" w:val="double"/>
          <w:left w:color="A1C2C6" w:space="0" w:sz="8" w:themeColor="accent5" w:val="single"/>
          <w:bottom w:color="A1C2C6" w:space="0" w:sz="8" w:themeColor="accent5" w:val="single"/>
          <w:right w:color="A1C2C6" w:space="0" w:sz="8" w:themeColor="accent5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E0EBEC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0EBEC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Sombreadomedio1-nfasis6" w:type="table">
    <w:name w:val="Medium Shading 1 Accent 6"/>
    <w:basedOn w:val="Tabla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EEFF07" w:space="0" w:sz="8" w:themeColor="accent6" w:themeTint="bf" w:val="single"/>
        <w:left w:color="EEFF07" w:space="0" w:sz="8" w:themeColor="accent6" w:themeTint="bf" w:val="single"/>
        <w:bottom w:color="EEFF07" w:space="0" w:sz="8" w:themeColor="accent6" w:themeTint="bf" w:val="single"/>
        <w:right w:color="EEFF07" w:space="0" w:sz="8" w:themeColor="accent6" w:themeTint="bf" w:val="single"/>
        <w:insideH w:color="EEFF07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EEFF07" w:space="0" w:sz="8" w:themeColor="accent6" w:val="single"/>
          <w:left w:color="EEFF07" w:space="0" w:sz="8" w:themeColor="accent6" w:val="single"/>
          <w:bottom w:color="EEFF07" w:space="0" w:sz="8" w:themeColor="accent6" w:val="single"/>
          <w:right w:color="EEFF07" w:space="0" w:sz="8" w:themeColor="accent6" w:val="single"/>
          <w:insideH w:val="nil"/>
          <w:insideV w:val="nil"/>
        </w:tcBorders>
        <w:shd w:color="auto" w:fill="A8B400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EFF07" w:space="0" w:sz="6" w:themeColor="accent6" w:val="double"/>
          <w:left w:color="EEFF07" w:space="0" w:sz="8" w:themeColor="accent6" w:val="single"/>
          <w:bottom w:color="EEFF07" w:space="0" w:sz="8" w:themeColor="accent6" w:val="single"/>
          <w:right w:color="EEFF07" w:space="0" w:sz="8" w:themeColor="accent6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9FFAD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9FFAD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Sombreadomedio2" w:type="table">
    <w:name w:val="Medium Shading 2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Sombreadomedio2-nfasis1" w:type="table">
    <w:name w:val="Medium Shading 2 Accent 1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A9E0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A9E0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A9E0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Sombreadomedio2-nfasis2" w:type="table">
    <w:name w:val="Medium Shading 2 Accent 2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C7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C7B2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C7B2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Sombreadomedio2-nfasis3" w:type="table">
    <w:name w:val="Medium Shading 2 Accent 3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DE3831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E3831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DE3831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Sombreadomedio2-nfasis4" w:type="table">
    <w:name w:val="Medium Shading 2 Accent 4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D5D6D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5D6D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D5D6D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Sombreadomedio2-nfasis5" w:type="table">
    <w:name w:val="Medium Shading 2 Accent 5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3AFB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83AFB4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3AFB4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Sombreadomedio2-nfasis6" w:type="table">
    <w:name w:val="Medium Shading 2 Accent 6"/>
    <w:basedOn w:val="Tabla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A8B400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8B400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A8B400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Tablanormal1" w:type="table">
    <w:name w:val="Plain Table 1"/>
    <w:basedOn w:val="Tablanormal"/>
    <w:uiPriority w:val="41"/>
    <w:rsid w:val="00d27abd"/>
    <w:pPr>
      <w:spacing w:line="240" w:lineRule="auto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anormal2" w:type="table">
    <w:name w:val="Plain Table 2"/>
    <w:basedOn w:val="Tablanormal"/>
    <w:uiPriority w:val="42"/>
    <w:rsid w:val="00d27abd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color="7F7F7F" w:space="0" w:sz="4" w:themeColor="text1" w:val="single"/>
          <w:right w:color="7F7F7F" w:space="0" w:sz="4" w:themeColor="text1" w:val="single"/>
        </w:tcBorders>
      </w:tcPr>
    </w:tblStylePr>
    <w:tblStylePr w:type="band2Vert">
      <w:tblPr/>
      <w:tcPr>
        <w:tcBorders>
          <w:left w:color="7F7F7F" w:space="0" w:sz="4" w:themeColor="text1" w:val="single"/>
          <w:right w:color="7F7F7F" w:space="0" w:sz="4" w:themeColor="text1" w:val="single"/>
        </w:tcBorders>
      </w:tcPr>
    </w:tblStylePr>
    <w:tblStylePr w:type="band1Horz">
      <w:tblPr/>
      <w:tcPr>
        <w:tcBorders>
          <w:top w:color="7F7F7F" w:space="0" w:sz="4" w:themeColor="text1" w:val="single"/>
          <w:bottom w:color="7F7F7F" w:space="0" w:sz="4" w:themeColor="text1" w:val="single"/>
        </w:tcBorders>
      </w:tcPr>
    </w:tblStylePr>
  </w:style>
  <w:style w:styleId="Tablanormal3" w:type="table">
    <w:name w:val="Plain Table 3"/>
    <w:basedOn w:val="Tablanormal"/>
    <w:uiPriority w:val="43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Tablanormal4" w:type="table">
    <w:name w:val="Plain Table 4"/>
    <w:basedOn w:val="Tablanormal"/>
    <w:uiPriority w:val="44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anormal5" w:type="table">
    <w:name w:val="Plain Table 5"/>
    <w:basedOn w:val="Tablanormal"/>
    <w:uiPriority w:val="45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sz w:val="26"/>
      </w:rPr>
      <w:tblPr/>
      <w:tcPr>
        <w:tcBorders>
          <w:bottom w:color="7F7F7F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sz w:val="26"/>
      </w:rPr>
      <w:tblPr/>
      <w:tcPr>
        <w:tcBorders>
          <w:top w:color="7F7F7F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sz w:val="26"/>
      </w:rPr>
      <w:tblPr/>
      <w:tcPr>
        <w:tcBorders>
          <w:right w:color="7F7F7F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sz w:val="26"/>
      </w:rPr>
      <w:tblPr/>
      <w:tcPr>
        <w:tcBorders>
          <w:left w:color="7F7F7F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aconefectos3D1" w:type="table">
    <w:name w:val="Table 3D effects 1"/>
    <w:basedOn w:val="Tablanormal"/>
    <w:uiPriority w:val="99"/>
    <w:semiHidden/>
    <w:unhideWhenUsed/>
    <w:rsid w:val="00d27abd"/>
    <w:tcPr>
      <w:shd w:color="C0C0C0" w:fill="FFFFFF" w:val="solid"/>
    </w:tcPr>
    <w:tblStylePr w:type="firstRow">
      <w:rPr>
        <w:b/>
        <w:bCs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aconefectos3D2" w:type="table">
    <w:name w:val="Table 3D effects 2"/>
    <w:basedOn w:val="Tablanormal"/>
    <w:uiPriority w:val="99"/>
    <w:semiHidden/>
    <w:unhideWhenUsed/>
    <w:rsid w:val="00d27abd"/>
    <w:tblPr>
      <w:tblStyleRowBandSize w:val="1"/>
    </w:tblPr>
    <w:tcPr>
      <w:shd w:color="C0C0C0" w:fill="FFFFFF" w:val="solid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efectos3D3" w:type="table">
    <w:name w:val="Table 3D effects 3"/>
    <w:basedOn w:val="Tablanormal"/>
    <w:uiPriority w:val="99"/>
    <w:semiHidden/>
    <w:unhideWhenUsed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lsica1" w:type="table">
    <w:name w:val="Table Classic 1"/>
    <w:basedOn w:val="Tablanormal"/>
    <w:uiPriority w:val="99"/>
    <w:semiHidden/>
    <w:unhideWhenUsed/>
    <w:rsid w:val="00d27abd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lsica2" w:type="table">
    <w:name w:val="Table Classic 2"/>
    <w:basedOn w:val="Tablanormal"/>
    <w:uiPriority w:val="99"/>
    <w:semiHidden/>
    <w:unhideWhenUsed/>
    <w:rsid w:val="00d27abd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lsica3" w:type="table">
    <w:name w:val="Table Classic 3"/>
    <w:basedOn w:val="Tablanormal"/>
    <w:uiPriority w:val="99"/>
    <w:semiHidden/>
    <w:unhideWhenUsed/>
    <w:rsid w:val="00d27abd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/>
        <w:bCs/>
        <w:i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/>
        <w:bCs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lsica4" w:type="table">
    <w:name w:val="Table Classic 4"/>
    <w:basedOn w:val="Tablanormal"/>
    <w:uiPriority w:val="99"/>
    <w:semiHidden/>
    <w:unhideWhenUsed/>
    <w:rsid w:val="00d27abd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/>
        <w:bCs/>
        <w:i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vistosa1" w:type="table">
    <w:name w:val="Table Colorful 1"/>
    <w:basedOn w:val="Tablanormal"/>
    <w:uiPriority w:val="99"/>
    <w:semiHidden/>
    <w:unhideWhenUsed/>
    <w:rsid w:val="00d27abd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/>
        <w:bCs/>
        <w:i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/>
        <w:bCs/>
        <w:i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/>
        <w:bCs/>
        <w:i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vistosa2" w:type="table">
    <w:name w:val="Table Colorful 2"/>
    <w:basedOn w:val="Tablanormal"/>
    <w:uiPriority w:val="99"/>
    <w:semiHidden/>
    <w:unhideWhenUsed/>
    <w:rsid w:val="00d27abd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/>
        <w:bCs/>
        <w:i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/>
        <w:bCs/>
        <w:i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/>
        <w:bCs/>
        <w:i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vistosa3" w:type="table">
    <w:name w:val="Table Colorful 3"/>
    <w:basedOn w:val="Tablanormal"/>
    <w:uiPriority w:val="99"/>
    <w:semiHidden/>
    <w:unhideWhenUsed/>
    <w:rsid w:val="00d27abd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aconcolumnas1" w:type="table">
    <w:name w:val="Table Columns 1"/>
    <w:basedOn w:val="Tablanormal"/>
    <w:uiPriority w:val="99"/>
    <w:semiHidden/>
    <w:unhideWhenUsed/>
    <w:rsid w:val="00d27abd"/>
    <w:rPr>
      <w:b/>
      <w:bCs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columnas2" w:type="table">
    <w:name w:val="Table Columns 2"/>
    <w:basedOn w:val="Tablanormal"/>
    <w:uiPriority w:val="99"/>
    <w:semiHidden/>
    <w:unhideWhenUsed/>
    <w:rsid w:val="00d27ab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columnas3" w:type="table">
    <w:name w:val="Table Columns 3"/>
    <w:basedOn w:val="Tablanormal"/>
    <w:uiPriority w:val="99"/>
    <w:semiHidden/>
    <w:unhideWhenUsed/>
    <w:rsid w:val="00d27abd"/>
    <w:rPr>
      <w:b/>
      <w:bCs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columnas4" w:type="table">
    <w:name w:val="Table Columns 4"/>
    <w:basedOn w:val="Tablanormal"/>
    <w:uiPriority w:val="99"/>
    <w:semiHidden/>
    <w:unhideWhenUsed/>
    <w:rsid w:val="00d27abd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styleId="Tablaconcolumnas5" w:type="table">
    <w:name w:val="Table Columns 5"/>
    <w:basedOn w:val="Tablanormal"/>
    <w:uiPriority w:val="99"/>
    <w:semiHidden/>
    <w:unhideWhenUsed/>
    <w:rsid w:val="00d27abd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/>
        <w:bCs/>
        <w:i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</w:tblStylePr>
  </w:style>
  <w:style w:styleId="Tablamoderna" w:type="table">
    <w:name w:val="Table Contemporary"/>
    <w:basedOn w:val="Tablanormal"/>
    <w:uiPriority w:val="99"/>
    <w:semiHidden/>
    <w:unhideWhenUsed/>
    <w:rsid w:val="00d27abd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styleId="Tablaelegante" w:type="table">
    <w:name w:val="Table Elegant"/>
    <w:basedOn w:val="Tablanormal"/>
    <w:uiPriority w:val="99"/>
    <w:semiHidden/>
    <w:unhideWhenUsed/>
    <w:rsid w:val="00d27abd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cuadrcula1" w:type="table">
    <w:name w:val="Table Grid 1"/>
    <w:basedOn w:val="Tablanormal"/>
    <w:uiPriority w:val="99"/>
    <w:semiHidden/>
    <w:unhideWhenUsed/>
    <w:rsid w:val="00d27abd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Cuadrculadetabla2" w:type="table">
    <w:name w:val="Table Grid 2"/>
    <w:basedOn w:val="Tablanormal"/>
    <w:uiPriority w:val="99"/>
    <w:semiHidden/>
    <w:unhideWhenUsed/>
    <w:rsid w:val="00d27abd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Cuadrculadetabla3" w:type="table">
    <w:name w:val="Table Grid 3"/>
    <w:basedOn w:val="Tablanormal"/>
    <w:uiPriority w:val="99"/>
    <w:semiHidden/>
    <w:unhideWhenUsed/>
    <w:rsid w:val="00d27abd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Cuadrculadetabla4" w:type="table">
    <w:name w:val="Table Grid 4"/>
    <w:basedOn w:val="Tablanormal"/>
    <w:uiPriority w:val="99"/>
    <w:semiHidden/>
    <w:unhideWhenUsed/>
    <w:rsid w:val="00d27abd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cuadrcula5" w:type="table">
    <w:name w:val="Table Grid 5"/>
    <w:basedOn w:val="Tablanormal"/>
    <w:uiPriority w:val="99"/>
    <w:semiHidden/>
    <w:unhideWhenUsed/>
    <w:rsid w:val="00d27ab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aconcuadrcula6" w:type="table">
    <w:name w:val="Table Grid 6"/>
    <w:basedOn w:val="Tablanormal"/>
    <w:uiPriority w:val="99"/>
    <w:semiHidden/>
    <w:unhideWhenUsed/>
    <w:rsid w:val="00d27ab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aconcuadrcula7" w:type="table">
    <w:name w:val="Table Grid 7"/>
    <w:basedOn w:val="Tablanormal"/>
    <w:uiPriority w:val="99"/>
    <w:semiHidden/>
    <w:unhideWhenUsed/>
    <w:rsid w:val="00d27abd"/>
    <w:rPr>
      <w:b/>
      <w:bCs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aconcuadrcula8" w:type="table">
    <w:name w:val="Table Grid 8"/>
    <w:basedOn w:val="Tablanormal"/>
    <w:uiPriority w:val="99"/>
    <w:semiHidden/>
    <w:unhideWhenUsed/>
    <w:rsid w:val="00d27abd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cuadrculaclara" w:type="table">
    <w:name w:val="Grid Table Light"/>
    <w:basedOn w:val="Tablanormal"/>
    <w:uiPriority w:val="40"/>
    <w:rsid w:val="00d27abd"/>
    <w:pPr>
      <w:spacing w:line="240" w:lineRule="auto"/>
    </w:pPr>
    <w:tblPr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</w:style>
  <w:style w:styleId="Tablaconlista1" w:type="table">
    <w:name w:val="Table List 1"/>
    <w:basedOn w:val="Tablanormal"/>
    <w:uiPriority w:val="99"/>
    <w:semiHidden/>
    <w:unhideWhenUsed/>
    <w:rsid w:val="00d27abd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/>
        <w:bCs/>
        <w:i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lista2" w:type="table">
    <w:name w:val="Table List 2"/>
    <w:basedOn w:val="Tablanormal"/>
    <w:uiPriority w:val="99"/>
    <w:semiHidden/>
    <w:unhideWhenUsed/>
    <w:rsid w:val="00d27abd"/>
    <w:tblPr>
      <w:tblStyleRowBandSize w:val="2"/>
      <w:tblBorders>
        <w:bottom w:color="808080" w:space="0" w:sz="12" w:val="single"/>
      </w:tblBorders>
    </w:tblPr>
    <w:tblStylePr w:type="firstRow">
      <w:rPr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lista3" w:type="table">
    <w:name w:val="Table List 3"/>
    <w:basedOn w:val="Tablanormal"/>
    <w:uiPriority w:val="99"/>
    <w:semiHidden/>
    <w:unhideWhenUsed/>
    <w:rsid w:val="00d27abd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lista4" w:type="table">
    <w:name w:val="Table List 4"/>
    <w:basedOn w:val="Tablanormal"/>
    <w:uiPriority w:val="99"/>
    <w:semiHidden/>
    <w:unhideWhenUsed/>
    <w:rsid w:val="00d27ab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aconlista5" w:type="table">
    <w:name w:val="Table List 5"/>
    <w:basedOn w:val="Tablanormal"/>
    <w:uiPriority w:val="99"/>
    <w:semiHidden/>
    <w:unhideWhenUsed/>
    <w:rsid w:val="00d27abd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lista6" w:type="table">
    <w:name w:val="Table List 6"/>
    <w:basedOn w:val="Tablanormal"/>
    <w:uiPriority w:val="99"/>
    <w:semiHidden/>
    <w:unhideWhenUsed/>
    <w:rsid w:val="00d27abd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aconlista7" w:type="table">
    <w:name w:val="Table List 7"/>
    <w:basedOn w:val="Tablanormal"/>
    <w:uiPriority w:val="99"/>
    <w:semiHidden/>
    <w:unhideWhenUsed/>
    <w:rsid w:val="00d27abd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aconlista8" w:type="table">
    <w:name w:val="Table List 8"/>
    <w:basedOn w:val="Tablanormal"/>
    <w:uiPriority w:val="99"/>
    <w:semiHidden/>
    <w:unhideWhenUsed/>
    <w:rsid w:val="00d27abd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/>
        <w:bCs/>
        <w:i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aprofesional" w:type="table">
    <w:name w:val="Table Professional"/>
    <w:basedOn w:val="Tablanormal"/>
    <w:uiPriority w:val="99"/>
    <w:semiHidden/>
    <w:unhideWhenUsed/>
    <w:rsid w:val="00d27abd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absica1" w:type="table">
    <w:name w:val="Table Simple 1"/>
    <w:basedOn w:val="Tablanormal"/>
    <w:uiPriority w:val="99"/>
    <w:semiHidden/>
    <w:unhideWhenUsed/>
    <w:rsid w:val="00d27abd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absica2" w:type="table">
    <w:name w:val="Table Simple 2"/>
    <w:basedOn w:val="Tablanormal"/>
    <w:uiPriority w:val="99"/>
    <w:semiHidden/>
    <w:unhideWhenUsed/>
    <w:rsid w:val="00d27abd"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absica3" w:type="table">
    <w:name w:val="Table Simple 3"/>
    <w:basedOn w:val="Tablanormal"/>
    <w:uiPriority w:val="99"/>
    <w:semiHidden/>
    <w:unhideWhenUsed/>
    <w:rsid w:val="00d27ab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asutil1" w:type="table">
    <w:name w:val="Table Subtle 1"/>
    <w:basedOn w:val="Tablanormal"/>
    <w:uiPriority w:val="99"/>
    <w:semiHidden/>
    <w:unhideWhenUsed/>
    <w:rsid w:val="00d27abd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sutil2" w:type="table">
    <w:name w:val="Table Subtle 2"/>
    <w:basedOn w:val="Tablanormal"/>
    <w:uiPriority w:val="99"/>
    <w:semiHidden/>
    <w:unhideWhenUsed/>
    <w:rsid w:val="00d27abd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contema" w:type="table">
    <w:name w:val="Table Theme"/>
    <w:basedOn w:val="Tablanormal"/>
    <w:uiPriority w:val="99"/>
    <w:semiHidden/>
    <w:unhideWhenUsed/>
    <w:rsid w:val="00d27ab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aweb1" w:type="table">
    <w:name w:val="Table Web 1"/>
    <w:basedOn w:val="Tablanormal"/>
    <w:uiPriority w:val="99"/>
    <w:semiHidden/>
    <w:unhideWhenUsed/>
    <w:rsid w:val="00d27abd"/>
    <w:tblPr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web2" w:type="table">
    <w:name w:val="Table Web 2"/>
    <w:basedOn w:val="Tablanormal"/>
    <w:uiPriority w:val="99"/>
    <w:semiHidden/>
    <w:unhideWhenUsed/>
    <w:rsid w:val="00d27abd"/>
    <w:tblPr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aweb3" w:type="table">
    <w:name w:val="Table Web 3"/>
    <w:basedOn w:val="Tablanormal"/>
    <w:uiPriority w:val="99"/>
    <w:semiHidden/>
    <w:unhideWhenUsed/>
    <w:rsid w:val="00d27abd"/>
    <w:tblPr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ICESTableStyle" w:type="table">
    <w:name w:val="ICES TableStyle"/>
    <w:basedOn w:val="Tablanormal"/>
    <w:uiPriority w:val="99"/>
    <w:rsid w:val="0003156b"/>
    <w:pPr>
      <w:spacing w:line="240" w:lineRule="auto"/>
    </w:pPr>
    <w:tblPr>
      <w:tblBorders>
        <w:top w:color="auto" w:space="0" w:sz="4" w:val="single"/>
        <w:bottom w:color="auto" w:space="0" w:sz="2" w:val="single"/>
        <w:insideH w:color="auto" w:space="0" w:sz="2" w:val="single"/>
      </w:tblBorders>
      <w:tblCellMar>
        <w:left w:type="dxa" w:w="0"/>
        <w:right w:type="dxa" w:w="0"/>
      </w:tblCellMar>
    </w:tbl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  <w:shd w:color="auto" w:fill="B7D1C3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6" Target="https://doi.org/10.1007/b98882" TargetMode="External" /><Relationship Type="http://schemas.openxmlformats.org/officeDocument/2006/relationships/hyperlink" Id="rId31" Target="https://doi.org/10.1016/j.fishres.2012.10.012" TargetMode="External" /><Relationship Type="http://schemas.openxmlformats.org/officeDocument/2006/relationships/hyperlink" Id="rId33" Target="https://github.com/nmfs-ost/ss3-source-code/rele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07/b98882" TargetMode="External" /><Relationship Type="http://schemas.openxmlformats.org/officeDocument/2006/relationships/hyperlink" Id="rId31" Target="https://doi.org/10.1016/j.fishres.2012.10.012" TargetMode="External" /><Relationship Type="http://schemas.openxmlformats.org/officeDocument/2006/relationships/hyperlink" Id="rId33" Target="https://github.com/nmfs-ost/ss3-source-code/releases" TargetMode="External" /></Relationships>
</file>

<file path=word/theme/theme1.xml><?xml version="1.0" encoding="utf-8"?>
<a:theme xmlns:a="http://schemas.openxmlformats.org/drawingml/2006/main" name="Office Theme">
  <a:themeElements>
    <a:clrScheme name="ICES">
      <a:dk1>
        <a:sysClr val="windowText" lastClr="000000"/>
      </a:dk1>
      <a:lt1>
        <a:sysClr val="window" lastClr="FFFFFF"/>
      </a:lt1>
      <a:dk2>
        <a:srgbClr val="00204E"/>
      </a:dk2>
      <a:lt2>
        <a:srgbClr val="70A489"/>
      </a:lt2>
      <a:accent1>
        <a:srgbClr val="00A9E0"/>
      </a:accent1>
      <a:accent2>
        <a:srgbClr val="00C7B2"/>
      </a:accent2>
      <a:accent3>
        <a:srgbClr val="DE3831"/>
      </a:accent3>
      <a:accent4>
        <a:srgbClr val="D5D6D2"/>
      </a:accent4>
      <a:accent5>
        <a:srgbClr val="83AFB4"/>
      </a:accent5>
      <a:accent6>
        <a:srgbClr val="A8B4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C:\Users\celine\AppData\Local\Microsoft\Windows\INetCache\Content.Outlook\N0GE1M3B\ICES_ScientificReports.dotm</Template>
  <Manager>ISS NO</Manager>
  <TotalTime>7</TotalTime>
  <Application>LibreOffice/7.3.7.2$Linux_X86_64 LibreOffice_project/30$Build-2</Application>
  <AppVersion>15.0000</AppVersion>
  <Pages>1</Pages>
  <Words>29</Words>
  <Characters>89</Characters>
  <CharactersWithSpaces>98</CharactersWithSpaces>
  <Paragraphs>13</Paragraphs>
  <Company>DOI 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2024-09-17T12:17:33Z</dcterms:created>
  <dcterms:modified xsi:type="dcterms:W3CDTF">2024-09-17T12:17:33Z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boot/data/report_biblio.bib</vt:lpwstr>
  </property>
  <property fmtid="{D5CDD505-2E9C-101B-9397-08002B2CF9AE}" pid="3" name="csl">
    <vt:lpwstr>boot/data/ices-journal-of-marine-science.csl</vt:lpwstr>
  </property>
  <property fmtid="{D5CDD505-2E9C-101B-9397-08002B2CF9AE}" pid="4" name="output">
    <vt:lpwstr/>
  </property>
</Properties>
</file>