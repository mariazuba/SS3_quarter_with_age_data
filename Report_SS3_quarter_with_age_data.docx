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e18fe0fe-c676-4959-8980-226e012def0a"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18fe0fe-c676-4959-8980-226e012def0a"/>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fe62f624-816b-42f7-be64-d144aaa2ea3a"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e62f624-816b-42f7-be64-d144aaa2ea3a"/>
      <w:r>
        <w:t xml:space="preserve">: Ane.27.9a stock. Quarterly Catch.</w:t>
      </w:r>
    </w:p>
    <w:p>
      <w:pPr>
        <w:pStyle w:val="TextBody"/>
      </w:pPr>
      <w:r>
        <w:t xml:space="preserve">Table</w:t>
      </w:r>
      <w:r>
        <w:t xml:space="preserve"> </w:t>
      </w:r>
      <w:bookmarkStart w:id="3ff3663e-0e91-4866-987b-5a703409393c"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ff3663e-0e91-4866-987b-5a703409393c"/>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fb45e8e8-b14a-4ab6-90c8-da2f1347263d"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b45e8e8-b14a-4ab6-90c8-da2f1347263d"/>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55a31c26-b341-49df-bd89-7c2a51a430eb"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5a31c26-b341-49df-bd89-7c2a51a430eb"/>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7da3ca45-3dfe-4152-80ea-004ad4c5c7a9"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da3ca45-3dfe-4152-80ea-004ad4c5c7a9"/>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2f9fb049-45b7-4160-86ad-6fc8361b6b67"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f9fb049-45b7-4160-86ad-6fc8361b6b67"/>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6a09b829-2199-46e9-bb4d-5529a29e5b1f"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a09b829-2199-46e9-bb4d-5529a29e5b1f"/>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3744904" cy="624916"/>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3744904" cy="624916"/>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b3dcb215-0d98-4b6c-962c-4f0e6142c211"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3dcb215-0d98-4b6c-962c-4f0e6142c211"/>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15.31</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af16f7a7-a07c-43bc-acd6-71ca812f1d5b"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f16f7a7-a07c-43bc-acd6-71ca812f1d5b"/>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bcd4a5cb-1d19-4c5d-938f-4d412eab6140"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cd4a5cb-1d19-4c5d-938f-4d412eab6140"/>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901891"/>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901891"/>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5dc66f0c-1cce-4d77-a8f7-a73d1c087b63"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dc66f0c-1cce-4d77-a8f7-a73d1c087b63"/>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f045c03-7e59-42c5-9210-315b0f656dbc"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f045c03-7e59-42c5-9210-315b0f656dbc"/>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7329341a-d2f9-4800-8b94-d891f24ce3c2"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329341a-d2f9-4800-8b94-d891f24ce3c2"/>
      <w:r>
        <w:t xml:space="preserve">: Ane.27.9a stock. test residuals.</w:t>
      </w:r>
    </w:p>
    <w:p>
      <w:pPr>
        <w:pStyle w:val="TextBody"/>
      </w:pPr>
      <w:r>
        <w:drawing>
          <wp:inline>
            <wp:extent cx="5178536"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t xml:space="preserve">Table</w:t>
      </w:r>
      <w:r>
        <w:t xml:space="preserve"> </w:t>
      </w:r>
      <w:bookmarkStart w:id="352b3028-4fd5-480f-a58c-9048cd6d5ccd"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52b3028-4fd5-480f-a58c-9048cd6d5ccd"/>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e6fb2dcf-61a2-4b62-9e76-4065f2b0bc56"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6fb2dcf-61a2-4b62-9e76-4065f2b0bc56"/>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cfbfee32-5655-4777-b794-55938167b46c"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fbfee32-5655-4777-b794-55938167b46c"/>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056bbea-c5bd-4ce8-9f1d-953af62ea4ab"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056bbea-c5bd-4ce8-9f1d-953af62ea4ab"/>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b1dcaf61-ef4b-49d9-9691-25ea05241348"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1dcaf61-ef4b-49d9-9691-25ea05241348"/>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9e0cc01-c13d-452c-ae31-15d85fb95b43"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9e0cc01-c13d-452c-ae31-15d85fb95b43"/>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f773112-64c6-4824-b4df-be2e523e6538"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f773112-64c6-4824-b4df-be2e523e6538"/>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240173c2-5aea-41e0-ae32-892cab24cae5"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40173c2-5aea-41e0-ae32-892cab24cae5"/>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533d894-810c-4ab4-b8a0-0cc0c4aac6d8"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533d894-810c-4ab4-b8a0-0cc0c4aac6d8"/>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23b77b21-c3e2-4bab-9fe7-633b63dd86fc"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3b77b21-c3e2-4bab-9fe7-633b63dd86fc"/>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56c2d34-ee87-426b-9dc8-58dcc5732c6e"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56c2d34-ee87-426b-9dc8-58dcc5732c6e"/>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e1e6d3f-9aee-4128-ac65-8f06e0ff78f8"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e1e6d3f-9aee-4128-ac65-8f06e0ff78f8"/>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0.0614104) and a pattern of overestimation of spawning biomass (phi = -0.0240889).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cef4bf6e-5704-4406-b631-2a741b9609ac"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ef4bf6e-5704-4406-b631-2a741b9609ac"/>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2024-08-28T09:43:17Z</dcterms:created>
  <dcterms:modified xsi:type="dcterms:W3CDTF">2024-08-28T09:43:17Z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