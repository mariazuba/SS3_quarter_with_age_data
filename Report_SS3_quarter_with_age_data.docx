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fdbbb885-ed4a-4f9d-a970-c23cee909019"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dbbb885-ed4a-4f9d-a970-c23cee909019"/>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625c4b09-70cb-42f4-ba5e-1ddae516408c"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25c4b09-70cb-42f4-ba5e-1ddae516408c"/>
      <w:r>
        <w:t xml:space="preserve">: Ane.27.9a stock. Quarterly Catch.</w:t>
      </w:r>
    </w:p>
    <w:p>
      <w:pPr>
        <w:pStyle w:val="TextBody"/>
      </w:pPr>
      <w:r>
        <w:t xml:space="preserve">Table</w:t>
      </w:r>
      <w:r>
        <w:t xml:space="preserve"> </w:t>
      </w:r>
      <w:bookmarkStart w:id="9cd229c4-cf0b-4ecb-9327-06d22f6cc85e"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cd229c4-cf0b-4ecb-9327-06d22f6cc85e"/>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32b8a91c-3323-461e-8b85-700acb7a7d1f"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b8a91c-3323-461e-8b85-700acb7a7d1f"/>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8eb17173-6aaf-4caa-8f0f-df9d0bb4aa8d"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eb17173-6aaf-4caa-8f0f-df9d0bb4aa8d"/>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3196647c-37d9-4c30-af8a-f83ac92aad33"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196647c-37d9-4c30-af8a-f83ac92aad33"/>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e1e36822-c940-4dd8-97c4-8402257de1d4"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e36822-c940-4dd8-97c4-8402257de1d4"/>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c5936057-2218-46fc-ab24-1006466ccf23"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5936057-2218-46fc-ab24-1006466ccf23"/>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3744904"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3744904"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a52453c6-04df-488c-940f-627b6ef48ace"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52453c6-04df-488c-940f-627b6ef48ace"/>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837edca1-59ad-4df4-a3c7-278ff22831e6"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37edca1-59ad-4df4-a3c7-278ff22831e6"/>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76515386-af42-4ca8-af63-a819876937b9"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6515386-af42-4ca8-af63-a819876937b9"/>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649254"/>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649254"/>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23abb667-3a55-4822-8ece-e9cfcca27302"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3abb667-3a55-4822-8ece-e9cfcca27302"/>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7765ded-2ca3-4a51-b616-85db04d243aa"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7765ded-2ca3-4a51-b616-85db04d243aa"/>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e36ecea0-1ff1-48b7-88fb-d94df979cb9f"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36ecea0-1ff1-48b7-88fb-d94df979cb9f"/>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3315af15-28a9-4879-9e37-cd85e7559bd2"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315af15-28a9-4879-9e37-cd85e7559bd2"/>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e0972e2-8544-4b01-b09d-dc31b091dd62"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e0972e2-8544-4b01-b09d-dc31b091dd62"/>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20c6f05a-f8b3-4717-ae31-5a3aa6c0851c"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0c6f05a-f8b3-4717-ae31-5a3aa6c0851c"/>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190a5f0-c197-4867-a613-49d6f27d3081"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190a5f0-c197-4867-a613-49d6f27d3081"/>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d1de3e0-e038-456d-8786-d2b95b68a0b1"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d1de3e0-e038-456d-8786-d2b95b68a0b1"/>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09899f7-8dcb-4994-9547-36ceedd089b6"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09899f7-8dcb-4994-9547-36ceedd089b6"/>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682e4de7-9afb-44c6-aa22-4379dbe382ba"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82e4de7-9afb-44c6-aa22-4379dbe382ba"/>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e3ab392-a3d3-4a40-a14f-706097974f5c"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e3ab392-a3d3-4a40-a14f-706097974f5c"/>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1159789-7659-4427-bfcf-47816cd21d5c"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1159789-7659-4427-bfcf-47816cd21d5c"/>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b2cfe377-e11c-41f1-92b9-009aaec4e15d"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2cfe377-e11c-41f1-92b9-009aaec4e15d"/>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31def70-7dea-4bf5-9e85-9c3e99672e11"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31def70-7dea-4bf5-9e85-9c3e99672e11"/>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059eaa3-57d6-4dd5-a627-fdf27b836ae4"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59eaa3-57d6-4dd5-a627-fdf27b836ae4"/>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72e9aa89-5865-4ab8-be03-d9ef3b580e5a"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2e9aa89-5865-4ab8-be03-d9ef3b580e5a"/>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2024-08-28T18:05:48Z</dcterms:created>
  <dcterms:modified xsi:type="dcterms:W3CDTF">2024-08-28T18:05:48Z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